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A5668" w14:textId="77777777" w:rsidR="000A4BDE" w:rsidRPr="0020324C" w:rsidRDefault="00165679" w:rsidP="0020324C">
      <w:pPr>
        <w:pStyle w:val="Title"/>
      </w:pPr>
      <w:r>
        <w:t>Secure scripting (</w:t>
      </w:r>
      <w:r w:rsidR="00B73B3A">
        <w:t>SES</w:t>
      </w:r>
      <w:r>
        <w:t>)</w:t>
      </w:r>
    </w:p>
    <w:p w14:paraId="5E90253B" w14:textId="21AF3216" w:rsidR="00165679" w:rsidRDefault="00165679" w:rsidP="00165679">
      <w:r w:rsidRPr="00165679">
        <w:t>This module focuses on basic scr</w:t>
      </w:r>
      <w:r w:rsidR="00CC6A04">
        <w:t xml:space="preserve">ipting using the Bourne-Again </w:t>
      </w:r>
      <w:proofErr w:type="spellStart"/>
      <w:r w:rsidR="00CC6A04">
        <w:t>SHell</w:t>
      </w:r>
      <w:proofErr w:type="spellEnd"/>
      <w:r w:rsidR="00CC6A04">
        <w:t xml:space="preserve"> (BASH</w:t>
      </w:r>
      <w:r w:rsidR="00066EC8">
        <w:t xml:space="preserve">). It focuses on </w:t>
      </w:r>
      <w:r w:rsidRPr="00165679">
        <w:t>basic constructs and useful commands</w:t>
      </w:r>
      <w:r w:rsidR="00066EC8">
        <w:t>,</w:t>
      </w:r>
      <w:r w:rsidRPr="00165679">
        <w:t xml:space="preserve"> such as conditional, looping, and logical constructs</w:t>
      </w:r>
      <w:r w:rsidR="00066EC8">
        <w:t>,</w:t>
      </w:r>
      <w:r w:rsidRPr="00165679">
        <w:t xml:space="preserve"> as well as variables and user and system interfaces. Students create basic scripts and have a foundation upon which to learn more advanced bash scripting, or other scripting languages. One of the exercises is to implement a simple fi</w:t>
      </w:r>
      <w:r w:rsidR="00066EC8">
        <w:t xml:space="preserve">le system scanner, so students </w:t>
      </w:r>
      <w:r w:rsidRPr="00165679">
        <w:t>practice scripting security applications and administrative scripts.</w:t>
      </w:r>
    </w:p>
    <w:p w14:paraId="592132D5" w14:textId="77777777" w:rsidR="00960B87" w:rsidRPr="00165679" w:rsidRDefault="00960B87" w:rsidP="00165679"/>
    <w:p w14:paraId="5AF12A83" w14:textId="77777777" w:rsidR="00EE1317" w:rsidRPr="0092482E" w:rsidRDefault="00165679" w:rsidP="00EE1317">
      <w:pPr>
        <w:pStyle w:val="Heading1"/>
      </w:pPr>
      <w:r>
        <w:t>learning objectives</w:t>
      </w:r>
    </w:p>
    <w:p w14:paraId="70F8DADF" w14:textId="77777777" w:rsidR="00165679" w:rsidRDefault="00165679" w:rsidP="00165679">
      <w:pPr>
        <w:pStyle w:val="Subtitle"/>
      </w:pPr>
      <w:bookmarkStart w:id="0" w:name="_bookmark1"/>
      <w:bookmarkEnd w:id="0"/>
    </w:p>
    <w:p w14:paraId="15F1A3D0" w14:textId="77777777" w:rsidR="00EE1317" w:rsidRPr="00E14B3B" w:rsidRDefault="00165679" w:rsidP="00165679">
      <w:pPr>
        <w:pStyle w:val="Subtitle"/>
        <w:rPr>
          <w:szCs w:val="22"/>
        </w:rPr>
      </w:pPr>
      <w:r w:rsidRPr="00E14B3B">
        <w:rPr>
          <w:szCs w:val="22"/>
        </w:rPr>
        <w:t>Primary learning objectives</w:t>
      </w:r>
    </w:p>
    <w:p w14:paraId="3F8F418F" w14:textId="33374D60" w:rsidR="00165679" w:rsidRDefault="00066EC8" w:rsidP="00066EC8">
      <w:pPr>
        <w:spacing w:before="0" w:after="0"/>
      </w:pPr>
      <w:r>
        <w:t>Students will u</w:t>
      </w:r>
      <w:r w:rsidR="00E14B3B">
        <w:t>nderstand how to approach a problem to solve it using scripting</w:t>
      </w:r>
      <w:r>
        <w:t>, and they will u</w:t>
      </w:r>
      <w:r w:rsidR="00E14B3B">
        <w:t>nderstand bottom-up programming techniques suitable for use in scripting</w:t>
      </w:r>
      <w:r>
        <w:t>. Students will d</w:t>
      </w:r>
      <w:r w:rsidR="00E14B3B">
        <w:t>emonstrate proficiency in scripting by using elements of the Bourne shell scripting language, and of scripting languages for various Linux tools</w:t>
      </w:r>
      <w:r>
        <w:t>.</w:t>
      </w:r>
    </w:p>
    <w:p w14:paraId="75D2E203" w14:textId="77777777" w:rsidR="00E14B3B" w:rsidRDefault="00E14B3B" w:rsidP="00E14B3B">
      <w:pPr>
        <w:spacing w:before="0" w:after="0"/>
        <w:ind w:left="360" w:hanging="360"/>
      </w:pPr>
    </w:p>
    <w:p w14:paraId="36358FD7" w14:textId="77777777" w:rsidR="00E14B3B" w:rsidRDefault="0037476D" w:rsidP="0037476D">
      <w:pPr>
        <w:pStyle w:val="Subtitle"/>
      </w:pPr>
      <w:r>
        <w:t>Associated Sub Learning Objectives</w:t>
      </w:r>
    </w:p>
    <w:p w14:paraId="3FDC0399" w14:textId="3E65D3AF" w:rsidR="0037476D" w:rsidRDefault="0037476D" w:rsidP="0037476D">
      <w:pPr>
        <w:spacing w:after="0" w:line="240" w:lineRule="auto"/>
        <w:rPr>
          <w:rStyle w:val="SubtleEmphasis"/>
        </w:rPr>
      </w:pPr>
      <w:r w:rsidRPr="009C7CFB">
        <w:rPr>
          <w:rStyle w:val="SubtleEmphasis"/>
        </w:rPr>
        <w:t>NSA/DHS CAE Knowledge</w:t>
      </w:r>
      <w:r>
        <w:rPr>
          <w:rStyle w:val="SubtleEmphasis"/>
        </w:rPr>
        <w:t xml:space="preserve"> Units for Basic Scripting</w:t>
      </w:r>
      <w:r w:rsidR="00DD450D">
        <w:rPr>
          <w:rStyle w:val="SubtleEmphasis"/>
        </w:rPr>
        <w:t xml:space="preserve"> and Programming (BSP)</w:t>
      </w:r>
    </w:p>
    <w:p w14:paraId="40F6A6CF" w14:textId="77777777" w:rsidR="00DD450D" w:rsidRDefault="00DD450D" w:rsidP="00B11697">
      <w:pPr>
        <w:spacing w:after="0"/>
        <w:rPr>
          <w:rStyle w:val="SubtleEmphasis"/>
          <w:i w:val="0"/>
          <w:color w:val="auto"/>
        </w:rPr>
      </w:pPr>
      <w:bookmarkStart w:id="1" w:name="bookmark0"/>
      <w:bookmarkEnd w:id="1"/>
    </w:p>
    <w:p w14:paraId="1ED59C10" w14:textId="77777777" w:rsidR="00DD450D" w:rsidRDefault="00DD450D" w:rsidP="00DD450D">
      <w:pPr>
        <w:pStyle w:val="BodyText"/>
        <w:kinsoku w:val="0"/>
        <w:overflowPunct w:val="0"/>
        <w:spacing w:line="287" w:lineRule="exact"/>
        <w:ind w:left="40"/>
        <w:rPr>
          <w:b/>
          <w:bCs/>
          <w:sz w:val="28"/>
          <w:szCs w:val="28"/>
        </w:rPr>
      </w:pPr>
      <w:r>
        <w:rPr>
          <w:b/>
          <w:bCs/>
          <w:sz w:val="28"/>
          <w:szCs w:val="28"/>
        </w:rPr>
        <w:t>Topics</w:t>
      </w:r>
    </w:p>
    <w:p w14:paraId="03D0C5E4" w14:textId="77777777" w:rsidR="00DD450D" w:rsidRDefault="00DD450D" w:rsidP="00DD450D">
      <w:pPr>
        <w:pStyle w:val="ListParagraph"/>
        <w:numPr>
          <w:ilvl w:val="0"/>
          <w:numId w:val="16"/>
        </w:numPr>
        <w:tabs>
          <w:tab w:val="left" w:pos="821"/>
        </w:tabs>
        <w:kinsoku w:val="0"/>
        <w:overflowPunct w:val="0"/>
        <w:autoSpaceDE w:val="0"/>
        <w:autoSpaceDN w:val="0"/>
        <w:adjustRightInd w:val="0"/>
        <w:spacing w:before="0" w:after="0" w:line="240" w:lineRule="exact"/>
        <w:contextualSpacing w:val="0"/>
        <w:rPr>
          <w:szCs w:val="22"/>
        </w:rPr>
      </w:pPr>
      <w:r>
        <w:rPr>
          <w:szCs w:val="22"/>
        </w:rPr>
        <w:t>Implement basic security</w:t>
      </w:r>
      <w:r>
        <w:rPr>
          <w:spacing w:val="-9"/>
          <w:szCs w:val="22"/>
        </w:rPr>
        <w:t xml:space="preserve"> </w:t>
      </w:r>
      <w:r>
        <w:rPr>
          <w:szCs w:val="22"/>
        </w:rPr>
        <w:t>concepts</w:t>
      </w:r>
    </w:p>
    <w:p w14:paraId="7B447884" w14:textId="77777777" w:rsidR="00DD450D" w:rsidRDefault="00DD450D" w:rsidP="00DD450D">
      <w:pPr>
        <w:pStyle w:val="ListParagraph"/>
        <w:numPr>
          <w:ilvl w:val="1"/>
          <w:numId w:val="16"/>
        </w:numPr>
        <w:tabs>
          <w:tab w:val="left" w:pos="1541"/>
        </w:tabs>
        <w:kinsoku w:val="0"/>
        <w:overflowPunct w:val="0"/>
        <w:autoSpaceDE w:val="0"/>
        <w:autoSpaceDN w:val="0"/>
        <w:adjustRightInd w:val="0"/>
        <w:spacing w:before="0" w:after="0" w:line="252" w:lineRule="exact"/>
        <w:contextualSpacing w:val="0"/>
        <w:rPr>
          <w:szCs w:val="22"/>
        </w:rPr>
      </w:pPr>
      <w:r>
        <w:rPr>
          <w:szCs w:val="22"/>
        </w:rPr>
        <w:t>Permissions, bounds checking, input validation, type checking and parameter</w:t>
      </w:r>
      <w:r>
        <w:rPr>
          <w:spacing w:val="-20"/>
          <w:szCs w:val="22"/>
        </w:rPr>
        <w:t xml:space="preserve"> </w:t>
      </w:r>
      <w:r>
        <w:rPr>
          <w:szCs w:val="22"/>
        </w:rPr>
        <w:t>validation</w:t>
      </w:r>
    </w:p>
    <w:p w14:paraId="0CD0651B" w14:textId="77777777" w:rsidR="00DD450D" w:rsidRDefault="00DD450D" w:rsidP="00DD450D">
      <w:pPr>
        <w:pStyle w:val="ListParagraph"/>
        <w:numPr>
          <w:ilvl w:val="0"/>
          <w:numId w:val="16"/>
        </w:numPr>
        <w:tabs>
          <w:tab w:val="left" w:pos="821"/>
        </w:tabs>
        <w:kinsoku w:val="0"/>
        <w:overflowPunct w:val="0"/>
        <w:autoSpaceDE w:val="0"/>
        <w:autoSpaceDN w:val="0"/>
        <w:adjustRightInd w:val="0"/>
        <w:spacing w:before="1" w:after="0" w:line="252" w:lineRule="exact"/>
        <w:contextualSpacing w:val="0"/>
        <w:rPr>
          <w:szCs w:val="22"/>
        </w:rPr>
      </w:pPr>
      <w:r>
        <w:rPr>
          <w:szCs w:val="22"/>
        </w:rPr>
        <w:t>Be familiar with the concept and basic implementation of regular</w:t>
      </w:r>
      <w:r>
        <w:rPr>
          <w:spacing w:val="-24"/>
          <w:szCs w:val="22"/>
        </w:rPr>
        <w:t xml:space="preserve"> </w:t>
      </w:r>
      <w:r>
        <w:rPr>
          <w:szCs w:val="22"/>
        </w:rPr>
        <w:t>expressions.</w:t>
      </w:r>
    </w:p>
    <w:p w14:paraId="31C367BE" w14:textId="77777777" w:rsidR="00DD450D" w:rsidRDefault="00DD450D" w:rsidP="00DD450D">
      <w:pPr>
        <w:pStyle w:val="ListParagraph"/>
        <w:numPr>
          <w:ilvl w:val="0"/>
          <w:numId w:val="16"/>
        </w:numPr>
        <w:tabs>
          <w:tab w:val="left" w:pos="821"/>
        </w:tabs>
        <w:kinsoku w:val="0"/>
        <w:overflowPunct w:val="0"/>
        <w:autoSpaceDE w:val="0"/>
        <w:autoSpaceDN w:val="0"/>
        <w:adjustRightInd w:val="0"/>
        <w:spacing w:before="0" w:after="0" w:line="252" w:lineRule="exact"/>
        <w:contextualSpacing w:val="0"/>
        <w:rPr>
          <w:szCs w:val="22"/>
        </w:rPr>
      </w:pPr>
      <w:r>
        <w:rPr>
          <w:szCs w:val="22"/>
        </w:rPr>
        <w:t>Understand basic data structures and</w:t>
      </w:r>
      <w:r>
        <w:rPr>
          <w:spacing w:val="-9"/>
          <w:szCs w:val="22"/>
        </w:rPr>
        <w:t xml:space="preserve"> </w:t>
      </w:r>
      <w:r>
        <w:rPr>
          <w:szCs w:val="22"/>
        </w:rPr>
        <w:t>algorithms</w:t>
      </w:r>
    </w:p>
    <w:p w14:paraId="306FC0F0" w14:textId="77777777" w:rsidR="00DD450D" w:rsidRDefault="00DD450D" w:rsidP="00DD450D">
      <w:pPr>
        <w:pStyle w:val="ListParagraph"/>
        <w:numPr>
          <w:ilvl w:val="0"/>
          <w:numId w:val="16"/>
        </w:numPr>
        <w:tabs>
          <w:tab w:val="left" w:pos="821"/>
        </w:tabs>
        <w:kinsoku w:val="0"/>
        <w:overflowPunct w:val="0"/>
        <w:autoSpaceDE w:val="0"/>
        <w:autoSpaceDN w:val="0"/>
        <w:adjustRightInd w:val="0"/>
        <w:spacing w:before="2" w:after="0" w:line="252" w:lineRule="exact"/>
        <w:contextualSpacing w:val="0"/>
        <w:rPr>
          <w:szCs w:val="22"/>
        </w:rPr>
      </w:pPr>
      <w:r>
        <w:rPr>
          <w:szCs w:val="22"/>
        </w:rPr>
        <w:t>Basic Boolean</w:t>
      </w:r>
      <w:r>
        <w:rPr>
          <w:spacing w:val="-6"/>
          <w:szCs w:val="22"/>
        </w:rPr>
        <w:t xml:space="preserve"> </w:t>
      </w:r>
      <w:r>
        <w:rPr>
          <w:szCs w:val="22"/>
        </w:rPr>
        <w:t>logic/operations.</w:t>
      </w:r>
    </w:p>
    <w:p w14:paraId="4A4973A8" w14:textId="77777777" w:rsidR="00DD450D" w:rsidRDefault="00DD450D" w:rsidP="00DD450D">
      <w:pPr>
        <w:pStyle w:val="ListParagraph"/>
        <w:numPr>
          <w:ilvl w:val="1"/>
          <w:numId w:val="16"/>
        </w:numPr>
        <w:tabs>
          <w:tab w:val="left" w:pos="1541"/>
        </w:tabs>
        <w:kinsoku w:val="0"/>
        <w:overflowPunct w:val="0"/>
        <w:autoSpaceDE w:val="0"/>
        <w:autoSpaceDN w:val="0"/>
        <w:adjustRightInd w:val="0"/>
        <w:spacing w:before="0" w:after="0" w:line="252" w:lineRule="exact"/>
        <w:contextualSpacing w:val="0"/>
        <w:rPr>
          <w:szCs w:val="22"/>
        </w:rPr>
      </w:pPr>
      <w:r>
        <w:rPr>
          <w:szCs w:val="22"/>
        </w:rPr>
        <w:t>AND / OR / XOR /</w:t>
      </w:r>
      <w:r>
        <w:rPr>
          <w:spacing w:val="-21"/>
          <w:szCs w:val="22"/>
        </w:rPr>
        <w:t xml:space="preserve"> </w:t>
      </w:r>
      <w:r>
        <w:rPr>
          <w:szCs w:val="22"/>
        </w:rPr>
        <w:t>NOT</w:t>
      </w:r>
    </w:p>
    <w:p w14:paraId="7EE6BDE8" w14:textId="77777777" w:rsidR="00DD450D" w:rsidRDefault="00DD450D" w:rsidP="00DD450D">
      <w:pPr>
        <w:pStyle w:val="ListParagraph"/>
        <w:numPr>
          <w:ilvl w:val="0"/>
          <w:numId w:val="16"/>
        </w:numPr>
        <w:tabs>
          <w:tab w:val="left" w:pos="821"/>
        </w:tabs>
        <w:kinsoku w:val="0"/>
        <w:overflowPunct w:val="0"/>
        <w:autoSpaceDE w:val="0"/>
        <w:autoSpaceDN w:val="0"/>
        <w:adjustRightInd w:val="0"/>
        <w:spacing w:before="0" w:after="0" w:line="252" w:lineRule="exact"/>
        <w:contextualSpacing w:val="0"/>
        <w:rPr>
          <w:szCs w:val="22"/>
        </w:rPr>
      </w:pPr>
      <w:r>
        <w:rPr>
          <w:szCs w:val="22"/>
        </w:rPr>
        <w:t>Scripting on both Windows and</w:t>
      </w:r>
      <w:r>
        <w:rPr>
          <w:spacing w:val="-17"/>
          <w:szCs w:val="22"/>
        </w:rPr>
        <w:t xml:space="preserve"> </w:t>
      </w:r>
      <w:r>
        <w:rPr>
          <w:szCs w:val="22"/>
        </w:rPr>
        <w:t>Linux</w:t>
      </w:r>
    </w:p>
    <w:p w14:paraId="7510713A" w14:textId="77777777" w:rsidR="00DD450D" w:rsidRDefault="00DD450D" w:rsidP="00DD450D">
      <w:pPr>
        <w:pStyle w:val="ListParagraph"/>
        <w:numPr>
          <w:ilvl w:val="1"/>
          <w:numId w:val="16"/>
        </w:numPr>
        <w:tabs>
          <w:tab w:val="left" w:pos="1541"/>
        </w:tabs>
        <w:kinsoku w:val="0"/>
        <w:overflowPunct w:val="0"/>
        <w:autoSpaceDE w:val="0"/>
        <w:autoSpaceDN w:val="0"/>
        <w:adjustRightInd w:val="0"/>
        <w:spacing w:before="1" w:after="0" w:line="252" w:lineRule="exact"/>
        <w:contextualSpacing w:val="0"/>
        <w:rPr>
          <w:szCs w:val="22"/>
        </w:rPr>
      </w:pPr>
      <w:r>
        <w:rPr>
          <w:szCs w:val="22"/>
        </w:rPr>
        <w:t xml:space="preserve">Language (e.g. PERL, Python, BASH, </w:t>
      </w:r>
      <w:r>
        <w:rPr>
          <w:spacing w:val="-7"/>
          <w:szCs w:val="22"/>
        </w:rPr>
        <w:t xml:space="preserve">JAVA, </w:t>
      </w:r>
      <w:r>
        <w:rPr>
          <w:szCs w:val="22"/>
        </w:rPr>
        <w:t>VB Scripting,</w:t>
      </w:r>
      <w:r>
        <w:rPr>
          <w:spacing w:val="-33"/>
          <w:szCs w:val="22"/>
        </w:rPr>
        <w:t xml:space="preserve"> </w:t>
      </w:r>
      <w:proofErr w:type="spellStart"/>
      <w:r>
        <w:rPr>
          <w:szCs w:val="22"/>
        </w:rPr>
        <w:t>Powershell</w:t>
      </w:r>
      <w:proofErr w:type="spellEnd"/>
      <w:r>
        <w:rPr>
          <w:szCs w:val="22"/>
        </w:rPr>
        <w:t>)</w:t>
      </w:r>
    </w:p>
    <w:p w14:paraId="12D4B955" w14:textId="77777777" w:rsidR="00DD450D" w:rsidRDefault="00DD450D" w:rsidP="00DD450D">
      <w:pPr>
        <w:pStyle w:val="ListParagraph"/>
        <w:numPr>
          <w:ilvl w:val="0"/>
          <w:numId w:val="16"/>
        </w:numPr>
        <w:tabs>
          <w:tab w:val="left" w:pos="821"/>
        </w:tabs>
        <w:kinsoku w:val="0"/>
        <w:overflowPunct w:val="0"/>
        <w:autoSpaceDE w:val="0"/>
        <w:autoSpaceDN w:val="0"/>
        <w:adjustRightInd w:val="0"/>
        <w:spacing w:before="0" w:after="0" w:line="252" w:lineRule="exact"/>
        <w:contextualSpacing w:val="0"/>
        <w:rPr>
          <w:szCs w:val="22"/>
        </w:rPr>
      </w:pPr>
      <w:r>
        <w:rPr>
          <w:szCs w:val="22"/>
        </w:rPr>
        <w:t>Properly apply basic programming constructs and concepts</w:t>
      </w:r>
      <w:r>
        <w:rPr>
          <w:spacing w:val="-21"/>
          <w:szCs w:val="22"/>
        </w:rPr>
        <w:t xml:space="preserve"> </w:t>
      </w:r>
      <w:r>
        <w:rPr>
          <w:szCs w:val="22"/>
        </w:rPr>
        <w:t>including:</w:t>
      </w:r>
    </w:p>
    <w:p w14:paraId="05D69DB7" w14:textId="77777777" w:rsidR="00DD450D" w:rsidRDefault="00DD450D" w:rsidP="00DD450D">
      <w:pPr>
        <w:pStyle w:val="ListParagraph"/>
        <w:numPr>
          <w:ilvl w:val="1"/>
          <w:numId w:val="16"/>
        </w:numPr>
        <w:tabs>
          <w:tab w:val="left" w:pos="1541"/>
        </w:tabs>
        <w:kinsoku w:val="0"/>
        <w:overflowPunct w:val="0"/>
        <w:autoSpaceDE w:val="0"/>
        <w:autoSpaceDN w:val="0"/>
        <w:adjustRightInd w:val="0"/>
        <w:spacing w:before="1" w:after="0" w:line="252" w:lineRule="exact"/>
        <w:contextualSpacing w:val="0"/>
        <w:rPr>
          <w:szCs w:val="22"/>
        </w:rPr>
      </w:pPr>
      <w:r>
        <w:rPr>
          <w:spacing w:val="-3"/>
          <w:szCs w:val="22"/>
        </w:rPr>
        <w:t xml:space="preserve">Variables </w:t>
      </w:r>
      <w:r>
        <w:rPr>
          <w:szCs w:val="22"/>
        </w:rPr>
        <w:t>and types (</w:t>
      </w:r>
      <w:proofErr w:type="spellStart"/>
      <w:r>
        <w:rPr>
          <w:szCs w:val="22"/>
        </w:rPr>
        <w:t>int</w:t>
      </w:r>
      <w:proofErr w:type="spellEnd"/>
      <w:r>
        <w:rPr>
          <w:szCs w:val="22"/>
        </w:rPr>
        <w:t xml:space="preserve">, float, </w:t>
      </w:r>
      <w:r>
        <w:rPr>
          <w:spacing w:val="-3"/>
          <w:szCs w:val="22"/>
        </w:rPr>
        <w:t>char,</w:t>
      </w:r>
      <w:r>
        <w:rPr>
          <w:spacing w:val="-24"/>
          <w:szCs w:val="22"/>
        </w:rPr>
        <w:t xml:space="preserve"> </w:t>
      </w:r>
      <w:r>
        <w:rPr>
          <w:szCs w:val="22"/>
        </w:rPr>
        <w:t>etc.)</w:t>
      </w:r>
    </w:p>
    <w:p w14:paraId="156D32ED" w14:textId="77777777" w:rsidR="00DD450D" w:rsidRDefault="00DD450D" w:rsidP="00DD450D">
      <w:pPr>
        <w:pStyle w:val="ListParagraph"/>
        <w:numPr>
          <w:ilvl w:val="1"/>
          <w:numId w:val="16"/>
        </w:numPr>
        <w:tabs>
          <w:tab w:val="left" w:pos="1541"/>
        </w:tabs>
        <w:kinsoku w:val="0"/>
        <w:overflowPunct w:val="0"/>
        <w:autoSpaceDE w:val="0"/>
        <w:autoSpaceDN w:val="0"/>
        <w:adjustRightInd w:val="0"/>
        <w:spacing w:before="0" w:after="0" w:line="252" w:lineRule="exact"/>
        <w:contextualSpacing w:val="0"/>
        <w:rPr>
          <w:szCs w:val="22"/>
        </w:rPr>
      </w:pPr>
      <w:r>
        <w:rPr>
          <w:szCs w:val="22"/>
        </w:rPr>
        <w:t>Strings, arrays,</w:t>
      </w:r>
      <w:r>
        <w:rPr>
          <w:spacing w:val="-5"/>
          <w:szCs w:val="22"/>
        </w:rPr>
        <w:t xml:space="preserve"> </w:t>
      </w:r>
      <w:r>
        <w:rPr>
          <w:szCs w:val="22"/>
        </w:rPr>
        <w:t>structures</w:t>
      </w:r>
    </w:p>
    <w:p w14:paraId="19475F7A" w14:textId="77777777" w:rsidR="00DD450D" w:rsidRDefault="00DD450D" w:rsidP="00DD450D">
      <w:pPr>
        <w:pStyle w:val="ListParagraph"/>
        <w:numPr>
          <w:ilvl w:val="1"/>
          <w:numId w:val="16"/>
        </w:numPr>
        <w:tabs>
          <w:tab w:val="left" w:pos="1541"/>
        </w:tabs>
        <w:kinsoku w:val="0"/>
        <w:overflowPunct w:val="0"/>
        <w:autoSpaceDE w:val="0"/>
        <w:autoSpaceDN w:val="0"/>
        <w:adjustRightInd w:val="0"/>
        <w:spacing w:before="1" w:after="0" w:line="252" w:lineRule="exact"/>
        <w:contextualSpacing w:val="0"/>
        <w:rPr>
          <w:szCs w:val="22"/>
        </w:rPr>
      </w:pPr>
      <w:r>
        <w:rPr>
          <w:szCs w:val="22"/>
        </w:rPr>
        <w:t>Sequential and parallel</w:t>
      </w:r>
      <w:r>
        <w:rPr>
          <w:spacing w:val="-5"/>
          <w:szCs w:val="22"/>
        </w:rPr>
        <w:t xml:space="preserve"> </w:t>
      </w:r>
      <w:r>
        <w:rPr>
          <w:szCs w:val="22"/>
        </w:rPr>
        <w:t>execution</w:t>
      </w:r>
    </w:p>
    <w:p w14:paraId="622699B2" w14:textId="77777777" w:rsidR="00DD450D" w:rsidRDefault="00DD450D" w:rsidP="00DD450D">
      <w:pPr>
        <w:pStyle w:val="ListParagraph"/>
        <w:numPr>
          <w:ilvl w:val="1"/>
          <w:numId w:val="16"/>
        </w:numPr>
        <w:tabs>
          <w:tab w:val="left" w:pos="1541"/>
        </w:tabs>
        <w:kinsoku w:val="0"/>
        <w:overflowPunct w:val="0"/>
        <w:autoSpaceDE w:val="0"/>
        <w:autoSpaceDN w:val="0"/>
        <w:adjustRightInd w:val="0"/>
        <w:spacing w:before="0" w:after="0" w:line="252" w:lineRule="exact"/>
        <w:contextualSpacing w:val="0"/>
        <w:rPr>
          <w:szCs w:val="22"/>
        </w:rPr>
      </w:pPr>
      <w:r>
        <w:rPr>
          <w:szCs w:val="22"/>
        </w:rPr>
        <w:t xml:space="preserve">Assignments (:=, =, ++, </w:t>
      </w:r>
      <w:r>
        <w:rPr>
          <w:spacing w:val="-2"/>
          <w:szCs w:val="22"/>
        </w:rPr>
        <w:t>--,</w:t>
      </w:r>
      <w:r>
        <w:rPr>
          <w:spacing w:val="-18"/>
          <w:szCs w:val="22"/>
        </w:rPr>
        <w:t xml:space="preserve"> </w:t>
      </w:r>
      <w:r>
        <w:rPr>
          <w:szCs w:val="22"/>
        </w:rPr>
        <w:t>etc.)</w:t>
      </w:r>
    </w:p>
    <w:p w14:paraId="7DE31B5A" w14:textId="77777777" w:rsidR="00DD450D" w:rsidRDefault="00DD450D" w:rsidP="00DD450D">
      <w:pPr>
        <w:pStyle w:val="ListParagraph"/>
        <w:numPr>
          <w:ilvl w:val="1"/>
          <w:numId w:val="16"/>
        </w:numPr>
        <w:tabs>
          <w:tab w:val="left" w:pos="1541"/>
        </w:tabs>
        <w:kinsoku w:val="0"/>
        <w:overflowPunct w:val="0"/>
        <w:autoSpaceDE w:val="0"/>
        <w:autoSpaceDN w:val="0"/>
        <w:adjustRightInd w:val="0"/>
        <w:spacing w:before="0" w:after="0" w:line="252" w:lineRule="exact"/>
        <w:contextualSpacing w:val="0"/>
        <w:rPr>
          <w:szCs w:val="22"/>
        </w:rPr>
      </w:pPr>
      <w:r>
        <w:rPr>
          <w:szCs w:val="22"/>
        </w:rPr>
        <w:lastRenderedPageBreak/>
        <w:t xml:space="preserve">Decisions and branching (if, if ... else, </w:t>
      </w:r>
      <w:proofErr w:type="spellStart"/>
      <w:r>
        <w:rPr>
          <w:szCs w:val="22"/>
        </w:rPr>
        <w:t>elseif</w:t>
      </w:r>
      <w:proofErr w:type="spellEnd"/>
      <w:r>
        <w:rPr>
          <w:szCs w:val="22"/>
        </w:rPr>
        <w:t>, switch, case,</w:t>
      </w:r>
      <w:r>
        <w:rPr>
          <w:spacing w:val="-29"/>
          <w:szCs w:val="22"/>
        </w:rPr>
        <w:t xml:space="preserve"> </w:t>
      </w:r>
      <w:r>
        <w:rPr>
          <w:szCs w:val="22"/>
        </w:rPr>
        <w:t>etc.)</w:t>
      </w:r>
    </w:p>
    <w:p w14:paraId="0C9D35CC" w14:textId="77777777" w:rsidR="00DD450D" w:rsidRDefault="00DD450D" w:rsidP="00DD450D">
      <w:pPr>
        <w:pStyle w:val="ListParagraph"/>
        <w:numPr>
          <w:ilvl w:val="1"/>
          <w:numId w:val="16"/>
        </w:numPr>
        <w:tabs>
          <w:tab w:val="left" w:pos="1541"/>
        </w:tabs>
        <w:kinsoku w:val="0"/>
        <w:overflowPunct w:val="0"/>
        <w:autoSpaceDE w:val="0"/>
        <w:autoSpaceDN w:val="0"/>
        <w:adjustRightInd w:val="0"/>
        <w:spacing w:before="1" w:after="0" w:line="252" w:lineRule="exact"/>
        <w:contextualSpacing w:val="0"/>
        <w:rPr>
          <w:szCs w:val="22"/>
        </w:rPr>
      </w:pPr>
      <w:r>
        <w:rPr>
          <w:szCs w:val="22"/>
        </w:rPr>
        <w:t xml:space="preserve">Loops </w:t>
      </w:r>
      <w:r>
        <w:rPr>
          <w:spacing w:val="-3"/>
          <w:szCs w:val="22"/>
        </w:rPr>
        <w:t xml:space="preserve">(for, </w:t>
      </w:r>
      <w:r>
        <w:rPr>
          <w:szCs w:val="22"/>
        </w:rPr>
        <w:t>while, repeat,</w:t>
      </w:r>
      <w:r>
        <w:rPr>
          <w:spacing w:val="-15"/>
          <w:szCs w:val="22"/>
        </w:rPr>
        <w:t xml:space="preserve"> </w:t>
      </w:r>
      <w:r>
        <w:rPr>
          <w:szCs w:val="22"/>
        </w:rPr>
        <w:t>etc.)</w:t>
      </w:r>
    </w:p>
    <w:p w14:paraId="06258E62" w14:textId="77777777" w:rsidR="00DD450D" w:rsidRDefault="00DD450D" w:rsidP="00B11697">
      <w:pPr>
        <w:pStyle w:val="ListParagraph"/>
        <w:numPr>
          <w:ilvl w:val="1"/>
          <w:numId w:val="16"/>
        </w:numPr>
        <w:tabs>
          <w:tab w:val="left" w:pos="1541"/>
        </w:tabs>
        <w:kinsoku w:val="0"/>
        <w:overflowPunct w:val="0"/>
        <w:autoSpaceDE w:val="0"/>
        <w:autoSpaceDN w:val="0"/>
        <w:adjustRightInd w:val="0"/>
        <w:spacing w:before="0" w:after="0" w:line="240" w:lineRule="auto"/>
        <w:contextualSpacing w:val="0"/>
        <w:rPr>
          <w:szCs w:val="22"/>
        </w:rPr>
      </w:pPr>
      <w:r>
        <w:rPr>
          <w:szCs w:val="22"/>
        </w:rPr>
        <w:t>Functions, procedures, and</w:t>
      </w:r>
      <w:r>
        <w:rPr>
          <w:spacing w:val="-13"/>
          <w:szCs w:val="22"/>
        </w:rPr>
        <w:t xml:space="preserve"> </w:t>
      </w:r>
      <w:r>
        <w:rPr>
          <w:szCs w:val="22"/>
        </w:rPr>
        <w:t>calls</w:t>
      </w:r>
    </w:p>
    <w:p w14:paraId="69D3ECB6" w14:textId="16B5CBAF" w:rsidR="00DD450D" w:rsidRPr="00B11697" w:rsidRDefault="00DD450D" w:rsidP="00B11697">
      <w:pPr>
        <w:pStyle w:val="BodyText"/>
        <w:kinsoku w:val="0"/>
        <w:overflowPunct w:val="0"/>
        <w:spacing w:before="0" w:after="0" w:line="240" w:lineRule="auto"/>
        <w:ind w:left="1180"/>
        <w:rPr>
          <w:rFonts w:ascii="Verdana" w:hAnsi="Verdana"/>
          <w:sz w:val="22"/>
          <w:szCs w:val="22"/>
        </w:rPr>
      </w:pPr>
      <w:bookmarkStart w:id="2" w:name="_GoBack"/>
      <w:bookmarkEnd w:id="2"/>
    </w:p>
    <w:p w14:paraId="3C563054" w14:textId="7D1A8519" w:rsidR="001B30EB" w:rsidRDefault="001B30EB" w:rsidP="00B11697">
      <w:pPr>
        <w:spacing w:after="0"/>
        <w:rPr>
          <w:rStyle w:val="SubtleEmphasis"/>
          <w:i w:val="0"/>
          <w:color w:val="auto"/>
        </w:rPr>
      </w:pPr>
    </w:p>
    <w:p w14:paraId="2C0F4E25" w14:textId="0124BF1A" w:rsidR="005C6D8C" w:rsidRPr="005C6D8C" w:rsidRDefault="005C6D8C" w:rsidP="005C6D8C">
      <w:pPr>
        <w:spacing w:after="0"/>
        <w:ind w:left="630" w:hanging="630"/>
        <w:rPr>
          <w:rStyle w:val="SubtleEmphasis"/>
          <w:i w:val="0"/>
          <w:color w:val="auto"/>
        </w:rPr>
      </w:pPr>
      <w:r w:rsidRPr="00AF605B">
        <w:rPr>
          <w:rStyle w:val="SubtleEmphasis"/>
          <w:b/>
          <w:i w:val="0"/>
          <w:color w:val="auto"/>
        </w:rPr>
        <w:t>Outcome:</w:t>
      </w:r>
      <w:r>
        <w:rPr>
          <w:rStyle w:val="SubtleEmphasis"/>
          <w:b/>
          <w:i w:val="0"/>
          <w:color w:val="auto"/>
        </w:rPr>
        <w:t xml:space="preserve"> </w:t>
      </w:r>
      <w:r w:rsidRPr="005C6D8C">
        <w:rPr>
          <w:rStyle w:val="SubtleEmphasis"/>
          <w:i w:val="0"/>
          <w:color w:val="auto"/>
        </w:rPr>
        <w:t>1.   Demonstrate their proficiency in the use of scripting languages to write simple scripts (e.g., to</w:t>
      </w:r>
      <w:r>
        <w:rPr>
          <w:rStyle w:val="SubtleEmphasis"/>
          <w:i w:val="0"/>
          <w:color w:val="auto"/>
        </w:rPr>
        <w:t xml:space="preserve"> </w:t>
      </w:r>
      <w:r w:rsidRPr="005C6D8C">
        <w:rPr>
          <w:rStyle w:val="SubtleEmphasis"/>
          <w:i w:val="0"/>
          <w:color w:val="auto"/>
        </w:rPr>
        <w:t>automate system administration tasks).</w:t>
      </w:r>
    </w:p>
    <w:p w14:paraId="62359CDC" w14:textId="57062A49" w:rsidR="005C6D8C" w:rsidRPr="005C6D8C" w:rsidRDefault="005C6D8C" w:rsidP="005C6D8C">
      <w:pPr>
        <w:spacing w:after="0"/>
        <w:ind w:left="630" w:hanging="630"/>
        <w:rPr>
          <w:rStyle w:val="SubtleEmphasis"/>
          <w:i w:val="0"/>
          <w:color w:val="auto"/>
        </w:rPr>
      </w:pPr>
      <w:r w:rsidRPr="00AF605B">
        <w:rPr>
          <w:rStyle w:val="SubtleEmphasis"/>
          <w:b/>
          <w:i w:val="0"/>
          <w:color w:val="auto"/>
        </w:rPr>
        <w:t>Outcome:</w:t>
      </w:r>
      <w:r>
        <w:rPr>
          <w:rStyle w:val="SubtleEmphasis"/>
          <w:b/>
          <w:i w:val="0"/>
          <w:color w:val="auto"/>
        </w:rPr>
        <w:t xml:space="preserve"> </w:t>
      </w:r>
      <w:r w:rsidRPr="005C6D8C">
        <w:rPr>
          <w:rStyle w:val="SubtleEmphasis"/>
          <w:i w:val="0"/>
          <w:color w:val="auto"/>
        </w:rPr>
        <w:t>2.   Write simple linear and looping scripts.</w:t>
      </w:r>
    </w:p>
    <w:p w14:paraId="5C54D0CB" w14:textId="25EC9BF6" w:rsidR="005C6D8C" w:rsidRPr="005C6D8C" w:rsidRDefault="005C6D8C" w:rsidP="005C6D8C">
      <w:pPr>
        <w:spacing w:after="0"/>
        <w:ind w:left="630" w:hanging="630"/>
        <w:rPr>
          <w:rStyle w:val="SubtleEmphasis"/>
          <w:i w:val="0"/>
          <w:color w:val="auto"/>
        </w:rPr>
      </w:pPr>
      <w:r w:rsidRPr="00AF605B">
        <w:rPr>
          <w:rStyle w:val="SubtleEmphasis"/>
          <w:b/>
          <w:i w:val="0"/>
          <w:color w:val="auto"/>
        </w:rPr>
        <w:t>Outcome:</w:t>
      </w:r>
      <w:r>
        <w:rPr>
          <w:rStyle w:val="SubtleEmphasis"/>
          <w:b/>
          <w:i w:val="0"/>
          <w:color w:val="auto"/>
        </w:rPr>
        <w:t xml:space="preserve"> </w:t>
      </w:r>
      <w:r w:rsidRPr="005C6D8C">
        <w:rPr>
          <w:rStyle w:val="SubtleEmphasis"/>
          <w:i w:val="0"/>
          <w:color w:val="auto"/>
        </w:rPr>
        <w:t>3. Write simple and compound conditions within a programming language or similar environment (e.g., scripts, macros, SQL).</w:t>
      </w:r>
    </w:p>
    <w:p w14:paraId="634D3114" w14:textId="654F0969" w:rsidR="005C6D8C" w:rsidRPr="00AF605B" w:rsidRDefault="005C6D8C" w:rsidP="00B11697">
      <w:pPr>
        <w:spacing w:after="0"/>
        <w:ind w:left="630" w:hanging="630"/>
        <w:rPr>
          <w:rStyle w:val="SubtleEmphasis"/>
          <w:i w:val="0"/>
          <w:color w:val="auto"/>
        </w:rPr>
      </w:pPr>
      <w:r w:rsidRPr="00AF605B">
        <w:rPr>
          <w:rStyle w:val="SubtleEmphasis"/>
          <w:b/>
          <w:i w:val="0"/>
          <w:color w:val="auto"/>
        </w:rPr>
        <w:t>Outcome:</w:t>
      </w:r>
      <w:r>
        <w:rPr>
          <w:rStyle w:val="SubtleEmphasis"/>
          <w:b/>
          <w:i w:val="0"/>
          <w:color w:val="auto"/>
        </w:rPr>
        <w:t xml:space="preserve">  </w:t>
      </w:r>
      <w:r w:rsidRPr="005C6D8C">
        <w:rPr>
          <w:rStyle w:val="SubtleEmphasis"/>
          <w:i w:val="0"/>
          <w:color w:val="auto"/>
        </w:rPr>
        <w:t>4.   Demonstrate proficiency in the use of a programming language to solve complex problems in a</w:t>
      </w:r>
      <w:r>
        <w:rPr>
          <w:rStyle w:val="SubtleEmphasis"/>
          <w:i w:val="0"/>
          <w:color w:val="auto"/>
        </w:rPr>
        <w:t xml:space="preserve"> </w:t>
      </w:r>
      <w:r w:rsidRPr="005C6D8C">
        <w:rPr>
          <w:rStyle w:val="SubtleEmphasis"/>
          <w:i w:val="0"/>
          <w:color w:val="auto"/>
        </w:rPr>
        <w:t>secure and robust manner.</w:t>
      </w:r>
    </w:p>
    <w:p w14:paraId="5B86F05F" w14:textId="77777777" w:rsidR="00762BB3" w:rsidRPr="00762BB3" w:rsidRDefault="007B228A" w:rsidP="009F53BD">
      <w:pPr>
        <w:spacing w:after="0"/>
        <w:rPr>
          <w:rStyle w:val="SubtleEmphasis"/>
        </w:rPr>
      </w:pPr>
      <w:r w:rsidRPr="00762BB3">
        <w:rPr>
          <w:rStyle w:val="SubtleEmphasis"/>
        </w:rPr>
        <w:t>AP Computer Science Principles Course, Big Idea</w:t>
      </w:r>
      <w:r w:rsidR="00762BB3" w:rsidRPr="00762BB3">
        <w:rPr>
          <w:rStyle w:val="SubtleEmphasis"/>
        </w:rPr>
        <w:t>s 1-5</w:t>
      </w:r>
    </w:p>
    <w:p w14:paraId="5AE0A5C5" w14:textId="77777777" w:rsidR="001B30EB" w:rsidRPr="008B3BA8" w:rsidRDefault="001B30EB" w:rsidP="001B30EB">
      <w:pPr>
        <w:tabs>
          <w:tab w:val="left" w:pos="720"/>
          <w:tab w:val="left" w:pos="1440"/>
        </w:tabs>
        <w:spacing w:before="0" w:after="0"/>
      </w:pPr>
      <w:r w:rsidRPr="008B3BA8">
        <w:rPr>
          <w:b/>
        </w:rPr>
        <w:t>LO 1.1.1</w:t>
      </w:r>
      <w:r w:rsidRPr="008B3BA8">
        <w:t xml:space="preserve"> Students will be able to apply a creative development process when creating computational artifacts.</w:t>
      </w:r>
    </w:p>
    <w:p w14:paraId="774451E7" w14:textId="64C56859" w:rsidR="001B30EB" w:rsidRPr="008B3BA8" w:rsidRDefault="001B30EB" w:rsidP="009636B9">
      <w:pPr>
        <w:tabs>
          <w:tab w:val="left" w:pos="720"/>
          <w:tab w:val="left" w:pos="1440"/>
        </w:tabs>
        <w:spacing w:before="0" w:after="0"/>
        <w:ind w:left="720"/>
      </w:pPr>
      <w:r w:rsidRPr="008B3BA8">
        <w:rPr>
          <w:b/>
        </w:rPr>
        <w:t>EK 1.1.1A</w:t>
      </w:r>
      <w:r w:rsidRPr="008B3BA8">
        <w:t xml:space="preserve"> A creative process in the development of a computational artifact can include, but is not limited to, employing nontraditional, nonprescribed techniques; the use of novel combinations of artifacts, tools and techniques; and the exploration of personal curiosities. </w:t>
      </w:r>
    </w:p>
    <w:p w14:paraId="1306F4DF" w14:textId="1A381B30" w:rsidR="001B30EB" w:rsidRPr="008B3BA8" w:rsidRDefault="001B30EB" w:rsidP="001B30EB">
      <w:pPr>
        <w:tabs>
          <w:tab w:val="left" w:pos="720"/>
          <w:tab w:val="left" w:pos="1440"/>
        </w:tabs>
        <w:spacing w:before="0" w:after="0"/>
        <w:ind w:left="720"/>
      </w:pPr>
      <w:r w:rsidRPr="008B3BA8">
        <w:rPr>
          <w:b/>
        </w:rPr>
        <w:t>EK 1.1.1B</w:t>
      </w:r>
      <w:r w:rsidR="00A3791E">
        <w:t xml:space="preserve"> Creating computational artifacts employ</w:t>
      </w:r>
      <w:r w:rsidRPr="008B3BA8">
        <w:t>s an iterative and often exploratory process to translate ideas into tangible form.</w:t>
      </w:r>
    </w:p>
    <w:p w14:paraId="0CECBC7F" w14:textId="284D41F2" w:rsidR="001B30EB" w:rsidRPr="008B3BA8" w:rsidRDefault="001B30EB" w:rsidP="001B30EB">
      <w:pPr>
        <w:tabs>
          <w:tab w:val="left" w:pos="720"/>
        </w:tabs>
        <w:spacing w:before="0" w:after="0"/>
      </w:pPr>
      <w:r w:rsidRPr="008B3BA8">
        <w:rPr>
          <w:b/>
        </w:rPr>
        <w:t>LO 1.2.2</w:t>
      </w:r>
      <w:r w:rsidRPr="008B3BA8">
        <w:t xml:space="preserve"> Students will be able to create a computational artifact using computing tools and techniques to solve a problem.</w:t>
      </w:r>
      <w:r w:rsidRPr="008B3BA8">
        <w:rPr>
          <w:rFonts w:eastAsia="Times New Roman" w:cs="Arial"/>
          <w:bCs/>
          <w:color w:val="000000"/>
        </w:rPr>
        <w:t xml:space="preserve"> </w:t>
      </w:r>
      <w:r>
        <w:rPr>
          <w:rFonts w:eastAsia="Times New Roman" w:cs="Arial"/>
          <w:bCs/>
          <w:color w:val="000000"/>
        </w:rPr>
        <w:br/>
      </w:r>
      <w:r w:rsidRPr="008B3BA8">
        <w:rPr>
          <w:rFonts w:eastAsia="Times New Roman" w:cs="Arial"/>
          <w:bCs/>
          <w:color w:val="000000"/>
        </w:rPr>
        <w:t>More specifically, this module addresses the following EK statements</w:t>
      </w:r>
      <w:r w:rsidR="00A3791E">
        <w:rPr>
          <w:rFonts w:eastAsia="Times New Roman" w:cs="Arial"/>
          <w:bCs/>
          <w:color w:val="000000"/>
        </w:rPr>
        <w:t>:</w:t>
      </w:r>
    </w:p>
    <w:p w14:paraId="7108116D" w14:textId="2363A99D" w:rsidR="001B30EB" w:rsidRPr="008B3BA8" w:rsidRDefault="001B30EB" w:rsidP="009636B9">
      <w:pPr>
        <w:tabs>
          <w:tab w:val="left" w:pos="720"/>
        </w:tabs>
        <w:spacing w:before="0" w:after="0"/>
        <w:ind w:left="720"/>
      </w:pPr>
      <w:r w:rsidRPr="008B3BA8">
        <w:rPr>
          <w:b/>
        </w:rPr>
        <w:t>EK 1.2.2A</w:t>
      </w:r>
      <w:r w:rsidRPr="008B3BA8">
        <w:t xml:space="preserve"> Computing tools and techniques can enhance the process of finding a solution to a problem.</w:t>
      </w:r>
    </w:p>
    <w:p w14:paraId="5D9172C4" w14:textId="77777777" w:rsidR="001B30EB" w:rsidRPr="008B3BA8" w:rsidRDefault="001B30EB" w:rsidP="001B30EB">
      <w:pPr>
        <w:tabs>
          <w:tab w:val="left" w:pos="720"/>
        </w:tabs>
        <w:spacing w:before="0" w:after="0"/>
      </w:pPr>
      <w:r w:rsidRPr="008B3BA8">
        <w:rPr>
          <w:b/>
        </w:rPr>
        <w:t>LO 1.2.3</w:t>
      </w:r>
      <w:r w:rsidRPr="008B3BA8">
        <w:t xml:space="preserve"> Students will be able to create a new computational artifact by combining or modifying existing artifacts.</w:t>
      </w:r>
    </w:p>
    <w:p w14:paraId="2FEC9FE5" w14:textId="15B1A2B5" w:rsidR="001B30EB" w:rsidRPr="008B3BA8" w:rsidRDefault="001B30EB" w:rsidP="009636B9">
      <w:pPr>
        <w:tabs>
          <w:tab w:val="left" w:pos="720"/>
        </w:tabs>
        <w:spacing w:before="0" w:after="0"/>
        <w:ind w:left="720"/>
      </w:pPr>
      <w:r w:rsidRPr="008B3BA8">
        <w:rPr>
          <w:b/>
        </w:rPr>
        <w:t>EK 1.2.3A</w:t>
      </w:r>
      <w:r w:rsidRPr="008B3BA8">
        <w:t xml:space="preserve"> Creating computational artifacts can be done by combining and modifying existing artifacts or by creating new artifacts.</w:t>
      </w:r>
    </w:p>
    <w:p w14:paraId="23BEF41A" w14:textId="52FA7F16" w:rsidR="001B30EB" w:rsidRPr="008B3BA8" w:rsidRDefault="001B30EB" w:rsidP="009636B9">
      <w:pPr>
        <w:tabs>
          <w:tab w:val="left" w:pos="720"/>
        </w:tabs>
        <w:spacing w:before="0" w:after="0"/>
        <w:ind w:left="720"/>
      </w:pPr>
      <w:r w:rsidRPr="008B3BA8">
        <w:rPr>
          <w:b/>
        </w:rPr>
        <w:t>EK 1.2.3B</w:t>
      </w:r>
      <w:r w:rsidRPr="008B3BA8">
        <w:t xml:space="preserve"> Computatio</w:t>
      </w:r>
      <w:r w:rsidR="009636B9">
        <w:t xml:space="preserve">n facilitates the creation and </w:t>
      </w:r>
      <w:r w:rsidRPr="008B3BA8">
        <w:t>modification of computational artifacts with enhanced detail and precision.</w:t>
      </w:r>
    </w:p>
    <w:p w14:paraId="6FA7501A" w14:textId="4D5292E8" w:rsidR="001B30EB" w:rsidRDefault="001B30EB" w:rsidP="009636B9">
      <w:pPr>
        <w:tabs>
          <w:tab w:val="left" w:pos="720"/>
        </w:tabs>
        <w:spacing w:before="0" w:after="0"/>
        <w:ind w:left="720"/>
      </w:pPr>
      <w:r w:rsidRPr="008B3BA8">
        <w:rPr>
          <w:b/>
        </w:rPr>
        <w:t>EK 1.2.3C</w:t>
      </w:r>
      <w:r w:rsidRPr="008B3BA8">
        <w:t xml:space="preserve"> Combining or modifying existing artifacts can show personal expression of ideas.</w:t>
      </w:r>
    </w:p>
    <w:p w14:paraId="00B8DA4E" w14:textId="77777777" w:rsidR="001B30EB" w:rsidRPr="008B3BA8" w:rsidRDefault="001B30EB" w:rsidP="001B30EB">
      <w:pPr>
        <w:tabs>
          <w:tab w:val="left" w:pos="720"/>
        </w:tabs>
        <w:spacing w:before="0" w:after="0"/>
      </w:pPr>
      <w:r w:rsidRPr="008B3BA8">
        <w:rPr>
          <w:b/>
        </w:rPr>
        <w:t>LO 2.1.1</w:t>
      </w:r>
      <w:r w:rsidRPr="008B3BA8">
        <w:t xml:space="preserve"> Students will be able to describe the variety of abstractions used to represent data. </w:t>
      </w:r>
    </w:p>
    <w:p w14:paraId="7BFFAFB1" w14:textId="77777777" w:rsidR="009636B9" w:rsidRDefault="001B30EB" w:rsidP="001B30EB">
      <w:pPr>
        <w:tabs>
          <w:tab w:val="left" w:pos="720"/>
        </w:tabs>
        <w:spacing w:before="0" w:after="0"/>
        <w:rPr>
          <w:rFonts w:eastAsia="Times New Roman" w:cs="Arial"/>
          <w:bCs/>
          <w:color w:val="000000"/>
        </w:rPr>
      </w:pPr>
      <w:r w:rsidRPr="008B3BA8">
        <w:rPr>
          <w:rFonts w:eastAsia="Times New Roman" w:cs="Arial"/>
          <w:bCs/>
          <w:color w:val="000000"/>
        </w:rPr>
        <w:t>More specifically, this module addresses the following EK statements</w:t>
      </w:r>
      <w:r w:rsidR="00A3791E">
        <w:rPr>
          <w:rFonts w:eastAsia="Times New Roman" w:cs="Arial"/>
          <w:bCs/>
          <w:color w:val="000000"/>
        </w:rPr>
        <w:t>:</w:t>
      </w:r>
    </w:p>
    <w:p w14:paraId="4E9B8254" w14:textId="19E8332B" w:rsidR="001B30EB" w:rsidRPr="008B3BA8" w:rsidRDefault="001B30EB" w:rsidP="009636B9">
      <w:pPr>
        <w:tabs>
          <w:tab w:val="left" w:pos="720"/>
        </w:tabs>
        <w:spacing w:before="0" w:after="0"/>
        <w:ind w:left="720"/>
      </w:pPr>
      <w:r w:rsidRPr="008B3BA8">
        <w:rPr>
          <w:b/>
        </w:rPr>
        <w:t>EK 2.1.1A</w:t>
      </w:r>
      <w:r w:rsidRPr="008B3BA8">
        <w:t xml:space="preserve"> Digital data is r</w:t>
      </w:r>
      <w:r w:rsidR="009636B9">
        <w:t xml:space="preserve">epresented by abstractions at </w:t>
      </w:r>
      <w:r w:rsidRPr="008B3BA8">
        <w:t>different levels.</w:t>
      </w:r>
    </w:p>
    <w:p w14:paraId="3EE3BFDC" w14:textId="7133811D" w:rsidR="001B30EB" w:rsidRPr="008B3BA8" w:rsidRDefault="001B30EB" w:rsidP="009636B9">
      <w:pPr>
        <w:tabs>
          <w:tab w:val="left" w:pos="720"/>
        </w:tabs>
        <w:spacing w:before="0" w:after="0"/>
        <w:ind w:left="720"/>
      </w:pPr>
      <w:r w:rsidRPr="008B3BA8">
        <w:rPr>
          <w:b/>
        </w:rPr>
        <w:t>EK 2.1.1B</w:t>
      </w:r>
      <w:r w:rsidRPr="008B3BA8">
        <w:t xml:space="preserve"> At the lowest level, all digital data are represented by bits.</w:t>
      </w:r>
    </w:p>
    <w:p w14:paraId="42443D14" w14:textId="6D12E975" w:rsidR="001B30EB" w:rsidRPr="008B3BA8" w:rsidRDefault="001B30EB" w:rsidP="009636B9">
      <w:pPr>
        <w:tabs>
          <w:tab w:val="left" w:pos="720"/>
        </w:tabs>
        <w:spacing w:before="0" w:after="0"/>
        <w:ind w:left="720"/>
      </w:pPr>
      <w:r w:rsidRPr="008B3BA8">
        <w:rPr>
          <w:b/>
        </w:rPr>
        <w:lastRenderedPageBreak/>
        <w:t>EK 2.1.1C</w:t>
      </w:r>
      <w:r w:rsidRPr="008B3BA8">
        <w:t xml:space="preserve"> At a higher level, bits are grouped to represent abstractions, including but not limited to numbers, characters, an</w:t>
      </w:r>
      <w:r>
        <w:t xml:space="preserve">d </w:t>
      </w:r>
      <w:r w:rsidRPr="008B3BA8">
        <w:t>color.</w:t>
      </w:r>
    </w:p>
    <w:p w14:paraId="6BA6B1B3" w14:textId="77777777" w:rsidR="009636B9" w:rsidRDefault="001B30EB" w:rsidP="001B30EB">
      <w:pPr>
        <w:tabs>
          <w:tab w:val="left" w:pos="720"/>
        </w:tabs>
        <w:spacing w:before="0" w:after="0"/>
      </w:pPr>
      <w:r w:rsidRPr="008B3BA8">
        <w:rPr>
          <w:b/>
        </w:rPr>
        <w:t xml:space="preserve">LO 2.2.2 </w:t>
      </w:r>
      <w:r w:rsidRPr="008B3BA8">
        <w:t xml:space="preserve">Students will be able to use multiple levels of </w:t>
      </w:r>
      <w:r w:rsidR="009636B9">
        <w:t>abstraction to write programs.</w:t>
      </w:r>
    </w:p>
    <w:p w14:paraId="4EE80028" w14:textId="33E82380" w:rsidR="001B30EB" w:rsidRPr="008B3BA8" w:rsidRDefault="001B30EB" w:rsidP="009636B9">
      <w:pPr>
        <w:tabs>
          <w:tab w:val="left" w:pos="720"/>
        </w:tabs>
        <w:spacing w:before="0" w:after="0"/>
        <w:ind w:left="720"/>
      </w:pPr>
      <w:r w:rsidRPr="008B3BA8">
        <w:rPr>
          <w:b/>
        </w:rPr>
        <w:t>EK 2.2.2A</w:t>
      </w:r>
      <w:r w:rsidRPr="008B3BA8">
        <w:t xml:space="preserve"> Software is developed using multiple levels of abstractions, such as constants, expressions, statements, procedures, and libraries.</w:t>
      </w:r>
    </w:p>
    <w:p w14:paraId="355ADAD8" w14:textId="77777777" w:rsidR="001B30EB" w:rsidRPr="008B3BA8" w:rsidRDefault="001B30EB" w:rsidP="001B30EB">
      <w:pPr>
        <w:tabs>
          <w:tab w:val="left" w:pos="720"/>
        </w:tabs>
        <w:spacing w:before="0" w:after="0"/>
        <w:ind w:left="720"/>
      </w:pPr>
      <w:r w:rsidRPr="008B3BA8">
        <w:rPr>
          <w:b/>
        </w:rPr>
        <w:t>EK 2.2.2B</w:t>
      </w:r>
      <w:r w:rsidRPr="008B3BA8">
        <w:t xml:space="preserve"> Being aware of and using multiple levels of abstractions in developing programs help to more effectively apply available resources and tools to solve problems.</w:t>
      </w:r>
    </w:p>
    <w:p w14:paraId="798A61EA" w14:textId="77777777" w:rsidR="001B30EB" w:rsidRPr="008B3BA8" w:rsidRDefault="001B30EB" w:rsidP="001B30EB">
      <w:pPr>
        <w:tabs>
          <w:tab w:val="left" w:pos="720"/>
        </w:tabs>
        <w:spacing w:before="0" w:after="0"/>
      </w:pPr>
      <w:r w:rsidRPr="008B3BA8">
        <w:rPr>
          <w:b/>
        </w:rPr>
        <w:t>LO 2.2.3</w:t>
      </w:r>
      <w:r>
        <w:t xml:space="preserve"> </w:t>
      </w:r>
      <w:r w:rsidRPr="008B3BA8">
        <w:t xml:space="preserve">Students will be able to identify multiple levels of abstractions that are used when writing programs. </w:t>
      </w:r>
    </w:p>
    <w:p w14:paraId="3F9DB609" w14:textId="77777777" w:rsidR="00960B87" w:rsidRDefault="00960B87" w:rsidP="001B30EB">
      <w:pPr>
        <w:tabs>
          <w:tab w:val="left" w:pos="720"/>
        </w:tabs>
        <w:spacing w:before="0" w:after="0"/>
        <w:rPr>
          <w:rFonts w:eastAsia="Times New Roman" w:cs="Arial"/>
          <w:bCs/>
          <w:color w:val="000000"/>
        </w:rPr>
      </w:pPr>
    </w:p>
    <w:p w14:paraId="1C40E5A0" w14:textId="7D4AF4C9" w:rsidR="009636B9" w:rsidRDefault="001B30EB" w:rsidP="001B30EB">
      <w:pPr>
        <w:tabs>
          <w:tab w:val="left" w:pos="720"/>
        </w:tabs>
        <w:spacing w:before="0" w:after="0"/>
        <w:rPr>
          <w:rFonts w:eastAsia="Times New Roman" w:cs="Arial"/>
          <w:bCs/>
          <w:color w:val="000000"/>
        </w:rPr>
      </w:pPr>
      <w:r w:rsidRPr="008B3BA8">
        <w:rPr>
          <w:rFonts w:eastAsia="Times New Roman" w:cs="Arial"/>
          <w:bCs/>
          <w:color w:val="000000"/>
        </w:rPr>
        <w:t>More specifically, this module addresses the following EK statements</w:t>
      </w:r>
      <w:r w:rsidR="00A3791E">
        <w:rPr>
          <w:rFonts w:eastAsia="Times New Roman" w:cs="Arial"/>
          <w:bCs/>
          <w:color w:val="000000"/>
        </w:rPr>
        <w:t>:</w:t>
      </w:r>
    </w:p>
    <w:p w14:paraId="4CDB38DB" w14:textId="6AA6CE30" w:rsidR="001B30EB" w:rsidRPr="008B3BA8" w:rsidRDefault="001B30EB" w:rsidP="009636B9">
      <w:pPr>
        <w:tabs>
          <w:tab w:val="left" w:pos="720"/>
        </w:tabs>
        <w:spacing w:before="0" w:after="0"/>
        <w:ind w:left="720"/>
      </w:pPr>
      <w:r w:rsidRPr="008B3BA8">
        <w:rPr>
          <w:b/>
        </w:rPr>
        <w:t>EK 2.2.3B</w:t>
      </w:r>
      <w:r w:rsidRPr="008B3BA8">
        <w:t xml:space="preserve"> High-level programming languages provide more </w:t>
      </w:r>
      <w:r>
        <w:t>a</w:t>
      </w:r>
      <w:r w:rsidRPr="008B3BA8">
        <w:t xml:space="preserve">bstractions </w:t>
      </w:r>
      <w:r w:rsidR="009636B9">
        <w:t xml:space="preserve"> </w:t>
      </w:r>
      <w:r w:rsidRPr="008B3BA8">
        <w:t xml:space="preserve">for the programmer and make it easier for people to read and write a </w:t>
      </w:r>
      <w:r w:rsidR="009636B9">
        <w:t>program.</w:t>
      </w:r>
      <w:r w:rsidR="009636B9">
        <w:br/>
      </w:r>
      <w:r w:rsidRPr="008B3BA8">
        <w:rPr>
          <w:b/>
        </w:rPr>
        <w:t>EK 2.2.3D</w:t>
      </w:r>
      <w:r w:rsidRPr="008B3BA8">
        <w:t xml:space="preserve"> In an abstraction hierarchy, higher levels of abstraction (the most general concepts) would be placed toward the top and lower-level abstractions (the more specific concepts) toward the bottom.</w:t>
      </w:r>
    </w:p>
    <w:p w14:paraId="1121044D" w14:textId="77777777" w:rsidR="001B30EB" w:rsidRPr="008B3BA8" w:rsidRDefault="001B30EB" w:rsidP="001B30EB">
      <w:pPr>
        <w:tabs>
          <w:tab w:val="left" w:pos="720"/>
        </w:tabs>
        <w:spacing w:before="0" w:after="0"/>
        <w:ind w:left="720"/>
      </w:pPr>
      <w:r w:rsidRPr="008B3BA8">
        <w:rPr>
          <w:b/>
        </w:rPr>
        <w:t>EK 2.2.3J</w:t>
      </w:r>
      <w:r w:rsidRPr="008B3BA8">
        <w:t xml:space="preserve"> Applications and systems are designed, developed,</w:t>
      </w:r>
      <w:r>
        <w:t xml:space="preserve"> </w:t>
      </w:r>
      <w:r w:rsidRPr="008B3BA8">
        <w:t xml:space="preserve">and </w:t>
      </w:r>
      <w:r>
        <w:t>a</w:t>
      </w:r>
      <w:r w:rsidRPr="008B3BA8">
        <w:t>nalyzed</w:t>
      </w:r>
      <w:r>
        <w:t xml:space="preserve"> </w:t>
      </w:r>
      <w:r w:rsidRPr="008B3BA8">
        <w:t>using levels of hardware, software, and conceptual</w:t>
      </w:r>
      <w:r>
        <w:t xml:space="preserve"> </w:t>
      </w:r>
      <w:r w:rsidRPr="008B3BA8">
        <w:t>abstractions.</w:t>
      </w:r>
    </w:p>
    <w:p w14:paraId="40250D22" w14:textId="77777777" w:rsidR="009636B9" w:rsidRDefault="001B30EB" w:rsidP="009636B9">
      <w:pPr>
        <w:tabs>
          <w:tab w:val="left" w:pos="720"/>
        </w:tabs>
        <w:spacing w:before="0" w:after="0"/>
        <w:ind w:left="720"/>
      </w:pPr>
      <w:r w:rsidRPr="008B3BA8">
        <w:rPr>
          <w:b/>
        </w:rPr>
        <w:t>EK 2.2.3K</w:t>
      </w:r>
      <w:r w:rsidRPr="008B3BA8">
        <w:t xml:space="preserve"> Lower-level abstractions can be combined to make higher-level abstractions, such as short message services (SMS) or email messages, images, audio files, and videos.</w:t>
      </w:r>
    </w:p>
    <w:p w14:paraId="2EFB5AD5" w14:textId="77777777" w:rsidR="009636B9" w:rsidRDefault="009E4407" w:rsidP="00D10B5D">
      <w:pPr>
        <w:tabs>
          <w:tab w:val="left" w:pos="720"/>
        </w:tabs>
        <w:spacing w:before="0" w:after="0"/>
      </w:pPr>
      <w:r w:rsidRPr="009C5781">
        <w:rPr>
          <w:b/>
        </w:rPr>
        <w:t>LO 3.3.1</w:t>
      </w:r>
      <w:r w:rsidRPr="009C5781">
        <w:t xml:space="preserve"> </w:t>
      </w:r>
      <w:r w:rsidR="00A3791E">
        <w:t>Students will be able to a</w:t>
      </w:r>
      <w:r w:rsidRPr="009C5781">
        <w:t>nalyze how data representation, storage, security, and transmission of data involve computational m</w:t>
      </w:r>
      <w:r w:rsidR="00A3791E">
        <w:t xml:space="preserve">anipulation of information. </w:t>
      </w:r>
    </w:p>
    <w:p w14:paraId="766B9456" w14:textId="77777777" w:rsidR="009636B9" w:rsidRDefault="009E4407" w:rsidP="00D10B5D">
      <w:pPr>
        <w:tabs>
          <w:tab w:val="left" w:pos="720"/>
        </w:tabs>
        <w:spacing w:before="0" w:after="0"/>
        <w:rPr>
          <w:rFonts w:eastAsia="Times New Roman" w:cs="Arial"/>
          <w:bCs/>
          <w:color w:val="000000"/>
        </w:rPr>
      </w:pPr>
      <w:r w:rsidRPr="009C5781">
        <w:rPr>
          <w:rFonts w:eastAsia="Times New Roman" w:cs="Arial"/>
          <w:bCs/>
          <w:color w:val="000000"/>
        </w:rPr>
        <w:t>More specifically, this module addresses the following EK statements</w:t>
      </w:r>
      <w:r w:rsidR="00A3791E">
        <w:rPr>
          <w:rFonts w:eastAsia="Times New Roman" w:cs="Arial"/>
          <w:bCs/>
          <w:color w:val="000000"/>
        </w:rPr>
        <w:t>:</w:t>
      </w:r>
    </w:p>
    <w:p w14:paraId="5C84A456" w14:textId="77777777" w:rsidR="009636B9" w:rsidRDefault="009E4407" w:rsidP="009636B9">
      <w:pPr>
        <w:tabs>
          <w:tab w:val="left" w:pos="720"/>
        </w:tabs>
        <w:spacing w:before="0" w:after="0"/>
        <w:ind w:left="720"/>
      </w:pPr>
      <w:r w:rsidRPr="009C5781">
        <w:rPr>
          <w:b/>
        </w:rPr>
        <w:t>EK 3.3.1A</w:t>
      </w:r>
      <w:r w:rsidRPr="009C5781">
        <w:t xml:space="preserve"> Digital data representations involve trade-offs related to storage, se</w:t>
      </w:r>
      <w:r w:rsidR="009636B9">
        <w:t>curity, and privacy concerns.</w:t>
      </w:r>
    </w:p>
    <w:p w14:paraId="65B690E7" w14:textId="77777777" w:rsidR="009636B9" w:rsidRDefault="009E4407" w:rsidP="009636B9">
      <w:pPr>
        <w:tabs>
          <w:tab w:val="left" w:pos="720"/>
        </w:tabs>
        <w:spacing w:before="0" w:after="0"/>
        <w:ind w:left="720"/>
      </w:pPr>
      <w:r w:rsidRPr="009C5781">
        <w:rPr>
          <w:b/>
        </w:rPr>
        <w:t>EK 3.3.1G</w:t>
      </w:r>
      <w:r w:rsidRPr="009C5781">
        <w:t xml:space="preserve"> Data is stored in many formats depending on its characteristics (e.g., size and intended use).</w:t>
      </w:r>
    </w:p>
    <w:p w14:paraId="714DEDC9" w14:textId="77777777" w:rsidR="009636B9" w:rsidRDefault="009E4407" w:rsidP="009636B9">
      <w:pPr>
        <w:tabs>
          <w:tab w:val="left" w:pos="720"/>
        </w:tabs>
        <w:spacing w:before="0" w:after="0"/>
        <w:ind w:left="720"/>
      </w:pPr>
      <w:r w:rsidRPr="009C5781">
        <w:rPr>
          <w:b/>
        </w:rPr>
        <w:t>EK 3.3.1H</w:t>
      </w:r>
      <w:r w:rsidRPr="009C5781">
        <w:t xml:space="preserve"> The choice of storage media affects both the methods and costs of manipulating the data it contains.</w:t>
      </w:r>
    </w:p>
    <w:p w14:paraId="73D36D71" w14:textId="77777777" w:rsidR="009636B9" w:rsidRDefault="009E4407" w:rsidP="009636B9">
      <w:pPr>
        <w:tabs>
          <w:tab w:val="left" w:pos="720"/>
        </w:tabs>
        <w:spacing w:before="0" w:after="0"/>
        <w:ind w:left="720"/>
      </w:pPr>
      <w:r w:rsidRPr="009C5781">
        <w:rPr>
          <w:b/>
        </w:rPr>
        <w:t>EK 3.3.1I</w:t>
      </w:r>
      <w:r w:rsidRPr="009C5781">
        <w:t xml:space="preserve"> Reading data and updating data have different storage requirements.</w:t>
      </w:r>
    </w:p>
    <w:p w14:paraId="22B95EA6" w14:textId="77777777" w:rsidR="009636B9" w:rsidRDefault="001B30EB" w:rsidP="00D10B5D">
      <w:pPr>
        <w:tabs>
          <w:tab w:val="left" w:pos="720"/>
        </w:tabs>
        <w:spacing w:before="0" w:after="0"/>
      </w:pPr>
      <w:r w:rsidRPr="009C5781">
        <w:rPr>
          <w:b/>
        </w:rPr>
        <w:t>LO 4.1.1</w:t>
      </w:r>
      <w:r w:rsidRPr="009C5781">
        <w:t xml:space="preserve"> Students will</w:t>
      </w:r>
      <w:r w:rsidRPr="008B3BA8">
        <w:t xml:space="preserve"> be able to develop an algorithm for implementation in a program.</w:t>
      </w:r>
    </w:p>
    <w:p w14:paraId="29901BF2" w14:textId="77777777" w:rsidR="009636B9" w:rsidRDefault="001B30EB" w:rsidP="009636B9">
      <w:pPr>
        <w:tabs>
          <w:tab w:val="left" w:pos="720"/>
        </w:tabs>
        <w:spacing w:before="0" w:after="0"/>
        <w:ind w:left="720"/>
      </w:pPr>
      <w:r w:rsidRPr="008B3BA8">
        <w:rPr>
          <w:b/>
        </w:rPr>
        <w:t>EK 4.1.1A</w:t>
      </w:r>
      <w:r w:rsidRPr="008B3BA8">
        <w:t xml:space="preserve"> Sequencing, selection, and iteration are building blocks of</w:t>
      </w:r>
      <w:r w:rsidR="009636B9">
        <w:t xml:space="preserve"> </w:t>
      </w:r>
      <w:r w:rsidRPr="008B3BA8">
        <w:t>algorithms.</w:t>
      </w:r>
      <w:r w:rsidR="009636B9">
        <w:t xml:space="preserve"> </w:t>
      </w:r>
      <w:r w:rsidRPr="008B3BA8">
        <w:rPr>
          <w:b/>
        </w:rPr>
        <w:t>EK 4.1.1B</w:t>
      </w:r>
      <w:r w:rsidRPr="008B3BA8">
        <w:t xml:space="preserve"> Sequencing is the application of each step of an algorithm in the order in which the statements are given.</w:t>
      </w:r>
    </w:p>
    <w:p w14:paraId="1EF1BC7D" w14:textId="77777777" w:rsidR="009636B9" w:rsidRDefault="001B30EB" w:rsidP="009636B9">
      <w:pPr>
        <w:tabs>
          <w:tab w:val="left" w:pos="720"/>
        </w:tabs>
        <w:spacing w:before="0" w:after="0"/>
        <w:ind w:left="720"/>
      </w:pPr>
      <w:r w:rsidRPr="008B3BA8">
        <w:rPr>
          <w:b/>
        </w:rPr>
        <w:lastRenderedPageBreak/>
        <w:t>EK 4.1.1C</w:t>
      </w:r>
      <w:r w:rsidRPr="008B3BA8">
        <w:t xml:space="preserve"> Selection uses a Boolean condition to determine which of two parts of an algorithm is used.</w:t>
      </w:r>
    </w:p>
    <w:p w14:paraId="46ACEE9A" w14:textId="77777777" w:rsidR="009636B9" w:rsidRDefault="001B30EB" w:rsidP="009636B9">
      <w:pPr>
        <w:tabs>
          <w:tab w:val="left" w:pos="720"/>
        </w:tabs>
        <w:spacing w:before="0" w:after="0"/>
        <w:ind w:left="720"/>
      </w:pPr>
      <w:r w:rsidRPr="008B3BA8">
        <w:rPr>
          <w:b/>
        </w:rPr>
        <w:t>EK 4.1.1D</w:t>
      </w:r>
      <w:r w:rsidRPr="008B3BA8">
        <w:t xml:space="preserve"> Iteration is the repetition of part of an algorithm until a</w:t>
      </w:r>
      <w:r w:rsidR="009636B9">
        <w:t xml:space="preserve"> </w:t>
      </w:r>
      <w:r w:rsidRPr="008B3BA8">
        <w:t>condition is met or for a specified number of times.</w:t>
      </w:r>
    </w:p>
    <w:p w14:paraId="259D2B23" w14:textId="77777777" w:rsidR="009636B9" w:rsidRDefault="001B30EB" w:rsidP="009636B9">
      <w:pPr>
        <w:tabs>
          <w:tab w:val="left" w:pos="720"/>
        </w:tabs>
        <w:spacing w:before="0" w:after="0"/>
        <w:ind w:left="720"/>
      </w:pPr>
      <w:r w:rsidRPr="008B3BA8">
        <w:rPr>
          <w:b/>
        </w:rPr>
        <w:t>EK 4.1.1E</w:t>
      </w:r>
      <w:r w:rsidRPr="008B3BA8">
        <w:t xml:space="preserve"> Algorithms can be combined to make new algorithms.</w:t>
      </w:r>
    </w:p>
    <w:p w14:paraId="74E7620B" w14:textId="77777777" w:rsidR="009636B9" w:rsidRDefault="001B30EB" w:rsidP="009636B9">
      <w:pPr>
        <w:tabs>
          <w:tab w:val="left" w:pos="720"/>
        </w:tabs>
        <w:spacing w:before="0" w:after="0"/>
        <w:ind w:left="720"/>
      </w:pPr>
      <w:r w:rsidRPr="008B3BA8">
        <w:rPr>
          <w:b/>
        </w:rPr>
        <w:t>EK 4.1.1F</w:t>
      </w:r>
      <w:r w:rsidRPr="008B3BA8">
        <w:t xml:space="preserve"> Using existing correct algorithms as building blocks for</w:t>
      </w:r>
      <w:r w:rsidR="009636B9">
        <w:t xml:space="preserve"> </w:t>
      </w:r>
      <w:r w:rsidRPr="008B3BA8">
        <w:t>constructing a new algorithm helps ensure the new algorithm is correct.</w:t>
      </w:r>
    </w:p>
    <w:p w14:paraId="1EE3B315" w14:textId="77777777" w:rsidR="009636B9" w:rsidRDefault="001B30EB" w:rsidP="009636B9">
      <w:pPr>
        <w:tabs>
          <w:tab w:val="left" w:pos="720"/>
        </w:tabs>
        <w:spacing w:before="0" w:after="0"/>
        <w:ind w:left="720"/>
      </w:pPr>
      <w:r w:rsidRPr="008B3BA8">
        <w:rPr>
          <w:b/>
        </w:rPr>
        <w:t>EK 4.1.1G</w:t>
      </w:r>
      <w:r w:rsidRPr="008B3BA8">
        <w:t xml:space="preserve"> Knowledge of standard algorithms can help in constructing new algorithms.</w:t>
      </w:r>
    </w:p>
    <w:p w14:paraId="0AEFBA27" w14:textId="77777777" w:rsidR="009636B9" w:rsidRDefault="001B30EB" w:rsidP="009636B9">
      <w:pPr>
        <w:tabs>
          <w:tab w:val="left" w:pos="720"/>
        </w:tabs>
        <w:spacing w:before="0" w:after="0"/>
        <w:ind w:left="720"/>
      </w:pPr>
      <w:r w:rsidRPr="008B3BA8">
        <w:rPr>
          <w:b/>
        </w:rPr>
        <w:t>EK 4.1.1H</w:t>
      </w:r>
      <w:r w:rsidRPr="008B3BA8">
        <w:t xml:space="preserve"> Different algorithms can be developed to solve the same problem.</w:t>
      </w:r>
      <w:r w:rsidR="009636B9">
        <w:t xml:space="preserve"> </w:t>
      </w:r>
    </w:p>
    <w:p w14:paraId="4C564AD5" w14:textId="77777777" w:rsidR="009636B9" w:rsidRDefault="001B30EB" w:rsidP="009636B9">
      <w:pPr>
        <w:tabs>
          <w:tab w:val="left" w:pos="720"/>
        </w:tabs>
        <w:spacing w:before="0" w:after="0"/>
        <w:ind w:left="720"/>
      </w:pPr>
      <w:r w:rsidRPr="008B3BA8">
        <w:rPr>
          <w:b/>
        </w:rPr>
        <w:t>EK 4.1.1I</w:t>
      </w:r>
      <w:r w:rsidRPr="008B3BA8">
        <w:t xml:space="preserve"> Developing a new algorithm to solve a problem can yield insight into the problem.</w:t>
      </w:r>
    </w:p>
    <w:p w14:paraId="22245C13" w14:textId="77777777" w:rsidR="009636B9" w:rsidRDefault="001B30EB" w:rsidP="00D10B5D">
      <w:pPr>
        <w:tabs>
          <w:tab w:val="left" w:pos="720"/>
        </w:tabs>
        <w:spacing w:before="0" w:after="0"/>
      </w:pPr>
      <w:r w:rsidRPr="008B3BA8">
        <w:rPr>
          <w:b/>
        </w:rPr>
        <w:t xml:space="preserve">LO 4.1.2 </w:t>
      </w:r>
      <w:r w:rsidRPr="008B3BA8">
        <w:t xml:space="preserve">Students will be able to express an algorithm in a language. </w:t>
      </w:r>
      <w:r w:rsidRPr="008B3BA8">
        <w:br/>
      </w:r>
      <w:r w:rsidRPr="008B3BA8">
        <w:rPr>
          <w:rFonts w:eastAsia="Times New Roman" w:cs="Arial"/>
          <w:bCs/>
          <w:color w:val="000000"/>
        </w:rPr>
        <w:t>More specifically, this module addresses the following EK statements:</w:t>
      </w:r>
    </w:p>
    <w:p w14:paraId="3E4DFC91" w14:textId="77777777" w:rsidR="009636B9" w:rsidRDefault="001B30EB" w:rsidP="009636B9">
      <w:pPr>
        <w:tabs>
          <w:tab w:val="left" w:pos="720"/>
        </w:tabs>
        <w:spacing w:before="0" w:after="0"/>
        <w:ind w:left="720"/>
      </w:pPr>
      <w:r w:rsidRPr="008B3BA8">
        <w:rPr>
          <w:b/>
        </w:rPr>
        <w:t>EK 4.1.2A</w:t>
      </w:r>
      <w:r w:rsidRPr="008B3BA8">
        <w:t xml:space="preserve"> Languages for algorithms include natural language, pseudocode, and visual and textual programming languages.</w:t>
      </w:r>
    </w:p>
    <w:p w14:paraId="249ED184" w14:textId="77777777" w:rsidR="009636B9" w:rsidRDefault="001B30EB" w:rsidP="009636B9">
      <w:pPr>
        <w:tabs>
          <w:tab w:val="left" w:pos="720"/>
        </w:tabs>
        <w:spacing w:before="0" w:after="0"/>
        <w:ind w:left="720"/>
      </w:pPr>
      <w:r w:rsidRPr="008B3BA8">
        <w:rPr>
          <w:b/>
        </w:rPr>
        <w:t>EK 4.1.2B</w:t>
      </w:r>
      <w:r w:rsidRPr="008B3BA8">
        <w:t xml:space="preserve"> Natural language and pseudocode describe algorithms so that humans can understand them.</w:t>
      </w:r>
    </w:p>
    <w:p w14:paraId="72F9BB09" w14:textId="77777777" w:rsidR="009636B9" w:rsidRDefault="001B30EB" w:rsidP="009636B9">
      <w:pPr>
        <w:tabs>
          <w:tab w:val="left" w:pos="720"/>
        </w:tabs>
        <w:spacing w:before="0" w:after="0"/>
        <w:ind w:left="720"/>
      </w:pPr>
      <w:r w:rsidRPr="008B3BA8">
        <w:rPr>
          <w:b/>
        </w:rPr>
        <w:t>EK 4.1.2C</w:t>
      </w:r>
      <w:r w:rsidRPr="008B3BA8">
        <w:t xml:space="preserve"> Algorithms described in programming languages can be executed on a computer.</w:t>
      </w:r>
    </w:p>
    <w:p w14:paraId="7A4C0063" w14:textId="77777777" w:rsidR="009636B9" w:rsidRDefault="001B30EB" w:rsidP="009636B9">
      <w:pPr>
        <w:tabs>
          <w:tab w:val="left" w:pos="720"/>
        </w:tabs>
        <w:spacing w:before="0" w:after="0"/>
        <w:ind w:left="720"/>
      </w:pPr>
      <w:r w:rsidRPr="008B3BA8">
        <w:rPr>
          <w:b/>
        </w:rPr>
        <w:t>EK 4.1.2E</w:t>
      </w:r>
      <w:r w:rsidRPr="008B3BA8">
        <w:t xml:space="preserve"> Some programming languages are designed for specific domains and are better for expressing algorithms in those domains.</w:t>
      </w:r>
    </w:p>
    <w:p w14:paraId="556425CF" w14:textId="77777777" w:rsidR="009636B9" w:rsidRDefault="001B30EB" w:rsidP="009636B9">
      <w:pPr>
        <w:tabs>
          <w:tab w:val="left" w:pos="720"/>
        </w:tabs>
        <w:spacing w:before="0" w:after="0"/>
        <w:ind w:left="720"/>
      </w:pPr>
      <w:r w:rsidRPr="008B3BA8">
        <w:rPr>
          <w:b/>
        </w:rPr>
        <w:t>EK 4.1.2F</w:t>
      </w:r>
      <w:r w:rsidRPr="008B3BA8">
        <w:t xml:space="preserve"> The language used to express an algorithm can affect characteristics such as clarity or readability but not whether an algorithmic solution exists.</w:t>
      </w:r>
    </w:p>
    <w:p w14:paraId="2645628F" w14:textId="77777777" w:rsidR="009636B9" w:rsidRDefault="001B30EB" w:rsidP="009636B9">
      <w:pPr>
        <w:tabs>
          <w:tab w:val="left" w:pos="720"/>
        </w:tabs>
        <w:spacing w:before="0" w:after="0"/>
        <w:ind w:left="720"/>
      </w:pPr>
      <w:r w:rsidRPr="008B3BA8">
        <w:rPr>
          <w:b/>
        </w:rPr>
        <w:t>EK 4.1.2G</w:t>
      </w:r>
      <w:r w:rsidRPr="008B3BA8">
        <w:t xml:space="preserve"> Every algorithm can be constructed using only sequencing, selection, and iteration.</w:t>
      </w:r>
    </w:p>
    <w:p w14:paraId="728E3E06" w14:textId="77777777" w:rsidR="009636B9" w:rsidRDefault="001B30EB" w:rsidP="009636B9">
      <w:pPr>
        <w:tabs>
          <w:tab w:val="left" w:pos="720"/>
        </w:tabs>
        <w:spacing w:before="0" w:after="0"/>
        <w:ind w:left="720"/>
      </w:pPr>
      <w:r w:rsidRPr="008B3BA8">
        <w:rPr>
          <w:b/>
        </w:rPr>
        <w:t>EK 4.1.2I</w:t>
      </w:r>
      <w:r w:rsidRPr="008B3BA8">
        <w:t xml:space="preserve"> Clarity and readability are important considerations when expressing an algorithm in a language.</w:t>
      </w:r>
    </w:p>
    <w:p w14:paraId="728D5499" w14:textId="77777777" w:rsidR="00EF69E5" w:rsidRDefault="001B30EB" w:rsidP="00D10B5D">
      <w:pPr>
        <w:tabs>
          <w:tab w:val="left" w:pos="720"/>
        </w:tabs>
        <w:spacing w:before="0" w:after="0"/>
      </w:pPr>
      <w:r w:rsidRPr="008B3BA8">
        <w:rPr>
          <w:b/>
        </w:rPr>
        <w:t xml:space="preserve">LO 5.1.2 </w:t>
      </w:r>
      <w:r w:rsidRPr="008B3BA8">
        <w:t xml:space="preserve">Students will be able to develop a correct program to solve problems. </w:t>
      </w:r>
      <w:r w:rsidRPr="008B3BA8">
        <w:rPr>
          <w:rFonts w:eastAsia="Times New Roman" w:cs="Arial"/>
          <w:bCs/>
          <w:color w:val="000000"/>
        </w:rPr>
        <w:t>More specifically, this module addresses the following EK statements:</w:t>
      </w:r>
    </w:p>
    <w:p w14:paraId="24D45EB0" w14:textId="77777777" w:rsidR="00EF69E5" w:rsidRDefault="001B30EB" w:rsidP="00EF69E5">
      <w:pPr>
        <w:tabs>
          <w:tab w:val="left" w:pos="720"/>
        </w:tabs>
        <w:spacing w:before="0" w:after="0"/>
        <w:ind w:left="720"/>
      </w:pPr>
      <w:r w:rsidRPr="008B3BA8">
        <w:rPr>
          <w:b/>
        </w:rPr>
        <w:t>EK 5.1.2A</w:t>
      </w:r>
      <w:r w:rsidRPr="008B3BA8">
        <w:t xml:space="preserve"> An iterative process of program development helps in</w:t>
      </w:r>
      <w:r w:rsidR="00EF69E5">
        <w:t xml:space="preserve"> </w:t>
      </w:r>
      <w:r w:rsidRPr="008B3BA8">
        <w:t>developing a correct program to solve problems</w:t>
      </w:r>
      <w:r>
        <w:t>.</w:t>
      </w:r>
    </w:p>
    <w:p w14:paraId="4A38A9DC" w14:textId="77777777" w:rsidR="00EF69E5" w:rsidRDefault="001B30EB" w:rsidP="00EF69E5">
      <w:pPr>
        <w:tabs>
          <w:tab w:val="left" w:pos="720"/>
        </w:tabs>
        <w:spacing w:before="0" w:after="0"/>
        <w:ind w:left="720"/>
      </w:pPr>
      <w:r w:rsidRPr="008B3BA8">
        <w:rPr>
          <w:b/>
        </w:rPr>
        <w:t>EK 5.1.2B</w:t>
      </w:r>
      <w:r w:rsidRPr="008B3BA8">
        <w:t xml:space="preserve"> Developing correct program components and then combining them helps in creating correct programs.</w:t>
      </w:r>
    </w:p>
    <w:p w14:paraId="0FBECBC7" w14:textId="77777777" w:rsidR="00EF69E5" w:rsidRDefault="001B30EB" w:rsidP="00EF69E5">
      <w:pPr>
        <w:tabs>
          <w:tab w:val="left" w:pos="720"/>
        </w:tabs>
        <w:spacing w:before="0" w:after="0"/>
        <w:ind w:left="720"/>
      </w:pPr>
      <w:r w:rsidRPr="008B3BA8">
        <w:rPr>
          <w:b/>
        </w:rPr>
        <w:t>EK 5.1.2C</w:t>
      </w:r>
      <w:r w:rsidRPr="008B3BA8">
        <w:t xml:space="preserve"> Incrementally adding tested program segments to correct</w:t>
      </w:r>
      <w:r w:rsidR="00EF69E5">
        <w:t xml:space="preserve"> </w:t>
      </w:r>
      <w:r w:rsidRPr="008B3BA8">
        <w:t>working programs helps create large correct programs.</w:t>
      </w:r>
    </w:p>
    <w:p w14:paraId="4E1993B1" w14:textId="77777777" w:rsidR="00EF69E5" w:rsidRDefault="001B30EB" w:rsidP="00EF69E5">
      <w:pPr>
        <w:tabs>
          <w:tab w:val="left" w:pos="720"/>
        </w:tabs>
        <w:spacing w:before="0" w:after="0"/>
        <w:ind w:left="720"/>
      </w:pPr>
      <w:r w:rsidRPr="008B3BA8">
        <w:rPr>
          <w:b/>
        </w:rPr>
        <w:t>EK 5.1.2D</w:t>
      </w:r>
      <w:r w:rsidRPr="008B3BA8">
        <w:t xml:space="preserve"> Program documentation helps programmers develop and maintain correct programs to efficiently solve problems.</w:t>
      </w:r>
    </w:p>
    <w:p w14:paraId="5F2502E5" w14:textId="77777777" w:rsidR="00EF69E5" w:rsidRDefault="001B30EB" w:rsidP="00EF69E5">
      <w:pPr>
        <w:tabs>
          <w:tab w:val="left" w:pos="720"/>
        </w:tabs>
        <w:spacing w:before="0" w:after="0"/>
        <w:ind w:left="720"/>
      </w:pPr>
      <w:r w:rsidRPr="008B3BA8">
        <w:rPr>
          <w:b/>
        </w:rPr>
        <w:lastRenderedPageBreak/>
        <w:t>EK 5.1.2E</w:t>
      </w:r>
      <w:r w:rsidRPr="008B3BA8">
        <w:t xml:space="preserve"> Documentation about program components, such as code segments and procedures, helps in developing and maintaining programs.</w:t>
      </w:r>
    </w:p>
    <w:p w14:paraId="3F22EC8E" w14:textId="77777777" w:rsidR="00EF69E5" w:rsidRDefault="001B30EB" w:rsidP="00EF69E5">
      <w:pPr>
        <w:tabs>
          <w:tab w:val="left" w:pos="720"/>
        </w:tabs>
        <w:spacing w:before="0" w:after="0"/>
        <w:ind w:left="720"/>
      </w:pPr>
      <w:r w:rsidRPr="008B3BA8">
        <w:rPr>
          <w:b/>
        </w:rPr>
        <w:t>EK 5.1.2F</w:t>
      </w:r>
      <w:r w:rsidRPr="008B3BA8">
        <w:t xml:space="preserve"> Documentation helps in developing and maintaining programs when working individually or in collaborative programming environments.</w:t>
      </w:r>
    </w:p>
    <w:p w14:paraId="719B9078" w14:textId="77777777" w:rsidR="00EF69E5" w:rsidRDefault="001B30EB" w:rsidP="00EF69E5">
      <w:pPr>
        <w:tabs>
          <w:tab w:val="left" w:pos="720"/>
        </w:tabs>
        <w:spacing w:before="0" w:after="0"/>
        <w:ind w:left="720"/>
      </w:pPr>
      <w:r w:rsidRPr="008B3BA8">
        <w:rPr>
          <w:b/>
        </w:rPr>
        <w:t>EK 5.1.2G</w:t>
      </w:r>
      <w:r w:rsidRPr="008B3BA8">
        <w:t xml:space="preserve"> Program development includes identifying programmer and user concerns that affect the solution to problems.</w:t>
      </w:r>
    </w:p>
    <w:p w14:paraId="5E8284FF" w14:textId="77777777" w:rsidR="00EF69E5" w:rsidRDefault="001B30EB" w:rsidP="00EF69E5">
      <w:pPr>
        <w:tabs>
          <w:tab w:val="left" w:pos="720"/>
        </w:tabs>
        <w:spacing w:before="0" w:after="0"/>
        <w:ind w:left="720"/>
      </w:pPr>
      <w:r w:rsidRPr="008B3BA8">
        <w:rPr>
          <w:b/>
        </w:rPr>
        <w:t>EK 5.1.2I</w:t>
      </w:r>
      <w:r w:rsidRPr="008B3BA8">
        <w:t xml:space="preserve"> A programmer’s knowledge and skill affects how a program is developed and how it is used to solve a problem.</w:t>
      </w:r>
    </w:p>
    <w:p w14:paraId="00EADF44" w14:textId="77777777" w:rsidR="00EF69E5" w:rsidRDefault="001B30EB" w:rsidP="00EF69E5">
      <w:pPr>
        <w:tabs>
          <w:tab w:val="left" w:pos="720"/>
        </w:tabs>
        <w:spacing w:before="0" w:after="0"/>
        <w:ind w:left="720"/>
      </w:pPr>
      <w:r w:rsidRPr="008B3BA8">
        <w:rPr>
          <w:b/>
        </w:rPr>
        <w:t>EK 5.1.2J</w:t>
      </w:r>
      <w:r w:rsidRPr="008B3BA8">
        <w:t xml:space="preserve"> A programmer designs, implements, tests, debugs, and maintains programs when solving problems.</w:t>
      </w:r>
      <w:bookmarkStart w:id="3" w:name="_Hlk509309001"/>
    </w:p>
    <w:p w14:paraId="28E53794" w14:textId="77777777" w:rsidR="00EF69E5" w:rsidRDefault="001B30EB" w:rsidP="00D10B5D">
      <w:pPr>
        <w:tabs>
          <w:tab w:val="left" w:pos="720"/>
        </w:tabs>
        <w:spacing w:before="0" w:after="0"/>
      </w:pPr>
      <w:r w:rsidRPr="008B3BA8">
        <w:rPr>
          <w:b/>
        </w:rPr>
        <w:t xml:space="preserve">LO 5.4.1 </w:t>
      </w:r>
      <w:r w:rsidRPr="008B3BA8">
        <w:t xml:space="preserve">Students will be able to evaluate the correctness of a program. </w:t>
      </w:r>
    </w:p>
    <w:p w14:paraId="137A3F94" w14:textId="77777777" w:rsidR="00960B87" w:rsidRDefault="00960B87" w:rsidP="00D10B5D">
      <w:pPr>
        <w:tabs>
          <w:tab w:val="left" w:pos="720"/>
        </w:tabs>
        <w:spacing w:before="0" w:after="0"/>
        <w:rPr>
          <w:rFonts w:eastAsia="Times New Roman" w:cs="Arial"/>
          <w:bCs/>
          <w:color w:val="000000"/>
        </w:rPr>
      </w:pPr>
    </w:p>
    <w:p w14:paraId="2E2E91BE" w14:textId="68294CF5" w:rsidR="00EF69E5" w:rsidRDefault="001B30EB" w:rsidP="00D10B5D">
      <w:pPr>
        <w:tabs>
          <w:tab w:val="left" w:pos="720"/>
        </w:tabs>
        <w:spacing w:before="0" w:after="0"/>
      </w:pPr>
      <w:r w:rsidRPr="008B3BA8">
        <w:rPr>
          <w:rFonts w:eastAsia="Times New Roman" w:cs="Arial"/>
          <w:bCs/>
          <w:color w:val="000000"/>
        </w:rPr>
        <w:t>More specifically, this module addresses the following EK statements</w:t>
      </w:r>
      <w:bookmarkEnd w:id="3"/>
      <w:r w:rsidR="00603BCA">
        <w:rPr>
          <w:rFonts w:eastAsia="Times New Roman" w:cs="Arial"/>
          <w:bCs/>
          <w:color w:val="000000"/>
        </w:rPr>
        <w:t>:</w:t>
      </w:r>
    </w:p>
    <w:p w14:paraId="6F11AA46" w14:textId="77777777" w:rsidR="00EF69E5" w:rsidRDefault="001B30EB" w:rsidP="00EF69E5">
      <w:pPr>
        <w:tabs>
          <w:tab w:val="left" w:pos="720"/>
        </w:tabs>
        <w:spacing w:before="0" w:after="0"/>
        <w:ind w:left="720"/>
      </w:pPr>
      <w:r w:rsidRPr="008B3BA8">
        <w:rPr>
          <w:b/>
        </w:rPr>
        <w:t>EK 5.4.1K</w:t>
      </w:r>
      <w:r w:rsidRPr="008B3BA8">
        <w:t xml:space="preserve"> Correctness of a program depends on correctness of program components, including code segments and procedures.</w:t>
      </w:r>
      <w:r w:rsidR="00EF69E5">
        <w:t xml:space="preserve"> </w:t>
      </w:r>
    </w:p>
    <w:p w14:paraId="46AA30FC" w14:textId="77777777" w:rsidR="00EF69E5" w:rsidRDefault="001B30EB" w:rsidP="00EF69E5">
      <w:pPr>
        <w:tabs>
          <w:tab w:val="left" w:pos="720"/>
        </w:tabs>
        <w:spacing w:before="0" w:after="0"/>
        <w:ind w:left="720"/>
      </w:pPr>
      <w:r w:rsidRPr="008B3BA8">
        <w:rPr>
          <w:b/>
        </w:rPr>
        <w:t>EK 5.4.1L</w:t>
      </w:r>
      <w:r w:rsidRPr="008B3BA8">
        <w:t xml:space="preserve"> An explanation of a program helps people understand the functionality and purpose of it.</w:t>
      </w:r>
    </w:p>
    <w:p w14:paraId="6A0873DA" w14:textId="77777777" w:rsidR="00EF69E5" w:rsidRDefault="001B30EB" w:rsidP="00EF69E5">
      <w:pPr>
        <w:tabs>
          <w:tab w:val="left" w:pos="720"/>
        </w:tabs>
        <w:spacing w:before="0" w:after="0"/>
        <w:ind w:left="720"/>
      </w:pPr>
      <w:r w:rsidRPr="008B3BA8">
        <w:rPr>
          <w:b/>
        </w:rPr>
        <w:t>EK 5.4.1M</w:t>
      </w:r>
      <w:r w:rsidRPr="008B3BA8">
        <w:t xml:space="preserve"> The functionality of a program is often described by how a user interacts with it.</w:t>
      </w:r>
    </w:p>
    <w:p w14:paraId="79B2C8D5" w14:textId="77777777" w:rsidR="00EF69E5" w:rsidRDefault="001B30EB" w:rsidP="00EF69E5">
      <w:pPr>
        <w:tabs>
          <w:tab w:val="left" w:pos="720"/>
        </w:tabs>
        <w:spacing w:before="0" w:after="0"/>
        <w:ind w:left="720"/>
      </w:pPr>
      <w:r w:rsidRPr="008B3BA8">
        <w:rPr>
          <w:b/>
        </w:rPr>
        <w:t>EK 5.4.1N</w:t>
      </w:r>
      <w:r w:rsidRPr="008B3BA8">
        <w:t xml:space="preserve"> The functionality of a program is best described at a high level by what the program does, not at the lower level of how the program statements work to accomplish this.</w:t>
      </w:r>
    </w:p>
    <w:p w14:paraId="0E3F9499" w14:textId="77777777" w:rsidR="00EF69E5" w:rsidRDefault="001B30EB" w:rsidP="00D10B5D">
      <w:pPr>
        <w:tabs>
          <w:tab w:val="left" w:pos="720"/>
        </w:tabs>
        <w:spacing w:before="0" w:after="0"/>
      </w:pPr>
      <w:r w:rsidRPr="008B3BA8">
        <w:rPr>
          <w:b/>
        </w:rPr>
        <w:t xml:space="preserve">LO 5.5.1 </w:t>
      </w:r>
      <w:r w:rsidRPr="008B3BA8">
        <w:t xml:space="preserve">Students will be able to employ appropriate mathematical and logical concepts in programming. </w:t>
      </w:r>
    </w:p>
    <w:p w14:paraId="39C8ACDA" w14:textId="77777777" w:rsidR="00EF69E5" w:rsidRDefault="001B30EB" w:rsidP="00D10B5D">
      <w:pPr>
        <w:tabs>
          <w:tab w:val="left" w:pos="720"/>
        </w:tabs>
        <w:spacing w:before="0" w:after="0"/>
      </w:pPr>
      <w:r w:rsidRPr="008B3BA8">
        <w:rPr>
          <w:rFonts w:eastAsia="Times New Roman" w:cs="Arial"/>
          <w:bCs/>
          <w:color w:val="000000"/>
        </w:rPr>
        <w:t>More specifically, this module addresses the following EK statements</w:t>
      </w:r>
      <w:r w:rsidR="00603BCA">
        <w:rPr>
          <w:rFonts w:eastAsia="Times New Roman" w:cs="Arial"/>
          <w:bCs/>
          <w:color w:val="000000"/>
        </w:rPr>
        <w:t>:</w:t>
      </w:r>
    </w:p>
    <w:p w14:paraId="33ECF43C" w14:textId="77777777" w:rsidR="00EF69E5" w:rsidRDefault="001B30EB" w:rsidP="00EF69E5">
      <w:pPr>
        <w:tabs>
          <w:tab w:val="left" w:pos="720"/>
        </w:tabs>
        <w:spacing w:before="0" w:after="0"/>
        <w:ind w:left="720"/>
      </w:pPr>
      <w:r w:rsidRPr="008B3BA8">
        <w:rPr>
          <w:b/>
        </w:rPr>
        <w:t>EK 5.5.1A</w:t>
      </w:r>
      <w:r w:rsidRPr="008B3BA8">
        <w:t xml:space="preserve"> Numbers and numerical concepts are fundamental</w:t>
      </w:r>
      <w:r w:rsidR="00EF69E5">
        <w:t xml:space="preserve"> </w:t>
      </w:r>
      <w:r w:rsidRPr="008B3BA8">
        <w:t>to programming.</w:t>
      </w:r>
    </w:p>
    <w:p w14:paraId="790002E3" w14:textId="77777777" w:rsidR="00EF69E5" w:rsidRDefault="001B30EB" w:rsidP="00EF69E5">
      <w:pPr>
        <w:tabs>
          <w:tab w:val="left" w:pos="720"/>
        </w:tabs>
        <w:spacing w:before="0" w:after="0"/>
        <w:ind w:left="720"/>
      </w:pPr>
      <w:r w:rsidRPr="008B3BA8">
        <w:rPr>
          <w:b/>
        </w:rPr>
        <w:t>EK 5.5.1B</w:t>
      </w:r>
      <w:r w:rsidRPr="008B3BA8">
        <w:t xml:space="preserve"> Integers may be c</w:t>
      </w:r>
      <w:r w:rsidR="00EF69E5">
        <w:t xml:space="preserve">onstrained in the maximum and </w:t>
      </w:r>
      <w:r w:rsidRPr="008B3BA8">
        <w:t>minimum values that can be represented in a program because of storage limitations.</w:t>
      </w:r>
    </w:p>
    <w:p w14:paraId="6B13F487" w14:textId="77777777" w:rsidR="00EF69E5" w:rsidRDefault="001B30EB" w:rsidP="00EF69E5">
      <w:pPr>
        <w:tabs>
          <w:tab w:val="left" w:pos="720"/>
        </w:tabs>
        <w:spacing w:before="0" w:after="0"/>
        <w:ind w:left="720"/>
      </w:pPr>
      <w:r w:rsidRPr="008B3BA8">
        <w:t xml:space="preserve">EXCLUSION STATEMENT (for EK 5.5.1B): </w:t>
      </w:r>
      <w:r w:rsidR="00EF69E5">
        <w:t xml:space="preserve">Specific range limitations of </w:t>
      </w:r>
      <w:r w:rsidRPr="008B3BA8">
        <w:t>all programming languages are beyond the scope of this course and the AP Exam.</w:t>
      </w:r>
    </w:p>
    <w:p w14:paraId="7033906A" w14:textId="77777777" w:rsidR="00EF69E5" w:rsidRDefault="001B30EB" w:rsidP="00EF69E5">
      <w:pPr>
        <w:tabs>
          <w:tab w:val="left" w:pos="720"/>
        </w:tabs>
        <w:spacing w:before="0" w:after="0"/>
        <w:ind w:left="720"/>
      </w:pPr>
      <w:r w:rsidRPr="00475EEE">
        <w:rPr>
          <w:b/>
        </w:rPr>
        <w:t>E</w:t>
      </w:r>
      <w:r w:rsidRPr="008B3BA8">
        <w:rPr>
          <w:b/>
        </w:rPr>
        <w:t>K 5.5.1D</w:t>
      </w:r>
      <w:r w:rsidRPr="008B3BA8">
        <w:t xml:space="preserve"> Mathematical expressions using arithmetic operators are part of most programming languages.</w:t>
      </w:r>
    </w:p>
    <w:p w14:paraId="1F2755EA" w14:textId="77777777" w:rsidR="00EF69E5" w:rsidRDefault="001B30EB" w:rsidP="00EF69E5">
      <w:pPr>
        <w:tabs>
          <w:tab w:val="left" w:pos="720"/>
        </w:tabs>
        <w:spacing w:before="0" w:after="0"/>
        <w:ind w:left="720"/>
      </w:pPr>
      <w:r w:rsidRPr="008B3BA8">
        <w:rPr>
          <w:b/>
        </w:rPr>
        <w:t>EK 5.5.1E</w:t>
      </w:r>
      <w:r w:rsidRPr="008B3BA8">
        <w:t xml:space="preserve"> Logical concepts and Boolean algebra are</w:t>
      </w:r>
      <w:r>
        <w:t xml:space="preserve"> </w:t>
      </w:r>
      <w:r w:rsidRPr="008B3BA8">
        <w:t>fundamental to programming.</w:t>
      </w:r>
    </w:p>
    <w:p w14:paraId="6187FFAF" w14:textId="77777777" w:rsidR="00EF69E5" w:rsidRDefault="001B30EB" w:rsidP="00EF69E5">
      <w:pPr>
        <w:tabs>
          <w:tab w:val="left" w:pos="720"/>
        </w:tabs>
        <w:spacing w:before="0" w:after="0"/>
        <w:ind w:left="720"/>
      </w:pPr>
      <w:r w:rsidRPr="008B3BA8">
        <w:rPr>
          <w:b/>
        </w:rPr>
        <w:t>EK 5.5.1F</w:t>
      </w:r>
      <w:r w:rsidRPr="008B3BA8">
        <w:t xml:space="preserve"> Compound expressions using </w:t>
      </w:r>
      <w:r w:rsidRPr="00603BCA">
        <w:rPr>
          <w:i/>
        </w:rPr>
        <w:t>and, or,</w:t>
      </w:r>
      <w:r w:rsidRPr="008B3BA8">
        <w:t xml:space="preserve"> and </w:t>
      </w:r>
      <w:r w:rsidRPr="00603BCA">
        <w:rPr>
          <w:i/>
        </w:rPr>
        <w:t>not</w:t>
      </w:r>
      <w:r w:rsidRPr="008B3BA8">
        <w:t xml:space="preserve"> are part of most programming languages.</w:t>
      </w:r>
    </w:p>
    <w:p w14:paraId="416EAC78" w14:textId="77777777" w:rsidR="00EF69E5" w:rsidRDefault="001B30EB" w:rsidP="00EF69E5">
      <w:pPr>
        <w:tabs>
          <w:tab w:val="left" w:pos="720"/>
        </w:tabs>
        <w:spacing w:before="0" w:after="0"/>
        <w:ind w:left="720"/>
      </w:pPr>
      <w:r w:rsidRPr="008B3BA8">
        <w:rPr>
          <w:b/>
        </w:rPr>
        <w:t>EK 5.5.1G</w:t>
      </w:r>
      <w:r w:rsidRPr="008B3BA8">
        <w:t xml:space="preserve"> Intuitive and formal reasoning about program components using Boolean concepts helps in developing correct programs.</w:t>
      </w:r>
    </w:p>
    <w:p w14:paraId="689DAE3F" w14:textId="77777777" w:rsidR="00EF69E5" w:rsidRDefault="001B30EB" w:rsidP="00EF69E5">
      <w:pPr>
        <w:tabs>
          <w:tab w:val="left" w:pos="720"/>
        </w:tabs>
        <w:spacing w:before="0" w:after="0"/>
        <w:ind w:left="720"/>
      </w:pPr>
      <w:r w:rsidRPr="008B3BA8">
        <w:rPr>
          <w:b/>
        </w:rPr>
        <w:lastRenderedPageBreak/>
        <w:t>EK 5.5.1H</w:t>
      </w:r>
      <w:r w:rsidRPr="008B3BA8">
        <w:t xml:space="preserve"> Computational methods may use lists and collections to solve problems.</w:t>
      </w:r>
    </w:p>
    <w:p w14:paraId="7F4C5B5B" w14:textId="5ADB8002" w:rsidR="00172310" w:rsidRDefault="001B30EB" w:rsidP="00EF69E5">
      <w:pPr>
        <w:tabs>
          <w:tab w:val="left" w:pos="720"/>
        </w:tabs>
        <w:spacing w:before="0" w:after="0"/>
        <w:ind w:left="720"/>
      </w:pPr>
      <w:r w:rsidRPr="008B3BA8">
        <w:rPr>
          <w:b/>
        </w:rPr>
        <w:t>EK 5.5.1J</w:t>
      </w:r>
      <w:r w:rsidRPr="008B3BA8">
        <w:t xml:space="preserve"> Basic operations on collections include adding elements,</w:t>
      </w:r>
      <w:r w:rsidR="00EF69E5">
        <w:t xml:space="preserve"> </w:t>
      </w:r>
      <w:r w:rsidRPr="008B3BA8">
        <w:t>removing elements, iterating over all elements, and determining whether an element is in a collection.</w:t>
      </w:r>
    </w:p>
    <w:p w14:paraId="3E65FE9D" w14:textId="77777777" w:rsidR="006A564D" w:rsidRDefault="006A564D" w:rsidP="006A564D"/>
    <w:p w14:paraId="2F59C153" w14:textId="14954ADF" w:rsidR="00172310" w:rsidRPr="006A564D" w:rsidRDefault="00172310" w:rsidP="006A564D">
      <w:pPr>
        <w:rPr>
          <w:rStyle w:val="SubtleEmphasis"/>
          <w:i w:val="0"/>
          <w:iCs w:val="0"/>
          <w:color w:val="auto"/>
        </w:rPr>
      </w:pPr>
      <w:r w:rsidRPr="00172310">
        <w:rPr>
          <w:rStyle w:val="SubtleEmphasis"/>
        </w:rPr>
        <w:t>ACM/IEEE-CS Computer Science Curricula 2013: Software Development Fundamentals (SDF)</w:t>
      </w:r>
    </w:p>
    <w:p w14:paraId="215A4C05" w14:textId="6AAA43BD" w:rsidR="00172310" w:rsidRDefault="00D925C9" w:rsidP="00172310">
      <w:pPr>
        <w:tabs>
          <w:tab w:val="left" w:pos="720"/>
        </w:tabs>
        <w:spacing w:before="0" w:after="0"/>
      </w:pPr>
      <w:r>
        <w:rPr>
          <w:b/>
        </w:rPr>
        <w:t>SDF/Algorithms and Design</w:t>
      </w:r>
      <w:r w:rsidR="00172310" w:rsidRPr="00D42C13">
        <w:rPr>
          <w:b/>
        </w:rPr>
        <w:t xml:space="preserve"> Topic</w:t>
      </w:r>
      <w:r w:rsidR="00172310">
        <w:t xml:space="preserve"> Problem-solving strategies</w:t>
      </w:r>
    </w:p>
    <w:p w14:paraId="20231E81" w14:textId="510BBC81" w:rsidR="00172310" w:rsidRDefault="004008BE" w:rsidP="00172310">
      <w:pPr>
        <w:tabs>
          <w:tab w:val="left" w:pos="720"/>
        </w:tabs>
        <w:spacing w:before="0" w:after="0"/>
      </w:pPr>
      <w:r>
        <w:rPr>
          <w:b/>
        </w:rPr>
        <w:t>SDF/Algorithms and Design</w:t>
      </w:r>
      <w:r w:rsidR="00172310" w:rsidRPr="00D42C13">
        <w:rPr>
          <w:b/>
        </w:rPr>
        <w:t xml:space="preserve"> Topic</w:t>
      </w:r>
      <w:r w:rsidR="00172310">
        <w:t xml:space="preserve"> Fundamental design concepts and principles</w:t>
      </w:r>
    </w:p>
    <w:p w14:paraId="7E5607A9" w14:textId="594A065E" w:rsidR="00172310" w:rsidRDefault="004008BE" w:rsidP="00172310">
      <w:pPr>
        <w:tabs>
          <w:tab w:val="left" w:pos="720"/>
        </w:tabs>
        <w:spacing w:before="0" w:after="0"/>
      </w:pPr>
      <w:r>
        <w:rPr>
          <w:b/>
        </w:rPr>
        <w:t>SDF/Algorithms and Design</w:t>
      </w:r>
      <w:r w:rsidR="00172310" w:rsidRPr="00D42C13">
        <w:rPr>
          <w:b/>
        </w:rPr>
        <w:t xml:space="preserve"> LO 3</w:t>
      </w:r>
      <w:r w:rsidR="00172310">
        <w:t xml:space="preserve"> Create algorithms for solving simple problems</w:t>
      </w:r>
    </w:p>
    <w:p w14:paraId="4570E591" w14:textId="60436F47" w:rsidR="00172310" w:rsidRDefault="004008BE" w:rsidP="00172310">
      <w:pPr>
        <w:tabs>
          <w:tab w:val="left" w:pos="720"/>
        </w:tabs>
        <w:spacing w:before="0" w:after="0"/>
      </w:pPr>
      <w:r>
        <w:rPr>
          <w:b/>
        </w:rPr>
        <w:t>SDF/Algorithms and Design</w:t>
      </w:r>
      <w:r w:rsidR="00172310" w:rsidRPr="00D42C13">
        <w:rPr>
          <w:b/>
        </w:rPr>
        <w:t xml:space="preserve"> LO 4</w:t>
      </w:r>
      <w:r w:rsidR="00172310">
        <w:t xml:space="preserve"> Use a programming language to implement, test, and debug algorithms for solving simple problems</w:t>
      </w:r>
      <w:r w:rsidR="00D42C13">
        <w:t>.</w:t>
      </w:r>
    </w:p>
    <w:p w14:paraId="1723B93B" w14:textId="385F8912" w:rsidR="00172310" w:rsidRDefault="004008BE" w:rsidP="00172310">
      <w:pPr>
        <w:tabs>
          <w:tab w:val="left" w:pos="720"/>
        </w:tabs>
        <w:spacing w:before="0" w:after="0"/>
      </w:pPr>
      <w:r>
        <w:rPr>
          <w:b/>
        </w:rPr>
        <w:t>SDF/Algorithms and Design</w:t>
      </w:r>
      <w:r w:rsidR="00172310" w:rsidRPr="00D42C13">
        <w:rPr>
          <w:b/>
        </w:rPr>
        <w:t xml:space="preserve"> LO 8</w:t>
      </w:r>
      <w:r w:rsidR="00172310">
        <w:t xml:space="preserve"> Apply the techniques of decomposition to break a program into smaller pieces</w:t>
      </w:r>
      <w:r w:rsidR="00D42C13">
        <w:t>.</w:t>
      </w:r>
    </w:p>
    <w:p w14:paraId="5085BFD5" w14:textId="654C3B98" w:rsidR="00172310" w:rsidRDefault="004008BE" w:rsidP="00172310">
      <w:pPr>
        <w:tabs>
          <w:tab w:val="left" w:pos="720"/>
        </w:tabs>
        <w:spacing w:before="0" w:after="0"/>
      </w:pPr>
      <w:r>
        <w:rPr>
          <w:b/>
        </w:rPr>
        <w:t>SDF/Fundamental</w:t>
      </w:r>
      <w:r w:rsidR="00172310" w:rsidRPr="00D42C13">
        <w:rPr>
          <w:b/>
        </w:rPr>
        <w:t xml:space="preserve"> </w:t>
      </w:r>
      <w:r>
        <w:rPr>
          <w:b/>
        </w:rPr>
        <w:t xml:space="preserve">Programming Concepts </w:t>
      </w:r>
      <w:r w:rsidR="00172310" w:rsidRPr="00D42C13">
        <w:rPr>
          <w:b/>
        </w:rPr>
        <w:t>Topic</w:t>
      </w:r>
      <w:r w:rsidR="00172310">
        <w:t xml:space="preserve"> Basic syntax and semantics of a higher-level language</w:t>
      </w:r>
    </w:p>
    <w:p w14:paraId="361D3F72" w14:textId="217956C2" w:rsidR="00172310" w:rsidRDefault="004008BE" w:rsidP="00172310">
      <w:pPr>
        <w:tabs>
          <w:tab w:val="left" w:pos="720"/>
        </w:tabs>
        <w:spacing w:before="0" w:after="0"/>
      </w:pPr>
      <w:r>
        <w:rPr>
          <w:b/>
        </w:rPr>
        <w:t>SDF/Fundamental</w:t>
      </w:r>
      <w:r w:rsidRPr="00D42C13">
        <w:rPr>
          <w:b/>
        </w:rPr>
        <w:t xml:space="preserve"> </w:t>
      </w:r>
      <w:r>
        <w:rPr>
          <w:b/>
        </w:rPr>
        <w:t>Programming Concepts</w:t>
      </w:r>
      <w:r w:rsidR="00172310" w:rsidRPr="00D42C13">
        <w:rPr>
          <w:b/>
        </w:rPr>
        <w:t xml:space="preserve"> Topic</w:t>
      </w:r>
      <w:r w:rsidR="00172310">
        <w:t xml:space="preserve"> Variables and primitive data types</w:t>
      </w:r>
    </w:p>
    <w:p w14:paraId="1B17D5ED" w14:textId="1B04E801" w:rsidR="00172310" w:rsidRDefault="004008BE" w:rsidP="00172310">
      <w:pPr>
        <w:tabs>
          <w:tab w:val="left" w:pos="720"/>
        </w:tabs>
        <w:spacing w:before="0" w:after="0"/>
      </w:pPr>
      <w:r>
        <w:rPr>
          <w:b/>
        </w:rPr>
        <w:t>SDF/Fundamental</w:t>
      </w:r>
      <w:r w:rsidRPr="00D42C13">
        <w:rPr>
          <w:b/>
        </w:rPr>
        <w:t xml:space="preserve"> </w:t>
      </w:r>
      <w:r>
        <w:rPr>
          <w:b/>
        </w:rPr>
        <w:t>Programming Concepts</w:t>
      </w:r>
      <w:r w:rsidR="00172310" w:rsidRPr="00D42C13">
        <w:rPr>
          <w:b/>
        </w:rPr>
        <w:t xml:space="preserve"> Topic</w:t>
      </w:r>
      <w:r w:rsidR="00172310">
        <w:t xml:space="preserve"> Expressions and assignments</w:t>
      </w:r>
    </w:p>
    <w:p w14:paraId="7C76B2F2" w14:textId="4B5F2CBD" w:rsidR="00172310" w:rsidRDefault="004008BE" w:rsidP="00172310">
      <w:pPr>
        <w:tabs>
          <w:tab w:val="left" w:pos="720"/>
        </w:tabs>
        <w:spacing w:before="0" w:after="0"/>
      </w:pPr>
      <w:r>
        <w:rPr>
          <w:b/>
        </w:rPr>
        <w:t>SDF/Fundamental</w:t>
      </w:r>
      <w:r w:rsidRPr="00D42C13">
        <w:rPr>
          <w:b/>
        </w:rPr>
        <w:t xml:space="preserve"> </w:t>
      </w:r>
      <w:r>
        <w:rPr>
          <w:b/>
        </w:rPr>
        <w:t>Programming Concepts</w:t>
      </w:r>
      <w:r w:rsidR="00172310" w:rsidRPr="00D42C13">
        <w:rPr>
          <w:b/>
        </w:rPr>
        <w:t xml:space="preserve"> Topic</w:t>
      </w:r>
      <w:r w:rsidR="00172310">
        <w:t xml:space="preserve"> Simple I/O including file I/O</w:t>
      </w:r>
    </w:p>
    <w:p w14:paraId="70BBE38D" w14:textId="23C6CE3E" w:rsidR="00172310" w:rsidRDefault="004008BE" w:rsidP="00172310">
      <w:pPr>
        <w:tabs>
          <w:tab w:val="left" w:pos="720"/>
        </w:tabs>
        <w:spacing w:before="0" w:after="0"/>
      </w:pPr>
      <w:r>
        <w:rPr>
          <w:b/>
        </w:rPr>
        <w:t>SDF/Fundamental</w:t>
      </w:r>
      <w:r w:rsidRPr="00D42C13">
        <w:rPr>
          <w:b/>
        </w:rPr>
        <w:t xml:space="preserve"> </w:t>
      </w:r>
      <w:r>
        <w:rPr>
          <w:b/>
        </w:rPr>
        <w:t>Programming Concepts</w:t>
      </w:r>
      <w:r w:rsidR="00172310" w:rsidRPr="00D42C13">
        <w:rPr>
          <w:b/>
        </w:rPr>
        <w:t xml:space="preserve"> Topic</w:t>
      </w:r>
      <w:r w:rsidR="00D42C13">
        <w:t xml:space="preserve"> </w:t>
      </w:r>
      <w:r w:rsidR="00172310">
        <w:t>Conditional and iterative structures</w:t>
      </w:r>
    </w:p>
    <w:p w14:paraId="731578F4" w14:textId="7B7BC09D" w:rsidR="00172310" w:rsidRDefault="004008BE" w:rsidP="00172310">
      <w:pPr>
        <w:tabs>
          <w:tab w:val="left" w:pos="720"/>
        </w:tabs>
        <w:spacing w:before="0" w:after="0"/>
      </w:pPr>
      <w:r>
        <w:rPr>
          <w:b/>
        </w:rPr>
        <w:t>SDF/Fundamental</w:t>
      </w:r>
      <w:r w:rsidRPr="00D42C13">
        <w:rPr>
          <w:b/>
        </w:rPr>
        <w:t xml:space="preserve"> </w:t>
      </w:r>
      <w:r>
        <w:rPr>
          <w:b/>
        </w:rPr>
        <w:t>Programming Concepts</w:t>
      </w:r>
      <w:r w:rsidR="00172310" w:rsidRPr="00D42C13">
        <w:rPr>
          <w:b/>
        </w:rPr>
        <w:t xml:space="preserve"> LO 3</w:t>
      </w:r>
      <w:r w:rsidR="00D42C13">
        <w:t xml:space="preserve"> </w:t>
      </w:r>
      <w:r w:rsidR="00172310">
        <w:t>Write programs that use primitive data types</w:t>
      </w:r>
      <w:r w:rsidR="00D42C13">
        <w:t>.</w:t>
      </w:r>
    </w:p>
    <w:p w14:paraId="19CE15AA" w14:textId="0A699B6A" w:rsidR="00172310" w:rsidRDefault="004008BE" w:rsidP="00172310">
      <w:pPr>
        <w:tabs>
          <w:tab w:val="left" w:pos="720"/>
        </w:tabs>
        <w:spacing w:before="0" w:after="0"/>
      </w:pPr>
      <w:r>
        <w:rPr>
          <w:b/>
        </w:rPr>
        <w:t>SDF/Fundamental</w:t>
      </w:r>
      <w:r w:rsidRPr="00D42C13">
        <w:rPr>
          <w:b/>
        </w:rPr>
        <w:t xml:space="preserve"> </w:t>
      </w:r>
      <w:r>
        <w:rPr>
          <w:b/>
        </w:rPr>
        <w:t>Programming Concepts</w:t>
      </w:r>
      <w:r w:rsidR="00172310" w:rsidRPr="00D42C13">
        <w:rPr>
          <w:b/>
        </w:rPr>
        <w:t xml:space="preserve"> LO 4</w:t>
      </w:r>
      <w:r w:rsidR="00D42C13">
        <w:t xml:space="preserve"> </w:t>
      </w:r>
      <w:r w:rsidR="00172310">
        <w:t>Modify and expand short programs that use standard conditional and iterative control structures and functions</w:t>
      </w:r>
      <w:r w:rsidR="00D42C13">
        <w:t>.</w:t>
      </w:r>
    </w:p>
    <w:p w14:paraId="1221D953" w14:textId="24A2DD40" w:rsidR="00172310" w:rsidRDefault="004008BE" w:rsidP="00172310">
      <w:pPr>
        <w:tabs>
          <w:tab w:val="left" w:pos="720"/>
        </w:tabs>
        <w:spacing w:before="0" w:after="0"/>
      </w:pPr>
      <w:r>
        <w:rPr>
          <w:b/>
        </w:rPr>
        <w:t>SDF/Fundamental</w:t>
      </w:r>
      <w:r w:rsidRPr="00D42C13">
        <w:rPr>
          <w:b/>
        </w:rPr>
        <w:t xml:space="preserve"> </w:t>
      </w:r>
      <w:r>
        <w:rPr>
          <w:b/>
        </w:rPr>
        <w:t>Programming Concepts</w:t>
      </w:r>
      <w:r w:rsidR="00172310" w:rsidRPr="00D42C13">
        <w:rPr>
          <w:b/>
        </w:rPr>
        <w:t xml:space="preserve"> LO 5</w:t>
      </w:r>
      <w:r w:rsidR="00D42C13">
        <w:t xml:space="preserve"> </w:t>
      </w:r>
      <w:r w:rsidR="00172310">
        <w:t>Design, implement, test, and debug a program that uses each of the following fundamental programming constructs: basic computation, simple I/O, standard conditional and iterative structures</w:t>
      </w:r>
      <w:r w:rsidR="00D42C13">
        <w:t>.</w:t>
      </w:r>
    </w:p>
    <w:p w14:paraId="379B1254" w14:textId="61880470" w:rsidR="00172310" w:rsidRDefault="004008BE" w:rsidP="00172310">
      <w:pPr>
        <w:tabs>
          <w:tab w:val="left" w:pos="720"/>
        </w:tabs>
        <w:spacing w:before="0" w:after="0"/>
      </w:pPr>
      <w:r>
        <w:rPr>
          <w:b/>
        </w:rPr>
        <w:t>SDF/Fundamental</w:t>
      </w:r>
      <w:r w:rsidRPr="00D42C13">
        <w:rPr>
          <w:b/>
        </w:rPr>
        <w:t xml:space="preserve"> </w:t>
      </w:r>
      <w:r>
        <w:rPr>
          <w:b/>
        </w:rPr>
        <w:t>Programming Concepts</w:t>
      </w:r>
      <w:r w:rsidR="00172310" w:rsidRPr="00D42C13">
        <w:rPr>
          <w:b/>
        </w:rPr>
        <w:t xml:space="preserve"> LO 6</w:t>
      </w:r>
      <w:r w:rsidR="00D42C13">
        <w:t xml:space="preserve"> </w:t>
      </w:r>
      <w:r w:rsidR="00172310">
        <w:t>Write a program that uses file I/O to provide persistence across multiple executions</w:t>
      </w:r>
      <w:r w:rsidR="00D42C13">
        <w:t>.</w:t>
      </w:r>
    </w:p>
    <w:p w14:paraId="531AFDCD" w14:textId="7A37402A" w:rsidR="00172310" w:rsidRDefault="004008BE" w:rsidP="00172310">
      <w:pPr>
        <w:tabs>
          <w:tab w:val="left" w:pos="720"/>
        </w:tabs>
        <w:spacing w:before="0" w:after="0"/>
      </w:pPr>
      <w:r>
        <w:rPr>
          <w:b/>
        </w:rPr>
        <w:t>SDF/Fundamental</w:t>
      </w:r>
      <w:r w:rsidRPr="00D42C13">
        <w:rPr>
          <w:b/>
        </w:rPr>
        <w:t xml:space="preserve"> </w:t>
      </w:r>
      <w:r>
        <w:rPr>
          <w:b/>
        </w:rPr>
        <w:t>Programming Concepts</w:t>
      </w:r>
      <w:r w:rsidR="00172310" w:rsidRPr="00D42C13">
        <w:rPr>
          <w:b/>
        </w:rPr>
        <w:t xml:space="preserve"> LO 7</w:t>
      </w:r>
      <w:r w:rsidR="00D42C13">
        <w:t xml:space="preserve"> </w:t>
      </w:r>
      <w:r w:rsidR="00172310">
        <w:t>Choose appropriate conditional and iteration constructs for a given programming task</w:t>
      </w:r>
      <w:r w:rsidR="00D42C13">
        <w:t>.</w:t>
      </w:r>
    </w:p>
    <w:p w14:paraId="4D8780C8" w14:textId="2B188011" w:rsidR="00172310" w:rsidRDefault="004008BE" w:rsidP="00172310">
      <w:pPr>
        <w:tabs>
          <w:tab w:val="left" w:pos="720"/>
        </w:tabs>
        <w:spacing w:before="0" w:after="0"/>
      </w:pPr>
      <w:r>
        <w:rPr>
          <w:b/>
        </w:rPr>
        <w:t>SDF/Development Methods</w:t>
      </w:r>
      <w:r w:rsidR="00172310" w:rsidRPr="00D42C13">
        <w:rPr>
          <w:b/>
        </w:rPr>
        <w:t xml:space="preserve"> Topic</w:t>
      </w:r>
      <w:r w:rsidR="00172310">
        <w:t xml:space="preserve"> Program correctness, defensive programming</w:t>
      </w:r>
    </w:p>
    <w:p w14:paraId="6264544B" w14:textId="1FB16A00" w:rsidR="00172310" w:rsidRDefault="004008BE" w:rsidP="00172310">
      <w:pPr>
        <w:tabs>
          <w:tab w:val="left" w:pos="720"/>
        </w:tabs>
        <w:spacing w:before="0" w:after="0"/>
      </w:pPr>
      <w:r>
        <w:rPr>
          <w:b/>
        </w:rPr>
        <w:lastRenderedPageBreak/>
        <w:t>SDF/Development Methods</w:t>
      </w:r>
      <w:r w:rsidR="00172310" w:rsidRPr="00D42C13">
        <w:rPr>
          <w:b/>
        </w:rPr>
        <w:t xml:space="preserve"> Topic</w:t>
      </w:r>
      <w:r w:rsidR="00172310">
        <w:t xml:space="preserve"> Simple refactoring</w:t>
      </w:r>
    </w:p>
    <w:p w14:paraId="3E02A0B5" w14:textId="311ED9C4" w:rsidR="00172310" w:rsidRDefault="004008BE" w:rsidP="00172310">
      <w:pPr>
        <w:tabs>
          <w:tab w:val="left" w:pos="720"/>
        </w:tabs>
        <w:spacing w:before="0" w:after="0"/>
      </w:pPr>
      <w:r>
        <w:rPr>
          <w:b/>
        </w:rPr>
        <w:t>SDF/Development Methods</w:t>
      </w:r>
      <w:r w:rsidR="00172310" w:rsidRPr="00D42C13">
        <w:rPr>
          <w:b/>
        </w:rPr>
        <w:t xml:space="preserve"> LO 3</w:t>
      </w:r>
      <w:r w:rsidR="00D42C13">
        <w:t xml:space="preserve"> </w:t>
      </w:r>
      <w:r w:rsidR="00172310">
        <w:t>Identify common coding errors that lead to insecure programs (failure to check inputs) and apply strategies for avoiding such</w:t>
      </w:r>
      <w:r w:rsidR="00D42C13">
        <w:t>.</w:t>
      </w:r>
    </w:p>
    <w:p w14:paraId="05DC02F8" w14:textId="00A459AA" w:rsidR="004008BE" w:rsidRDefault="004008BE"/>
    <w:p w14:paraId="646A94F2" w14:textId="77777777" w:rsidR="00A07179" w:rsidRDefault="00A07179" w:rsidP="00A07179">
      <w:pPr>
        <w:pStyle w:val="Heading1"/>
      </w:pPr>
      <w:r>
        <w:t>Module Details</w:t>
      </w:r>
    </w:p>
    <w:p w14:paraId="67E0F23C" w14:textId="77777777" w:rsidR="00A07179" w:rsidRDefault="00A07179" w:rsidP="00172310">
      <w:pPr>
        <w:tabs>
          <w:tab w:val="left" w:pos="720"/>
        </w:tabs>
        <w:spacing w:before="0" w:after="0"/>
      </w:pPr>
    </w:p>
    <w:p w14:paraId="3BB9DE56" w14:textId="77777777" w:rsidR="00172310" w:rsidRDefault="00A07179" w:rsidP="009F53BD">
      <w:pPr>
        <w:tabs>
          <w:tab w:val="left" w:pos="720"/>
        </w:tabs>
        <w:spacing w:before="0" w:after="0"/>
      </w:pPr>
      <w:r w:rsidRPr="00A07179">
        <w:rPr>
          <w:b/>
        </w:rPr>
        <w:t>Recommended Time:</w:t>
      </w:r>
      <w:r>
        <w:t xml:space="preserve">  8–9 contact hours</w:t>
      </w:r>
    </w:p>
    <w:p w14:paraId="64934A5A" w14:textId="77777777" w:rsidR="00A07179" w:rsidRDefault="00A07179" w:rsidP="009F53BD">
      <w:pPr>
        <w:tabs>
          <w:tab w:val="left" w:pos="720"/>
        </w:tabs>
        <w:spacing w:before="0" w:after="0"/>
      </w:pPr>
    </w:p>
    <w:p w14:paraId="019858FB" w14:textId="77777777" w:rsidR="00A07179" w:rsidRDefault="00101C4F" w:rsidP="00101C4F">
      <w:pPr>
        <w:tabs>
          <w:tab w:val="left" w:pos="720"/>
        </w:tabs>
        <w:spacing w:before="0" w:after="0"/>
      </w:pPr>
      <w:r w:rsidRPr="00101C4F">
        <w:rPr>
          <w:b/>
        </w:rPr>
        <w:t>Prerequisite Knowledge:</w:t>
      </w:r>
      <w:r>
        <w:t xml:space="preserve"> Basic knowledge of programming (variables, loops, conditionals); knowledge of a Linux or other UNIX-like system including pipes and input and output redirection. In particular, students should be able to read a manual page with guidance. Instructors should conduct a pre-assessment to verify that students have the above background knowledge. If students do not know these concepts and have no experience with them, much of the module will be more difficult than intended.</w:t>
      </w:r>
    </w:p>
    <w:p w14:paraId="4C9A5971" w14:textId="77777777" w:rsidR="00101C4F" w:rsidRDefault="00101C4F" w:rsidP="00101C4F">
      <w:pPr>
        <w:tabs>
          <w:tab w:val="left" w:pos="720"/>
        </w:tabs>
        <w:spacing w:before="0" w:after="0"/>
      </w:pPr>
    </w:p>
    <w:p w14:paraId="58663019" w14:textId="77777777" w:rsidR="002241E5" w:rsidRDefault="00FB4ABC" w:rsidP="00FB4ABC">
      <w:pPr>
        <w:tabs>
          <w:tab w:val="left" w:pos="720"/>
        </w:tabs>
        <w:spacing w:before="0" w:after="0"/>
      </w:pPr>
      <w:r w:rsidRPr="00FB4ABC">
        <w:rPr>
          <w:b/>
        </w:rPr>
        <w:t>Pilot-tested in the Following Courses:</w:t>
      </w:r>
      <w:r>
        <w:rPr>
          <w:b/>
        </w:rPr>
        <w:t xml:space="preserve"> </w:t>
      </w:r>
      <w:r w:rsidRPr="00FB4ABC">
        <w:t>ITSE</w:t>
      </w:r>
      <w:r>
        <w:t xml:space="preserve"> 1350, </w:t>
      </w:r>
      <w:r w:rsidRPr="00FB4ABC">
        <w:t>System Analysis and Design</w:t>
      </w:r>
      <w:r>
        <w:t xml:space="preserve">; CSC </w:t>
      </w:r>
      <w:r w:rsidRPr="00FB4ABC">
        <w:t>240</w:t>
      </w:r>
      <w:r>
        <w:t xml:space="preserve">, </w:t>
      </w:r>
      <w:r w:rsidRPr="00FB4ABC">
        <w:t>Introduction to Different Programming Languages</w:t>
      </w:r>
      <w:r>
        <w:t>; NTWK</w:t>
      </w:r>
      <w:r w:rsidRPr="00FB4ABC">
        <w:t xml:space="preserve"> 2013</w:t>
      </w:r>
      <w:r>
        <w:t xml:space="preserve">, </w:t>
      </w:r>
      <w:r w:rsidRPr="00FB4ABC">
        <w:t>Introduction to Networking</w:t>
      </w:r>
      <w:r>
        <w:t xml:space="preserve">; CIS </w:t>
      </w:r>
      <w:r w:rsidRPr="00FB4ABC">
        <w:t>215</w:t>
      </w:r>
      <w:r>
        <w:t xml:space="preserve">, </w:t>
      </w:r>
      <w:r w:rsidRPr="00FB4ABC">
        <w:t>Operating Systems</w:t>
      </w:r>
      <w:r>
        <w:t xml:space="preserve">; CSC 200, </w:t>
      </w:r>
      <w:r w:rsidRPr="00FB4ABC">
        <w:t>Introduction to Computer Science</w:t>
      </w:r>
      <w:r w:rsidR="00FE447B">
        <w:t xml:space="preserve">. </w:t>
      </w:r>
    </w:p>
    <w:p w14:paraId="63501189" w14:textId="77777777" w:rsidR="002241E5" w:rsidRDefault="002241E5" w:rsidP="00FB4ABC">
      <w:pPr>
        <w:tabs>
          <w:tab w:val="left" w:pos="720"/>
        </w:tabs>
        <w:spacing w:before="0" w:after="0"/>
      </w:pPr>
    </w:p>
    <w:p w14:paraId="0CD725F3" w14:textId="0983A87C" w:rsidR="009C4406" w:rsidRDefault="002241E5" w:rsidP="001E05E8">
      <w:pPr>
        <w:tabs>
          <w:tab w:val="left" w:pos="720"/>
        </w:tabs>
        <w:spacing w:before="0" w:after="0"/>
      </w:pPr>
      <w:r w:rsidRPr="002241E5">
        <w:rPr>
          <w:b/>
        </w:rPr>
        <w:t>Lab Environment:</w:t>
      </w:r>
      <w:r w:rsidR="004462CE">
        <w:t xml:space="preserve"> </w:t>
      </w:r>
      <w:r w:rsidR="001E05E8">
        <w:t xml:space="preserve">Students should have access to the </w:t>
      </w:r>
      <w:r w:rsidR="009C4406">
        <w:t xml:space="preserve">following </w:t>
      </w:r>
      <w:r w:rsidR="001E05E8">
        <w:t>file</w:t>
      </w:r>
      <w:r w:rsidR="009C4406">
        <w:t>s:</w:t>
      </w:r>
    </w:p>
    <w:p w14:paraId="38DA68DD" w14:textId="77777777" w:rsidR="009C4406" w:rsidRDefault="004A24AA" w:rsidP="009C4406">
      <w:pPr>
        <w:pStyle w:val="ListParagraph"/>
        <w:numPr>
          <w:ilvl w:val="0"/>
          <w:numId w:val="15"/>
        </w:numPr>
        <w:tabs>
          <w:tab w:val="left" w:pos="720"/>
        </w:tabs>
        <w:spacing w:before="0" w:after="0"/>
      </w:pPr>
      <w:r>
        <w:t>“03.SeS_Unit0_AllA</w:t>
      </w:r>
      <w:r w:rsidR="009C4406">
        <w:t>boutLinux_Lab.docx” for Unit 0</w:t>
      </w:r>
    </w:p>
    <w:p w14:paraId="0EDED6B3" w14:textId="77777777" w:rsidR="009C4406" w:rsidRDefault="001E05E8" w:rsidP="009C4406">
      <w:pPr>
        <w:pStyle w:val="ListParagraph"/>
        <w:numPr>
          <w:ilvl w:val="0"/>
          <w:numId w:val="15"/>
        </w:numPr>
        <w:tabs>
          <w:tab w:val="left" w:pos="720"/>
        </w:tabs>
        <w:spacing w:before="0" w:after="0"/>
      </w:pPr>
      <w:r>
        <w:t>“</w:t>
      </w:r>
      <w:r w:rsidRPr="004462CE">
        <w:t>0</w:t>
      </w:r>
      <w:r>
        <w:t>6</w:t>
      </w:r>
      <w:r w:rsidRPr="004462CE">
        <w:t>.SeS_Unit1_TheBasics_Lab</w:t>
      </w:r>
      <w:r>
        <w:t xml:space="preserve">.docx” and </w:t>
      </w:r>
      <w:r w:rsidRPr="004462CE">
        <w:t xml:space="preserve">the contents of </w:t>
      </w:r>
      <w:r>
        <w:t>the directory “</w:t>
      </w:r>
      <w:r w:rsidRPr="004462CE">
        <w:t>0</w:t>
      </w:r>
      <w:r>
        <w:t>7</w:t>
      </w:r>
      <w:r w:rsidRPr="004462CE">
        <w:t>.SeS_Unit1_TheBasics_DataFiles</w:t>
      </w:r>
      <w:r w:rsidR="009C4406">
        <w:t>” for Unit 1</w:t>
      </w:r>
    </w:p>
    <w:p w14:paraId="049E670A" w14:textId="61E371AE" w:rsidR="009C4406" w:rsidRDefault="001E05E8" w:rsidP="009C4406">
      <w:pPr>
        <w:pStyle w:val="ListParagraph"/>
        <w:numPr>
          <w:ilvl w:val="0"/>
          <w:numId w:val="15"/>
        </w:numPr>
        <w:tabs>
          <w:tab w:val="left" w:pos="720"/>
        </w:tabs>
        <w:spacing w:before="0" w:after="0"/>
      </w:pPr>
      <w:r>
        <w:t>“12</w:t>
      </w:r>
      <w:r w:rsidRPr="004462CE">
        <w:t>.SeS_Unit2_AdvancedControl_Lab</w:t>
      </w:r>
      <w:r>
        <w:t>.docx” and the "sample" subdirectory from the directory “</w:t>
      </w:r>
      <w:r w:rsidRPr="004462CE">
        <w:t>1</w:t>
      </w:r>
      <w:r>
        <w:t>3</w:t>
      </w:r>
      <w:r w:rsidRPr="004462CE">
        <w:t>.SeS_Unit2_AdvancedControl_DataFiles</w:t>
      </w:r>
      <w:r w:rsidR="009C4406">
        <w:t>” for Unit 2</w:t>
      </w:r>
    </w:p>
    <w:p w14:paraId="6AC371BB" w14:textId="77777777" w:rsidR="009C4406" w:rsidRDefault="001E05E8" w:rsidP="009C4406">
      <w:pPr>
        <w:pStyle w:val="ListParagraph"/>
        <w:numPr>
          <w:ilvl w:val="0"/>
          <w:numId w:val="15"/>
        </w:numPr>
        <w:tabs>
          <w:tab w:val="left" w:pos="720"/>
        </w:tabs>
        <w:spacing w:before="0" w:after="0"/>
      </w:pPr>
      <w:r>
        <w:t>“</w:t>
      </w:r>
      <w:r w:rsidRPr="00700B6C">
        <w:t>1</w:t>
      </w:r>
      <w:r>
        <w:t>8</w:t>
      </w:r>
      <w:r w:rsidRPr="00700B6C">
        <w:t>.SeS_Unit3_AdvancedScripting_Lab.docx</w:t>
      </w:r>
      <w:r>
        <w:t>” and the file “connect.csv” from the directory “</w:t>
      </w:r>
      <w:r w:rsidRPr="00700B6C">
        <w:t>1</w:t>
      </w:r>
      <w:r>
        <w:t>9</w:t>
      </w:r>
      <w:r w:rsidRPr="00700B6C">
        <w:t>.SeS_Unit3_AdvancedScripting_DataFiles</w:t>
      </w:r>
      <w:r w:rsidR="009C4406">
        <w:t>” for Unit 3</w:t>
      </w:r>
    </w:p>
    <w:p w14:paraId="704AAA3C" w14:textId="2B9769D2" w:rsidR="001E05E8" w:rsidRDefault="001E05E8" w:rsidP="009C4406">
      <w:pPr>
        <w:tabs>
          <w:tab w:val="left" w:pos="720"/>
        </w:tabs>
        <w:spacing w:before="0" w:after="0"/>
      </w:pPr>
      <w:r>
        <w:t>They will also need access to a Linux system, preferably Linux Fedora 22. They will not need Internet or network connectivity once the directories and Laboratory Exercise files are downloaded.</w:t>
      </w:r>
    </w:p>
    <w:p w14:paraId="33F75B99" w14:textId="620B8DC5" w:rsidR="002241E5" w:rsidRDefault="002241E5" w:rsidP="002241E5">
      <w:pPr>
        <w:tabs>
          <w:tab w:val="left" w:pos="720"/>
        </w:tabs>
        <w:spacing w:before="0" w:after="0"/>
      </w:pPr>
    </w:p>
    <w:p w14:paraId="3381CF87" w14:textId="77777777" w:rsidR="002241E5" w:rsidRDefault="002241E5" w:rsidP="002241E5">
      <w:pPr>
        <w:tabs>
          <w:tab w:val="left" w:pos="720"/>
        </w:tabs>
        <w:spacing w:before="0" w:after="0"/>
      </w:pPr>
      <w:r>
        <w:t xml:space="preserve">For additional guidance, here are the specific programs that each unit uses. The system used must have them. All are standard, with the possible exception of </w:t>
      </w:r>
      <w:proofErr w:type="spellStart"/>
      <w:r w:rsidRPr="002241E5">
        <w:rPr>
          <w:i/>
        </w:rPr>
        <w:t>shasum</w:t>
      </w:r>
      <w:proofErr w:type="spellEnd"/>
      <w:r>
        <w:t xml:space="preserve">, which produces a cryptographic checksum. If that program is not available, you can replace the occurrence of </w:t>
      </w:r>
    </w:p>
    <w:p w14:paraId="16034ACF" w14:textId="77777777" w:rsidR="002241E5" w:rsidRPr="00976A1B" w:rsidRDefault="008D4659" w:rsidP="008D4659">
      <w:pPr>
        <w:tabs>
          <w:tab w:val="left" w:pos="720"/>
          <w:tab w:val="left" w:pos="1440"/>
        </w:tabs>
        <w:spacing w:before="0" w:after="0"/>
        <w:rPr>
          <w:rFonts w:ascii="Courier New" w:hAnsi="Courier New" w:cs="Courier New"/>
        </w:rPr>
      </w:pPr>
      <w:r>
        <w:tab/>
      </w:r>
      <w:proofErr w:type="spellStart"/>
      <w:r w:rsidR="002241E5" w:rsidRPr="00976A1B">
        <w:rPr>
          <w:rFonts w:ascii="Courier New" w:hAnsi="Courier New" w:cs="Courier New"/>
        </w:rPr>
        <w:t>shasum</w:t>
      </w:r>
      <w:proofErr w:type="spellEnd"/>
      <w:r w:rsidR="002241E5" w:rsidRPr="00976A1B">
        <w:rPr>
          <w:rFonts w:ascii="Courier New" w:hAnsi="Courier New" w:cs="Courier New"/>
        </w:rPr>
        <w:t xml:space="preserve"> $1</w:t>
      </w:r>
    </w:p>
    <w:p w14:paraId="175995BC" w14:textId="77777777" w:rsidR="002241E5" w:rsidRDefault="002241E5" w:rsidP="002241E5">
      <w:pPr>
        <w:tabs>
          <w:tab w:val="left" w:pos="720"/>
        </w:tabs>
        <w:spacing w:before="0" w:after="0"/>
      </w:pPr>
      <w:r>
        <w:t xml:space="preserve">with </w:t>
      </w:r>
    </w:p>
    <w:p w14:paraId="62D1F90E" w14:textId="77777777" w:rsidR="002241E5" w:rsidRPr="00976A1B" w:rsidRDefault="008D4659" w:rsidP="008D4659">
      <w:pPr>
        <w:tabs>
          <w:tab w:val="left" w:pos="720"/>
        </w:tabs>
        <w:spacing w:before="0" w:after="0"/>
        <w:rPr>
          <w:rFonts w:ascii="Courier New" w:hAnsi="Courier New" w:cs="Courier New"/>
        </w:rPr>
      </w:pPr>
      <w:r>
        <w:tab/>
      </w:r>
      <w:r w:rsidR="002241E5" w:rsidRPr="00976A1B">
        <w:rPr>
          <w:rFonts w:ascii="Courier New" w:hAnsi="Courier New" w:cs="Courier New"/>
        </w:rPr>
        <w:t xml:space="preserve">sum $1 | </w:t>
      </w:r>
      <w:proofErr w:type="spellStart"/>
      <w:r w:rsidR="002241E5" w:rsidRPr="00976A1B">
        <w:rPr>
          <w:rFonts w:ascii="Courier New" w:hAnsi="Courier New" w:cs="Courier New"/>
        </w:rPr>
        <w:t>awk</w:t>
      </w:r>
      <w:proofErr w:type="spellEnd"/>
      <w:r w:rsidR="002241E5" w:rsidRPr="00976A1B">
        <w:rPr>
          <w:rFonts w:ascii="Courier New" w:hAnsi="Courier New" w:cs="Courier New"/>
        </w:rPr>
        <w:t xml:space="preserve"> '{ print $1, $3 }'</w:t>
      </w:r>
    </w:p>
    <w:p w14:paraId="2C4C6AEC" w14:textId="77777777" w:rsidR="002241E5" w:rsidRDefault="002241E5" w:rsidP="002241E5">
      <w:pPr>
        <w:tabs>
          <w:tab w:val="left" w:pos="720"/>
        </w:tabs>
        <w:spacing w:before="0" w:after="0"/>
      </w:pPr>
    </w:p>
    <w:p w14:paraId="0AAEBB9A" w14:textId="77777777" w:rsidR="002241E5" w:rsidRDefault="002241E5" w:rsidP="002241E5">
      <w:pPr>
        <w:tabs>
          <w:tab w:val="left" w:pos="720"/>
        </w:tabs>
        <w:spacing w:before="0" w:after="0"/>
      </w:pPr>
      <w:r>
        <w:t>•</w:t>
      </w:r>
      <w:r>
        <w:tab/>
        <w:t xml:space="preserve">Unit 1 uses the commands </w:t>
      </w:r>
      <w:r w:rsidRPr="004B2427">
        <w:rPr>
          <w:i/>
        </w:rPr>
        <w:t>bash</w:t>
      </w:r>
      <w:r w:rsidR="004B2427">
        <w:rPr>
          <w:i/>
        </w:rPr>
        <w:t xml:space="preserve"> </w:t>
      </w:r>
      <w:r>
        <w:t xml:space="preserve">(1) or </w:t>
      </w:r>
      <w:proofErr w:type="spellStart"/>
      <w:r w:rsidRPr="004B2427">
        <w:rPr>
          <w:i/>
        </w:rPr>
        <w:t>sh</w:t>
      </w:r>
      <w:proofErr w:type="spellEnd"/>
      <w:r w:rsidR="004B2427">
        <w:t xml:space="preserve"> </w:t>
      </w:r>
      <w:r>
        <w:t xml:space="preserve">(1), </w:t>
      </w:r>
      <w:r w:rsidRPr="004B2427">
        <w:rPr>
          <w:i/>
        </w:rPr>
        <w:t>grep</w:t>
      </w:r>
      <w:r w:rsidR="004B2427">
        <w:t xml:space="preserve"> </w:t>
      </w:r>
      <w:r>
        <w:t xml:space="preserve">(1), </w:t>
      </w:r>
      <w:proofErr w:type="spellStart"/>
      <w:r w:rsidRPr="004B2427">
        <w:rPr>
          <w:i/>
        </w:rPr>
        <w:t>sed</w:t>
      </w:r>
      <w:proofErr w:type="spellEnd"/>
      <w:r w:rsidR="004B2427">
        <w:t xml:space="preserve"> </w:t>
      </w:r>
      <w:r>
        <w:t xml:space="preserve">(1), and </w:t>
      </w:r>
      <w:proofErr w:type="spellStart"/>
      <w:r w:rsidRPr="004B2427">
        <w:rPr>
          <w:i/>
        </w:rPr>
        <w:t>awk</w:t>
      </w:r>
      <w:proofErr w:type="spellEnd"/>
      <w:r w:rsidR="004B2427">
        <w:t xml:space="preserve"> </w:t>
      </w:r>
      <w:r>
        <w:t>(1).</w:t>
      </w:r>
    </w:p>
    <w:p w14:paraId="6C5FAA94" w14:textId="77777777" w:rsidR="002241E5" w:rsidRDefault="002241E5" w:rsidP="002241E5">
      <w:pPr>
        <w:tabs>
          <w:tab w:val="left" w:pos="720"/>
        </w:tabs>
        <w:spacing w:before="0" w:after="0"/>
      </w:pPr>
      <w:r>
        <w:t>•</w:t>
      </w:r>
      <w:r>
        <w:tab/>
        <w:t xml:space="preserve">Unit 2 uses the commands </w:t>
      </w:r>
      <w:r w:rsidRPr="004B2427">
        <w:rPr>
          <w:i/>
        </w:rPr>
        <w:t>bash</w:t>
      </w:r>
      <w:r w:rsidR="004B2427">
        <w:t xml:space="preserve"> </w:t>
      </w:r>
      <w:r>
        <w:t xml:space="preserve">(1) or </w:t>
      </w:r>
      <w:proofErr w:type="spellStart"/>
      <w:r w:rsidRPr="004B2427">
        <w:rPr>
          <w:i/>
        </w:rPr>
        <w:t>sh</w:t>
      </w:r>
      <w:proofErr w:type="spellEnd"/>
      <w:r w:rsidR="004B2427">
        <w:t xml:space="preserve"> </w:t>
      </w:r>
      <w:r>
        <w:t xml:space="preserve">(1), </w:t>
      </w:r>
      <w:r w:rsidRPr="004B2427">
        <w:rPr>
          <w:i/>
        </w:rPr>
        <w:t>ls</w:t>
      </w:r>
      <w:r w:rsidR="004B2427">
        <w:t xml:space="preserve"> </w:t>
      </w:r>
      <w:r>
        <w:t xml:space="preserve">(1), </w:t>
      </w:r>
      <w:proofErr w:type="spellStart"/>
      <w:r w:rsidRPr="004B2427">
        <w:rPr>
          <w:i/>
        </w:rPr>
        <w:t>shasum</w:t>
      </w:r>
      <w:proofErr w:type="spellEnd"/>
      <w:r w:rsidR="004B2427">
        <w:t xml:space="preserve"> </w:t>
      </w:r>
      <w:r>
        <w:t xml:space="preserve">(1), </w:t>
      </w:r>
      <w:r w:rsidRPr="004B2427">
        <w:rPr>
          <w:i/>
        </w:rPr>
        <w:t>diff</w:t>
      </w:r>
      <w:r w:rsidR="004B2427">
        <w:t xml:space="preserve"> </w:t>
      </w:r>
      <w:r>
        <w:t xml:space="preserve">(1), </w:t>
      </w:r>
      <w:proofErr w:type="spellStart"/>
      <w:r w:rsidRPr="004B2427">
        <w:rPr>
          <w:i/>
        </w:rPr>
        <w:t>rm</w:t>
      </w:r>
      <w:proofErr w:type="spellEnd"/>
      <w:r w:rsidR="004B2427">
        <w:t xml:space="preserve"> </w:t>
      </w:r>
      <w:r>
        <w:t xml:space="preserve">(1), </w:t>
      </w:r>
      <w:r w:rsidRPr="004B2427">
        <w:rPr>
          <w:i/>
        </w:rPr>
        <w:t>sort</w:t>
      </w:r>
      <w:r w:rsidR="004B2427">
        <w:t xml:space="preserve"> </w:t>
      </w:r>
      <w:r>
        <w:t xml:space="preserve">(1), and </w:t>
      </w:r>
      <w:proofErr w:type="spellStart"/>
      <w:r w:rsidRPr="004B2427">
        <w:rPr>
          <w:i/>
        </w:rPr>
        <w:t>uniq</w:t>
      </w:r>
      <w:proofErr w:type="spellEnd"/>
      <w:r w:rsidR="004B2427">
        <w:t xml:space="preserve"> </w:t>
      </w:r>
      <w:r>
        <w:t>(1).</w:t>
      </w:r>
    </w:p>
    <w:p w14:paraId="2D1FF357" w14:textId="77777777" w:rsidR="002241E5" w:rsidRDefault="002241E5" w:rsidP="002241E5">
      <w:pPr>
        <w:tabs>
          <w:tab w:val="left" w:pos="720"/>
        </w:tabs>
        <w:spacing w:before="0" w:after="0"/>
      </w:pPr>
      <w:r>
        <w:t>•</w:t>
      </w:r>
      <w:r>
        <w:tab/>
        <w:t xml:space="preserve">Unit 3 uses the commands </w:t>
      </w:r>
      <w:r w:rsidRPr="004B2427">
        <w:rPr>
          <w:i/>
        </w:rPr>
        <w:t>bash</w:t>
      </w:r>
      <w:r w:rsidR="004B2427">
        <w:t xml:space="preserve"> </w:t>
      </w:r>
      <w:r>
        <w:t xml:space="preserve">(1) or </w:t>
      </w:r>
      <w:proofErr w:type="spellStart"/>
      <w:r w:rsidRPr="004B2427">
        <w:rPr>
          <w:i/>
        </w:rPr>
        <w:t>sh</w:t>
      </w:r>
      <w:proofErr w:type="spellEnd"/>
      <w:r w:rsidR="004B2427">
        <w:t xml:space="preserve"> </w:t>
      </w:r>
      <w:r>
        <w:t xml:space="preserve">(1), </w:t>
      </w:r>
      <w:r w:rsidRPr="004B2427">
        <w:rPr>
          <w:i/>
        </w:rPr>
        <w:t>date</w:t>
      </w:r>
      <w:r w:rsidR="004B2427">
        <w:t xml:space="preserve"> </w:t>
      </w:r>
      <w:r>
        <w:t xml:space="preserve">(1), </w:t>
      </w:r>
      <w:r w:rsidRPr="004B2427">
        <w:rPr>
          <w:i/>
        </w:rPr>
        <w:t>expr</w:t>
      </w:r>
      <w:r w:rsidR="004B2427">
        <w:t xml:space="preserve"> </w:t>
      </w:r>
      <w:r>
        <w:t xml:space="preserve">(1), </w:t>
      </w:r>
      <w:proofErr w:type="spellStart"/>
      <w:r w:rsidRPr="004B2427">
        <w:rPr>
          <w:i/>
        </w:rPr>
        <w:t>sed</w:t>
      </w:r>
      <w:proofErr w:type="spellEnd"/>
      <w:r w:rsidR="004B2427">
        <w:t xml:space="preserve"> </w:t>
      </w:r>
      <w:r>
        <w:t xml:space="preserve">(1), and </w:t>
      </w:r>
      <w:proofErr w:type="spellStart"/>
      <w:r w:rsidRPr="004B2427">
        <w:rPr>
          <w:i/>
        </w:rPr>
        <w:t>tr</w:t>
      </w:r>
      <w:proofErr w:type="spellEnd"/>
      <w:r w:rsidR="004B2427">
        <w:t xml:space="preserve"> </w:t>
      </w:r>
      <w:r>
        <w:t>(1).</w:t>
      </w:r>
    </w:p>
    <w:p w14:paraId="3DC728F2" w14:textId="77777777" w:rsidR="007A6E5D" w:rsidRDefault="007A6E5D" w:rsidP="00FB4ABC">
      <w:pPr>
        <w:tabs>
          <w:tab w:val="left" w:pos="720"/>
        </w:tabs>
        <w:spacing w:before="0" w:after="0"/>
      </w:pPr>
    </w:p>
    <w:p w14:paraId="685A1DF2" w14:textId="77777777" w:rsidR="00CC7A4A" w:rsidRDefault="007A6E5D" w:rsidP="00CC7A4A">
      <w:pPr>
        <w:tabs>
          <w:tab w:val="left" w:pos="720"/>
        </w:tabs>
        <w:spacing w:before="0" w:after="0"/>
        <w:rPr>
          <w:rFonts w:eastAsia="Times New Roman" w:cs="Arial"/>
          <w:color w:val="000000"/>
        </w:rPr>
      </w:pPr>
      <w:r w:rsidRPr="009C7CFB">
        <w:rPr>
          <w:rFonts w:eastAsia="Times New Roman" w:cs="Arial"/>
          <w:b/>
          <w:bCs/>
          <w:color w:val="000000"/>
        </w:rPr>
        <w:t xml:space="preserve">Homework: </w:t>
      </w:r>
      <w:r w:rsidRPr="009C7CFB">
        <w:rPr>
          <w:rFonts w:eastAsia="Times New Roman" w:cs="Arial"/>
          <w:color w:val="000000"/>
        </w:rPr>
        <w:t xml:space="preserve">Labs </w:t>
      </w:r>
      <w:r w:rsidR="00FE4C99">
        <w:rPr>
          <w:rFonts w:eastAsia="Times New Roman" w:cs="Arial"/>
          <w:color w:val="000000"/>
        </w:rPr>
        <w:t xml:space="preserve">are </w:t>
      </w:r>
      <w:r w:rsidRPr="009C7CFB">
        <w:rPr>
          <w:rFonts w:eastAsia="Times New Roman" w:cs="Arial"/>
          <w:color w:val="000000"/>
        </w:rPr>
        <w:t>included in each unit</w:t>
      </w:r>
      <w:r w:rsidR="00C3548E">
        <w:rPr>
          <w:rFonts w:eastAsia="Times New Roman" w:cs="Arial"/>
          <w:color w:val="000000"/>
        </w:rPr>
        <w:t xml:space="preserve">. Lab exercises can be started as a class, during the presentations, and completed as homework assignments. </w:t>
      </w:r>
      <w:r w:rsidR="00FE4C99">
        <w:rPr>
          <w:rFonts w:eastAsia="Times New Roman" w:cs="Arial"/>
          <w:color w:val="000000"/>
        </w:rPr>
        <w:t xml:space="preserve">Many of the lab exercises involve writing and later revising BASH scripts. It is recommended that students save each script as a separate file, using the suggested filename provided. </w:t>
      </w:r>
    </w:p>
    <w:p w14:paraId="54DAA30A" w14:textId="6105A586" w:rsidR="00FE4C99" w:rsidRDefault="00FE4C99" w:rsidP="00CC7A4A">
      <w:pPr>
        <w:tabs>
          <w:tab w:val="left" w:pos="720"/>
        </w:tabs>
        <w:spacing w:before="0" w:after="0"/>
        <w:rPr>
          <w:rFonts w:eastAsia="Times New Roman" w:cs="Arial"/>
          <w:color w:val="000000"/>
        </w:rPr>
      </w:pPr>
      <w:r>
        <w:rPr>
          <w:rFonts w:eastAsia="Times New Roman" w:cs="Arial"/>
          <w:color w:val="000000"/>
        </w:rPr>
        <w:t xml:space="preserve">Instructors can check students’ scripts either by running them to test their outputs or by comparing them to the correct answer scripts provided in the directories that end with “ … </w:t>
      </w:r>
      <w:r w:rsidRPr="00FE4C99">
        <w:rPr>
          <w:rFonts w:eastAsia="Times New Roman" w:cs="Arial"/>
          <w:color w:val="000000"/>
        </w:rPr>
        <w:t>_</w:t>
      </w:r>
      <w:proofErr w:type="spellStart"/>
      <w:r w:rsidRPr="00FE4C99">
        <w:rPr>
          <w:rFonts w:eastAsia="Times New Roman" w:cs="Arial"/>
          <w:color w:val="000000"/>
        </w:rPr>
        <w:t>LabSolutionFiles</w:t>
      </w:r>
      <w:proofErr w:type="spellEnd"/>
      <w:r>
        <w:rPr>
          <w:rFonts w:eastAsia="Times New Roman" w:cs="Arial"/>
          <w:color w:val="000000"/>
        </w:rPr>
        <w:t xml:space="preserve">” and “… </w:t>
      </w:r>
      <w:r w:rsidRPr="00FE4C99">
        <w:rPr>
          <w:rFonts w:eastAsia="Times New Roman" w:cs="Arial"/>
          <w:color w:val="000000"/>
        </w:rPr>
        <w:t>_</w:t>
      </w:r>
      <w:proofErr w:type="spellStart"/>
      <w:r w:rsidRPr="00FE4C99">
        <w:rPr>
          <w:rFonts w:eastAsia="Times New Roman" w:cs="Arial"/>
          <w:color w:val="000000"/>
        </w:rPr>
        <w:t>LabSolutionsPDFs</w:t>
      </w:r>
      <w:proofErr w:type="spellEnd"/>
      <w:r>
        <w:rPr>
          <w:rFonts w:eastAsia="Times New Roman" w:cs="Arial"/>
          <w:color w:val="000000"/>
        </w:rPr>
        <w:t xml:space="preserve">.” In the directories ending with </w:t>
      </w:r>
      <w:r w:rsidR="00CC7A4A">
        <w:rPr>
          <w:rFonts w:eastAsia="Times New Roman" w:cs="Arial"/>
          <w:color w:val="000000"/>
        </w:rPr>
        <w:t xml:space="preserve">“ … </w:t>
      </w:r>
      <w:r w:rsidR="00CC7A4A" w:rsidRPr="00FE4C99">
        <w:rPr>
          <w:rFonts w:eastAsia="Times New Roman" w:cs="Arial"/>
          <w:color w:val="000000"/>
        </w:rPr>
        <w:t>_</w:t>
      </w:r>
      <w:proofErr w:type="spellStart"/>
      <w:r w:rsidR="00CC7A4A" w:rsidRPr="00FE4C99">
        <w:rPr>
          <w:rFonts w:eastAsia="Times New Roman" w:cs="Arial"/>
          <w:color w:val="000000"/>
        </w:rPr>
        <w:t>LabSolutionFiles</w:t>
      </w:r>
      <w:proofErr w:type="spellEnd"/>
      <w:r w:rsidR="00CC7A4A">
        <w:rPr>
          <w:rFonts w:eastAsia="Times New Roman" w:cs="Arial"/>
          <w:color w:val="000000"/>
        </w:rPr>
        <w:t>” are versions of the scripts that have been created as plain text files and usually have the filename extension “.</w:t>
      </w:r>
      <w:proofErr w:type="spellStart"/>
      <w:r w:rsidR="00CC7A4A">
        <w:rPr>
          <w:rFonts w:eastAsia="Times New Roman" w:cs="Arial"/>
          <w:color w:val="000000"/>
        </w:rPr>
        <w:t>sh</w:t>
      </w:r>
      <w:proofErr w:type="spellEnd"/>
      <w:r w:rsidR="00CC7A4A">
        <w:rPr>
          <w:rFonts w:eastAsia="Times New Roman" w:cs="Arial"/>
          <w:color w:val="000000"/>
        </w:rPr>
        <w:t xml:space="preserve">”; PDF versions of the same files, which may be easier for instructors to manage, are in the directory “… </w:t>
      </w:r>
      <w:r w:rsidR="00CC7A4A" w:rsidRPr="00FE4C99">
        <w:rPr>
          <w:rFonts w:eastAsia="Times New Roman" w:cs="Arial"/>
          <w:color w:val="000000"/>
        </w:rPr>
        <w:t>_</w:t>
      </w:r>
      <w:proofErr w:type="spellStart"/>
      <w:r w:rsidR="00CC7A4A" w:rsidRPr="00FE4C99">
        <w:rPr>
          <w:rFonts w:eastAsia="Times New Roman" w:cs="Arial"/>
          <w:color w:val="000000"/>
        </w:rPr>
        <w:t>LabSolutionsPDFs</w:t>
      </w:r>
      <w:proofErr w:type="spellEnd"/>
      <w:r w:rsidR="00CC7A4A">
        <w:rPr>
          <w:rFonts w:eastAsia="Times New Roman" w:cs="Arial"/>
          <w:color w:val="000000"/>
        </w:rPr>
        <w:t>.”</w:t>
      </w:r>
    </w:p>
    <w:p w14:paraId="2918C492" w14:textId="77777777" w:rsidR="007A6E5D" w:rsidRDefault="007A6E5D" w:rsidP="00FB4ABC">
      <w:pPr>
        <w:tabs>
          <w:tab w:val="left" w:pos="720"/>
        </w:tabs>
        <w:spacing w:before="0" w:after="0"/>
        <w:rPr>
          <w:rFonts w:eastAsia="Times New Roman" w:cs="Arial"/>
          <w:color w:val="000000"/>
        </w:rPr>
      </w:pPr>
    </w:p>
    <w:p w14:paraId="3639DBC6" w14:textId="52BD07D3" w:rsidR="007A6E5D" w:rsidRPr="009C7CFB" w:rsidRDefault="007A6E5D" w:rsidP="007A6E5D">
      <w:pPr>
        <w:spacing w:after="0" w:line="240" w:lineRule="auto"/>
        <w:rPr>
          <w:rFonts w:eastAsia="Times New Roman"/>
        </w:rPr>
      </w:pPr>
      <w:r w:rsidRPr="009C7CFB">
        <w:rPr>
          <w:rFonts w:eastAsia="Times New Roman"/>
          <w:b/>
        </w:rPr>
        <w:t>Instructional Fil</w:t>
      </w:r>
      <w:r>
        <w:rPr>
          <w:rFonts w:eastAsia="Times New Roman"/>
          <w:b/>
        </w:rPr>
        <w:t>es and Online Resources</w:t>
      </w:r>
      <w:r w:rsidRPr="009C7CFB">
        <w:rPr>
          <w:rFonts w:eastAsia="Times New Roman"/>
          <w:b/>
        </w:rPr>
        <w:t xml:space="preserve"> Needed:</w:t>
      </w:r>
      <w:r w:rsidRPr="009C7CFB">
        <w:rPr>
          <w:rFonts w:eastAsia="Times New Roman"/>
        </w:rPr>
        <w:t xml:space="preserve"> PowerPoint slides </w:t>
      </w:r>
      <w:r w:rsidR="00B9597F">
        <w:rPr>
          <w:rFonts w:eastAsia="Times New Roman"/>
        </w:rPr>
        <w:t xml:space="preserve">and data files </w:t>
      </w:r>
      <w:r w:rsidR="00C3548E">
        <w:rPr>
          <w:rFonts w:eastAsia="Times New Roman"/>
        </w:rPr>
        <w:t xml:space="preserve">are </w:t>
      </w:r>
      <w:r w:rsidRPr="009C7CFB">
        <w:rPr>
          <w:rFonts w:eastAsia="Times New Roman"/>
        </w:rPr>
        <w:t>included for each unit</w:t>
      </w:r>
      <w:r w:rsidR="00C3548E">
        <w:rPr>
          <w:rFonts w:eastAsia="Times New Roman"/>
        </w:rPr>
        <w:t xml:space="preserve">. </w:t>
      </w:r>
    </w:p>
    <w:p w14:paraId="64B10063" w14:textId="77777777" w:rsidR="007A6E5D" w:rsidRDefault="007A6E5D" w:rsidP="00FB4ABC">
      <w:pPr>
        <w:tabs>
          <w:tab w:val="left" w:pos="720"/>
        </w:tabs>
        <w:spacing w:before="0" w:after="0"/>
      </w:pPr>
    </w:p>
    <w:p w14:paraId="7F26545E" w14:textId="5D5E05F7" w:rsidR="00425DBC" w:rsidRDefault="007A6E5D" w:rsidP="00FB4ABC">
      <w:pPr>
        <w:tabs>
          <w:tab w:val="left" w:pos="720"/>
        </w:tabs>
        <w:spacing w:before="0" w:after="0"/>
      </w:pPr>
      <w:r w:rsidRPr="00542609">
        <w:rPr>
          <w:b/>
        </w:rPr>
        <w:t>Assessment:</w:t>
      </w:r>
      <w:r>
        <w:t xml:space="preserve"> </w:t>
      </w:r>
      <w:r w:rsidR="001E05E8">
        <w:t xml:space="preserve">See the assessment guide for this unit, </w:t>
      </w:r>
      <w:r w:rsidR="001E05E8" w:rsidRPr="005B1B27">
        <w:t>2</w:t>
      </w:r>
      <w:r w:rsidR="001E05E8">
        <w:t>3</w:t>
      </w:r>
      <w:r w:rsidR="001E05E8" w:rsidRPr="005B1B27">
        <w:t>.SeS_AssessmentGuide</w:t>
      </w:r>
      <w:r w:rsidR="001E05E8">
        <w:t xml:space="preserve">. Files containing scripts that are the correct answers to assessment questions are provided in the directory </w:t>
      </w:r>
      <w:r w:rsidR="001E05E8" w:rsidRPr="00E26847">
        <w:t>2</w:t>
      </w:r>
      <w:r w:rsidR="001E05E8">
        <w:t>4</w:t>
      </w:r>
      <w:r w:rsidR="001E05E8" w:rsidRPr="00E26847">
        <w:t>.SeS_AssessmentAnswerFiles</w:t>
      </w:r>
      <w:r w:rsidR="001E05E8">
        <w:t>. Each script is available in either plain text (“.</w:t>
      </w:r>
      <w:proofErr w:type="spellStart"/>
      <w:r w:rsidR="001E05E8">
        <w:t>sh</w:t>
      </w:r>
      <w:proofErr w:type="spellEnd"/>
      <w:r w:rsidR="001E05E8">
        <w:t>”) format or PDF format, so instructors can use whichever file format they find easier to manage.</w:t>
      </w:r>
    </w:p>
    <w:p w14:paraId="5EE15830" w14:textId="69BE267F" w:rsidR="001E05E8" w:rsidRDefault="001E05E8"/>
    <w:p w14:paraId="19332EF3" w14:textId="77777777" w:rsidR="001E05E8" w:rsidRDefault="001E05E8" w:rsidP="001E05E8">
      <w:pPr>
        <w:pStyle w:val="Heading3"/>
      </w:pPr>
      <w:r>
        <w:t>Unit 0. All ABout Linux</w:t>
      </w:r>
    </w:p>
    <w:p w14:paraId="5B9CD09B" w14:textId="77777777" w:rsidR="001E05E8" w:rsidRDefault="001E05E8" w:rsidP="001E05E8">
      <w:pPr>
        <w:tabs>
          <w:tab w:val="left" w:pos="720"/>
        </w:tabs>
        <w:spacing w:before="0" w:after="0"/>
      </w:pPr>
    </w:p>
    <w:p w14:paraId="29FBAA38" w14:textId="77777777" w:rsidR="001E05E8" w:rsidRDefault="001E05E8" w:rsidP="001E05E8">
      <w:pPr>
        <w:tabs>
          <w:tab w:val="left" w:pos="720"/>
        </w:tabs>
        <w:spacing w:before="0" w:after="0"/>
      </w:pPr>
      <w:r w:rsidRPr="005812A2">
        <w:rPr>
          <w:b/>
        </w:rPr>
        <w:t>Presentation:</w:t>
      </w:r>
      <w:r>
        <w:t xml:space="preserve"> </w:t>
      </w:r>
      <w:r w:rsidRPr="00BD78BB">
        <w:t>0</w:t>
      </w:r>
      <w:r>
        <w:t>2</w:t>
      </w:r>
      <w:r w:rsidRPr="00BD78BB">
        <w:t>.</w:t>
      </w:r>
      <w:r>
        <w:t>SeS</w:t>
      </w:r>
      <w:r w:rsidRPr="00BD78BB">
        <w:t>_Unit</w:t>
      </w:r>
      <w:r>
        <w:t>0</w:t>
      </w:r>
      <w:r w:rsidRPr="00BD78BB">
        <w:t>_</w:t>
      </w:r>
      <w:r>
        <w:t>AllAboutLinux</w:t>
      </w:r>
      <w:r w:rsidRPr="00BD78BB">
        <w:t>_Presentation</w:t>
      </w:r>
      <w:r>
        <w:t>.pptx</w:t>
      </w:r>
    </w:p>
    <w:p w14:paraId="36BDED01" w14:textId="77777777" w:rsidR="001E05E8" w:rsidRDefault="001E05E8" w:rsidP="001E05E8">
      <w:pPr>
        <w:tabs>
          <w:tab w:val="left" w:pos="720"/>
        </w:tabs>
        <w:spacing w:before="0" w:after="0"/>
      </w:pPr>
    </w:p>
    <w:p w14:paraId="2F39FDDB" w14:textId="77777777" w:rsidR="001E05E8" w:rsidRDefault="001E05E8" w:rsidP="001E05E8">
      <w:pPr>
        <w:tabs>
          <w:tab w:val="left" w:pos="720"/>
        </w:tabs>
        <w:spacing w:before="0" w:after="0"/>
      </w:pPr>
      <w:r w:rsidRPr="005812A2">
        <w:rPr>
          <w:b/>
        </w:rPr>
        <w:t>Lab:</w:t>
      </w:r>
      <w:r>
        <w:t xml:space="preserve"> </w:t>
      </w:r>
      <w:r w:rsidRPr="006872E4">
        <w:t>0</w:t>
      </w:r>
      <w:r>
        <w:t>3</w:t>
      </w:r>
      <w:r w:rsidRPr="006872E4">
        <w:t>.S</w:t>
      </w:r>
      <w:r>
        <w:t>e</w:t>
      </w:r>
      <w:r w:rsidRPr="006872E4">
        <w:t>S_Unit</w:t>
      </w:r>
      <w:r>
        <w:t>0</w:t>
      </w:r>
      <w:r w:rsidRPr="006872E4">
        <w:t>_</w:t>
      </w:r>
      <w:r>
        <w:t>AllAboutLinux</w:t>
      </w:r>
      <w:r w:rsidRPr="006872E4">
        <w:t>_Lab</w:t>
      </w:r>
      <w:r>
        <w:t xml:space="preserve">.docx </w:t>
      </w:r>
    </w:p>
    <w:p w14:paraId="5ECC80C4" w14:textId="77777777" w:rsidR="001E05E8" w:rsidRDefault="001E05E8" w:rsidP="001E05E8">
      <w:pPr>
        <w:tabs>
          <w:tab w:val="left" w:pos="720"/>
        </w:tabs>
        <w:spacing w:before="0" w:after="0"/>
      </w:pPr>
    </w:p>
    <w:p w14:paraId="6674C09C" w14:textId="7E506DCB" w:rsidR="001E05E8" w:rsidRDefault="001E05E8" w:rsidP="001E05E8">
      <w:pPr>
        <w:tabs>
          <w:tab w:val="left" w:pos="720"/>
        </w:tabs>
        <w:spacing w:before="0" w:after="0"/>
      </w:pPr>
      <w:r>
        <w:t xml:space="preserve">Solutions to lab questions are located in </w:t>
      </w:r>
      <w:r w:rsidRPr="00E61161">
        <w:t>0</w:t>
      </w:r>
      <w:r>
        <w:t>4</w:t>
      </w:r>
      <w:r w:rsidRPr="00E61161">
        <w:t>.S</w:t>
      </w:r>
      <w:r>
        <w:t>e</w:t>
      </w:r>
      <w:r w:rsidRPr="00E61161">
        <w:t>S_Unit</w:t>
      </w:r>
      <w:r>
        <w:t>0</w:t>
      </w:r>
      <w:r w:rsidRPr="00E61161">
        <w:t>_</w:t>
      </w:r>
      <w:r>
        <w:t>AllAboutLinux</w:t>
      </w:r>
      <w:r w:rsidRPr="00E61161">
        <w:t>_LabSolutions</w:t>
      </w:r>
      <w:r>
        <w:t>.</w:t>
      </w:r>
      <w:r w:rsidR="0080452E">
        <w:t>docx.</w:t>
      </w:r>
      <w:r>
        <w:t xml:space="preserve"> </w:t>
      </w:r>
    </w:p>
    <w:p w14:paraId="280DFF9C" w14:textId="0FA1123C" w:rsidR="008B20F0" w:rsidRDefault="008B20F0" w:rsidP="00E6237C">
      <w:pPr>
        <w:spacing w:before="0"/>
        <w:rPr>
          <w:b/>
        </w:rPr>
      </w:pPr>
    </w:p>
    <w:p w14:paraId="314548FC" w14:textId="0249AC7F" w:rsidR="00E6237C" w:rsidRPr="00E6237C" w:rsidRDefault="00E6237C" w:rsidP="00E6237C">
      <w:pPr>
        <w:spacing w:before="0"/>
      </w:pPr>
      <w:r w:rsidRPr="00E6237C">
        <w:lastRenderedPageBreak/>
        <w:t xml:space="preserve">This is </w:t>
      </w:r>
      <w:r>
        <w:t xml:space="preserve">unit </w:t>
      </w:r>
      <w:r w:rsidRPr="00E6237C">
        <w:t xml:space="preserve">not intended to be an exhaustive lesson on Linux. It is meant only to provide enough working knowledge </w:t>
      </w:r>
      <w:r>
        <w:t xml:space="preserve">of Linux for </w:t>
      </w:r>
      <w:proofErr w:type="spellStart"/>
      <w:r>
        <w:t>studients</w:t>
      </w:r>
      <w:proofErr w:type="spellEnd"/>
      <w:r>
        <w:t xml:space="preserve"> to complete the</w:t>
      </w:r>
      <w:r w:rsidRPr="00E6237C">
        <w:t xml:space="preserve"> module.</w:t>
      </w:r>
    </w:p>
    <w:p w14:paraId="3C13BC78" w14:textId="77777777" w:rsidR="001E05E8" w:rsidRDefault="001E05E8" w:rsidP="00E6237C">
      <w:pPr>
        <w:tabs>
          <w:tab w:val="left" w:pos="720"/>
        </w:tabs>
        <w:spacing w:after="0"/>
        <w:rPr>
          <w:b/>
        </w:rPr>
      </w:pPr>
      <w:r>
        <w:rPr>
          <w:b/>
        </w:rPr>
        <w:t>Learning Objectives</w:t>
      </w:r>
    </w:p>
    <w:p w14:paraId="5C32154B" w14:textId="77777777" w:rsidR="001E05E8" w:rsidRDefault="001E05E8" w:rsidP="001E05E8">
      <w:pPr>
        <w:spacing w:before="0" w:after="0" w:line="216" w:lineRule="auto"/>
        <w:rPr>
          <w:color w:val="000000" w:themeColor="text1"/>
          <w:kern w:val="24"/>
          <w:szCs w:val="22"/>
        </w:rPr>
      </w:pPr>
      <w:r>
        <w:rPr>
          <w:szCs w:val="22"/>
        </w:rPr>
        <w:br/>
      </w:r>
      <w:r w:rsidRPr="00916DBF">
        <w:rPr>
          <w:szCs w:val="22"/>
        </w:rPr>
        <w:t>Upon completion of Unit 0:</w:t>
      </w:r>
      <w:r w:rsidRPr="00916DBF">
        <w:rPr>
          <w:color w:val="000000" w:themeColor="text1"/>
          <w:kern w:val="24"/>
          <w:szCs w:val="22"/>
        </w:rPr>
        <w:t xml:space="preserve"> </w:t>
      </w:r>
    </w:p>
    <w:p w14:paraId="0867C5F3" w14:textId="77777777" w:rsidR="001E05E8" w:rsidRDefault="001E05E8" w:rsidP="008B20F0">
      <w:pPr>
        <w:spacing w:before="0" w:after="0"/>
        <w:ind w:left="720" w:hanging="720"/>
        <w:rPr>
          <w:rFonts w:eastAsia="Times New Roman" w:cs="Times New Roman"/>
          <w:szCs w:val="22"/>
        </w:rPr>
      </w:pPr>
      <w:r>
        <w:rPr>
          <w:color w:val="000000" w:themeColor="text1"/>
          <w:kern w:val="24"/>
          <w:szCs w:val="22"/>
        </w:rPr>
        <w:t>0.1</w:t>
      </w:r>
      <w:r>
        <w:rPr>
          <w:color w:val="000000" w:themeColor="text1"/>
          <w:kern w:val="24"/>
          <w:szCs w:val="22"/>
        </w:rPr>
        <w:tab/>
        <w:t>Students will be able to d</w:t>
      </w:r>
      <w:r w:rsidRPr="00916DBF">
        <w:rPr>
          <w:color w:val="000000" w:themeColor="text1"/>
          <w:kern w:val="24"/>
          <w:szCs w:val="22"/>
        </w:rPr>
        <w:t>escribe the organization of the Linux file system.</w:t>
      </w:r>
    </w:p>
    <w:p w14:paraId="1021BDBE" w14:textId="1A78D3B4" w:rsidR="001E05E8" w:rsidRDefault="001E05E8" w:rsidP="008B20F0">
      <w:pPr>
        <w:spacing w:before="0" w:after="0"/>
        <w:ind w:left="720" w:hanging="720"/>
        <w:rPr>
          <w:rFonts w:eastAsia="Times New Roman" w:cs="Times New Roman"/>
          <w:szCs w:val="22"/>
        </w:rPr>
      </w:pPr>
      <w:r>
        <w:rPr>
          <w:color w:val="000000" w:themeColor="text1"/>
          <w:kern w:val="24"/>
          <w:szCs w:val="22"/>
        </w:rPr>
        <w:t xml:space="preserve">0.2 </w:t>
      </w:r>
      <w:r>
        <w:rPr>
          <w:color w:val="000000" w:themeColor="text1"/>
          <w:kern w:val="24"/>
          <w:szCs w:val="22"/>
        </w:rPr>
        <w:tab/>
        <w:t>Students will be able to i</w:t>
      </w:r>
      <w:r w:rsidRPr="00916DBF">
        <w:rPr>
          <w:color w:val="000000" w:themeColor="text1"/>
          <w:kern w:val="24"/>
          <w:szCs w:val="22"/>
        </w:rPr>
        <w:t>dentify a file using both absolute path names and relative path names (and explain the difference).</w:t>
      </w:r>
    </w:p>
    <w:p w14:paraId="7978D9EB" w14:textId="2A7EEA36" w:rsidR="001E05E8" w:rsidRDefault="001E05E8" w:rsidP="008B20F0">
      <w:pPr>
        <w:spacing w:before="0" w:after="0"/>
        <w:ind w:left="720" w:hanging="720"/>
        <w:rPr>
          <w:rFonts w:eastAsia="Times New Roman" w:cs="Times New Roman"/>
          <w:szCs w:val="22"/>
        </w:rPr>
      </w:pPr>
      <w:r>
        <w:rPr>
          <w:color w:val="000000" w:themeColor="text1"/>
          <w:kern w:val="24"/>
          <w:szCs w:val="22"/>
        </w:rPr>
        <w:t xml:space="preserve">0.3 </w:t>
      </w:r>
      <w:r>
        <w:rPr>
          <w:color w:val="000000" w:themeColor="text1"/>
          <w:kern w:val="24"/>
          <w:szCs w:val="22"/>
        </w:rPr>
        <w:tab/>
        <w:t>Students will be able to m</w:t>
      </w:r>
      <w:r w:rsidRPr="00916DBF">
        <w:rPr>
          <w:color w:val="000000" w:themeColor="text1"/>
          <w:kern w:val="24"/>
          <w:szCs w:val="22"/>
        </w:rPr>
        <w:t>ove around the file system using Linux commands.</w:t>
      </w:r>
    </w:p>
    <w:p w14:paraId="2C4CF98B" w14:textId="77777777" w:rsidR="001E05E8" w:rsidRDefault="001E05E8" w:rsidP="008B20F0">
      <w:pPr>
        <w:spacing w:before="0" w:after="0"/>
        <w:ind w:left="720" w:hanging="720"/>
        <w:rPr>
          <w:rFonts w:eastAsia="Times New Roman" w:cs="Times New Roman"/>
          <w:szCs w:val="22"/>
        </w:rPr>
      </w:pPr>
      <w:r>
        <w:rPr>
          <w:color w:val="000000" w:themeColor="text1"/>
          <w:kern w:val="24"/>
          <w:szCs w:val="22"/>
        </w:rPr>
        <w:t xml:space="preserve">0.4 </w:t>
      </w:r>
      <w:r>
        <w:rPr>
          <w:color w:val="000000" w:themeColor="text1"/>
          <w:kern w:val="24"/>
          <w:szCs w:val="22"/>
        </w:rPr>
        <w:tab/>
        <w:t>Students will be able to e</w:t>
      </w:r>
      <w:r w:rsidRPr="00916DBF">
        <w:rPr>
          <w:color w:val="000000" w:themeColor="text1"/>
          <w:kern w:val="24"/>
          <w:szCs w:val="22"/>
        </w:rPr>
        <w:t>xplain what the search path is and how it works.</w:t>
      </w:r>
    </w:p>
    <w:p w14:paraId="2D913BD1" w14:textId="77777777" w:rsidR="00E6237C" w:rsidRDefault="001E05E8" w:rsidP="00E6237C">
      <w:pPr>
        <w:spacing w:before="0" w:after="0"/>
        <w:rPr>
          <w:color w:val="000000" w:themeColor="text1"/>
          <w:kern w:val="24"/>
          <w:szCs w:val="22"/>
        </w:rPr>
      </w:pPr>
      <w:r>
        <w:rPr>
          <w:color w:val="000000" w:themeColor="text1"/>
          <w:kern w:val="24"/>
          <w:szCs w:val="22"/>
        </w:rPr>
        <w:t xml:space="preserve">0.5 </w:t>
      </w:r>
      <w:r>
        <w:rPr>
          <w:color w:val="000000" w:themeColor="text1"/>
          <w:kern w:val="24"/>
          <w:szCs w:val="22"/>
        </w:rPr>
        <w:tab/>
        <w:t>Students will be able to e</w:t>
      </w:r>
      <w:r w:rsidRPr="00916DBF">
        <w:rPr>
          <w:color w:val="000000" w:themeColor="text1"/>
          <w:kern w:val="24"/>
          <w:szCs w:val="22"/>
        </w:rPr>
        <w:t>xecute a Linux command.</w:t>
      </w:r>
    </w:p>
    <w:p w14:paraId="200E1600" w14:textId="3F86B316" w:rsidR="001E05E8" w:rsidRDefault="001E05E8" w:rsidP="00E6237C">
      <w:pPr>
        <w:spacing w:before="0" w:after="0"/>
        <w:ind w:left="720" w:hanging="720"/>
        <w:rPr>
          <w:rFonts w:eastAsia="Times New Roman" w:cs="Times New Roman"/>
          <w:szCs w:val="22"/>
        </w:rPr>
      </w:pPr>
      <w:r>
        <w:rPr>
          <w:rFonts w:eastAsia="Times New Roman" w:cs="Times New Roman"/>
          <w:szCs w:val="22"/>
        </w:rPr>
        <w:t xml:space="preserve">0.6 </w:t>
      </w:r>
      <w:r>
        <w:rPr>
          <w:rFonts w:eastAsia="Times New Roman" w:cs="Times New Roman"/>
          <w:szCs w:val="22"/>
        </w:rPr>
        <w:tab/>
        <w:t>Students will be able to d</w:t>
      </w:r>
      <w:r w:rsidRPr="00916DBF">
        <w:rPr>
          <w:color w:val="000000" w:themeColor="text1"/>
          <w:kern w:val="24"/>
          <w:szCs w:val="22"/>
        </w:rPr>
        <w:t>emonstrate how to redirect input from and output to a file.</w:t>
      </w:r>
    </w:p>
    <w:p w14:paraId="7C7F9208" w14:textId="4961FDED" w:rsidR="00425DBC" w:rsidRPr="001E05E8" w:rsidRDefault="001E05E8" w:rsidP="008B20F0">
      <w:pPr>
        <w:spacing w:before="0" w:after="0"/>
        <w:ind w:left="720" w:hanging="720"/>
        <w:rPr>
          <w:rFonts w:eastAsia="Times New Roman" w:cs="Times New Roman"/>
          <w:szCs w:val="22"/>
        </w:rPr>
      </w:pPr>
      <w:r>
        <w:rPr>
          <w:color w:val="000000" w:themeColor="text1"/>
          <w:kern w:val="24"/>
          <w:szCs w:val="22"/>
        </w:rPr>
        <w:t xml:space="preserve">0.7 </w:t>
      </w:r>
      <w:r>
        <w:rPr>
          <w:color w:val="000000" w:themeColor="text1"/>
          <w:kern w:val="24"/>
          <w:szCs w:val="22"/>
        </w:rPr>
        <w:tab/>
        <w:t>Students will be able to s</w:t>
      </w:r>
      <w:r w:rsidRPr="00916DBF">
        <w:rPr>
          <w:color w:val="000000" w:themeColor="text1"/>
          <w:kern w:val="24"/>
          <w:szCs w:val="22"/>
        </w:rPr>
        <w:t>tate what a pipe does and how it relates to input and output redirection.</w:t>
      </w:r>
      <w:r>
        <w:rPr>
          <w:rFonts w:eastAsia="Times New Roman" w:cs="Times New Roman"/>
          <w:szCs w:val="22"/>
        </w:rPr>
        <w:br/>
      </w:r>
    </w:p>
    <w:p w14:paraId="45122EB9" w14:textId="7539FE95" w:rsidR="00425DBC" w:rsidRDefault="00425DBC" w:rsidP="00425DBC">
      <w:pPr>
        <w:pStyle w:val="Heading3"/>
      </w:pPr>
      <w:r>
        <w:t>Unit 1. The Basics</w:t>
      </w:r>
    </w:p>
    <w:p w14:paraId="659745BF" w14:textId="77777777" w:rsidR="00425DBC" w:rsidRDefault="00425DBC" w:rsidP="00425DBC">
      <w:pPr>
        <w:tabs>
          <w:tab w:val="left" w:pos="720"/>
        </w:tabs>
        <w:spacing w:before="0" w:after="0"/>
      </w:pPr>
    </w:p>
    <w:p w14:paraId="24A2D839" w14:textId="77777777" w:rsidR="001E05E8" w:rsidRDefault="00425DBC" w:rsidP="001E05E8">
      <w:pPr>
        <w:tabs>
          <w:tab w:val="left" w:pos="720"/>
        </w:tabs>
        <w:spacing w:before="0" w:after="0"/>
      </w:pPr>
      <w:r w:rsidRPr="005812A2">
        <w:rPr>
          <w:b/>
        </w:rPr>
        <w:t>Presentation:</w:t>
      </w:r>
      <w:r w:rsidR="00BD78BB">
        <w:t xml:space="preserve"> </w:t>
      </w:r>
      <w:r w:rsidR="001E05E8" w:rsidRPr="00BD78BB">
        <w:t>0</w:t>
      </w:r>
      <w:r w:rsidR="001E05E8">
        <w:t>5</w:t>
      </w:r>
      <w:r w:rsidR="001E05E8" w:rsidRPr="00BD78BB">
        <w:t>.</w:t>
      </w:r>
      <w:r w:rsidR="001E05E8">
        <w:t>SeS</w:t>
      </w:r>
      <w:r w:rsidR="001E05E8" w:rsidRPr="00BD78BB">
        <w:t>_Unit1_TheBasics_Presentation</w:t>
      </w:r>
      <w:r w:rsidR="001E05E8">
        <w:t>.pptx</w:t>
      </w:r>
    </w:p>
    <w:p w14:paraId="1264901C" w14:textId="23EBA7D8" w:rsidR="00E34C6D" w:rsidRDefault="00E34C6D" w:rsidP="00E34C6D">
      <w:pPr>
        <w:tabs>
          <w:tab w:val="left" w:pos="720"/>
        </w:tabs>
        <w:spacing w:before="0" w:after="0"/>
      </w:pPr>
      <w:r>
        <w:t xml:space="preserve">To demonstrate the examples </w:t>
      </w:r>
      <w:r w:rsidR="009B7391">
        <w:t>included in the presentation</w:t>
      </w:r>
      <w:r>
        <w:t xml:space="preserve">, you will need the following data files from the directory </w:t>
      </w:r>
      <w:r w:rsidR="001E05E8">
        <w:t>07.SeS_Unit1_TheBasics_</w:t>
      </w:r>
      <w:r w:rsidR="001E05E8" w:rsidRPr="006872E4">
        <w:t>DataFiles</w:t>
      </w:r>
      <w:r>
        <w:t xml:space="preserve">: </w:t>
      </w:r>
    </w:p>
    <w:p w14:paraId="36F93FFD" w14:textId="77777777" w:rsidR="00E34C6D" w:rsidRDefault="00E34C6D" w:rsidP="00E34C6D">
      <w:pPr>
        <w:pStyle w:val="ListParagraph"/>
        <w:numPr>
          <w:ilvl w:val="0"/>
          <w:numId w:val="5"/>
        </w:numPr>
        <w:tabs>
          <w:tab w:val="left" w:pos="720"/>
        </w:tabs>
        <w:spacing w:before="0" w:after="0"/>
      </w:pPr>
      <w:proofErr w:type="spellStart"/>
      <w:r>
        <w:t>abcscript</w:t>
      </w:r>
      <w:proofErr w:type="spellEnd"/>
      <w:r w:rsidR="00B9597F">
        <w:t xml:space="preserve"> — Use for </w:t>
      </w:r>
      <w:r w:rsidR="009B7391">
        <w:t xml:space="preserve">the </w:t>
      </w:r>
      <w:r w:rsidR="00B9597F">
        <w:t>example shown on Slides 6–7</w:t>
      </w:r>
      <w:r w:rsidR="004D2447">
        <w:t>.</w:t>
      </w:r>
    </w:p>
    <w:p w14:paraId="1318A122" w14:textId="77777777" w:rsidR="004D2447" w:rsidRDefault="004D2447" w:rsidP="004D2447">
      <w:pPr>
        <w:pStyle w:val="ListParagraph"/>
        <w:numPr>
          <w:ilvl w:val="0"/>
          <w:numId w:val="5"/>
        </w:numPr>
        <w:spacing w:before="0" w:after="0" w:line="240" w:lineRule="auto"/>
        <w:rPr>
          <w:rFonts w:asciiTheme="minorHAnsi" w:hAnsiTheme="minorHAnsi"/>
          <w:szCs w:val="22"/>
        </w:rPr>
      </w:pPr>
      <w:r>
        <w:rPr>
          <w:szCs w:val="22"/>
        </w:rPr>
        <w:t>dict.txt</w:t>
      </w:r>
      <w:r>
        <w:t xml:space="preserve"> — </w:t>
      </w:r>
      <w:r w:rsidRPr="009B0271">
        <w:rPr>
          <w:szCs w:val="22"/>
        </w:rPr>
        <w:t>This file contains a list of words, one per line.</w:t>
      </w:r>
      <w:r>
        <w:rPr>
          <w:szCs w:val="22"/>
        </w:rPr>
        <w:t xml:space="preserve"> It’s first used starting on Slide 13.</w:t>
      </w:r>
    </w:p>
    <w:p w14:paraId="32EA4F1F" w14:textId="77777777" w:rsidR="00E34C6D" w:rsidRDefault="00E34C6D" w:rsidP="004D2447">
      <w:pPr>
        <w:pStyle w:val="ListParagraph"/>
        <w:numPr>
          <w:ilvl w:val="0"/>
          <w:numId w:val="5"/>
        </w:numPr>
        <w:tabs>
          <w:tab w:val="left" w:pos="720"/>
        </w:tabs>
        <w:spacing w:before="0" w:after="0"/>
      </w:pPr>
      <w:r>
        <w:t>add</w:t>
      </w:r>
      <w:r w:rsidR="004D2447">
        <w:t xml:space="preserve"> — This script is introduced on Slide 25.</w:t>
      </w:r>
    </w:p>
    <w:p w14:paraId="61EA33D3" w14:textId="77777777" w:rsidR="009B7391" w:rsidRPr="009B7391" w:rsidRDefault="009B7391" w:rsidP="009B7391">
      <w:pPr>
        <w:pStyle w:val="ListParagraph"/>
        <w:numPr>
          <w:ilvl w:val="0"/>
          <w:numId w:val="5"/>
        </w:numPr>
        <w:spacing w:before="0" w:after="0" w:line="240" w:lineRule="auto"/>
        <w:rPr>
          <w:szCs w:val="22"/>
        </w:rPr>
      </w:pPr>
      <w:r>
        <w:rPr>
          <w:szCs w:val="22"/>
        </w:rPr>
        <w:t>mycat.sh</w:t>
      </w:r>
      <w:r>
        <w:t xml:space="preserve"> — This script is discussed on Slides 28–31</w:t>
      </w:r>
      <w:r w:rsidRPr="009B7391">
        <w:t xml:space="preserve">. It is provided so </w:t>
      </w:r>
      <w:r>
        <w:t>students can experiment with the different quotation marks.</w:t>
      </w:r>
    </w:p>
    <w:p w14:paraId="70D2FE24" w14:textId="77777777" w:rsidR="009B7391" w:rsidRDefault="00EF6846" w:rsidP="009B7391">
      <w:pPr>
        <w:pStyle w:val="ListParagraph"/>
        <w:numPr>
          <w:ilvl w:val="0"/>
          <w:numId w:val="5"/>
        </w:numPr>
        <w:spacing w:before="0" w:after="0" w:line="240" w:lineRule="auto"/>
        <w:rPr>
          <w:szCs w:val="22"/>
        </w:rPr>
      </w:pPr>
      <w:r>
        <w:t xml:space="preserve">x, y, x y — </w:t>
      </w:r>
      <w:r w:rsidR="009B7391">
        <w:t>The</w:t>
      </w:r>
      <w:r>
        <w:t>se</w:t>
      </w:r>
      <w:r w:rsidR="009B7391">
        <w:t xml:space="preserve"> three files are used with Slides 28-31</w:t>
      </w:r>
      <w:r w:rsidR="009B7391" w:rsidRPr="009B0271">
        <w:rPr>
          <w:szCs w:val="22"/>
        </w:rPr>
        <w:t xml:space="preserve"> to demonstrate </w:t>
      </w:r>
      <w:r w:rsidR="009B7391">
        <w:rPr>
          <w:szCs w:val="22"/>
        </w:rPr>
        <w:t>the proper use of quotation marks</w:t>
      </w:r>
      <w:r w:rsidR="009B7391" w:rsidRPr="009B0271">
        <w:rPr>
          <w:szCs w:val="22"/>
        </w:rPr>
        <w:t>.</w:t>
      </w:r>
    </w:p>
    <w:p w14:paraId="696C98C5" w14:textId="77777777" w:rsidR="009B7391" w:rsidRDefault="009B7391" w:rsidP="009B7391">
      <w:pPr>
        <w:pStyle w:val="ListParagraph"/>
        <w:tabs>
          <w:tab w:val="left" w:pos="720"/>
        </w:tabs>
        <w:spacing w:before="0" w:after="0"/>
      </w:pPr>
    </w:p>
    <w:p w14:paraId="062DBAC7" w14:textId="77777777" w:rsidR="00E34C6D" w:rsidRDefault="00E34C6D" w:rsidP="00E34C6D">
      <w:pPr>
        <w:pStyle w:val="ListParagraph"/>
        <w:ind w:left="0"/>
        <w:rPr>
          <w:rFonts w:asciiTheme="minorHAnsi" w:hAnsiTheme="minorHAnsi"/>
          <w:szCs w:val="22"/>
        </w:rPr>
      </w:pPr>
      <w:r>
        <w:t xml:space="preserve">If you want the students to try the exercises themselves, copy the files </w:t>
      </w:r>
      <w:r>
        <w:rPr>
          <w:szCs w:val="22"/>
        </w:rPr>
        <w:t>to the students’ systems or make available for them to download.</w:t>
      </w:r>
    </w:p>
    <w:p w14:paraId="2363056A" w14:textId="77777777" w:rsidR="00E34C6D" w:rsidRDefault="00E34C6D" w:rsidP="00E34C6D">
      <w:pPr>
        <w:tabs>
          <w:tab w:val="left" w:pos="720"/>
        </w:tabs>
        <w:spacing w:before="0" w:after="0"/>
      </w:pPr>
    </w:p>
    <w:p w14:paraId="1A2DEC51" w14:textId="77777777" w:rsidR="001E05E8" w:rsidRDefault="00425DBC" w:rsidP="001E05E8">
      <w:pPr>
        <w:tabs>
          <w:tab w:val="left" w:pos="720"/>
        </w:tabs>
        <w:spacing w:before="0" w:after="0"/>
      </w:pPr>
      <w:r w:rsidRPr="005812A2">
        <w:rPr>
          <w:b/>
        </w:rPr>
        <w:t>Lab:</w:t>
      </w:r>
      <w:r>
        <w:t xml:space="preserve"> </w:t>
      </w:r>
      <w:r w:rsidR="001E05E8" w:rsidRPr="006872E4">
        <w:t>0</w:t>
      </w:r>
      <w:r w:rsidR="001E05E8">
        <w:t>6</w:t>
      </w:r>
      <w:r w:rsidR="001E05E8" w:rsidRPr="006872E4">
        <w:t>.S</w:t>
      </w:r>
      <w:r w:rsidR="001E05E8">
        <w:t>e</w:t>
      </w:r>
      <w:r w:rsidR="001E05E8" w:rsidRPr="006872E4">
        <w:t>S_Unit1_TheBasics_Lab</w:t>
      </w:r>
      <w:r w:rsidR="001E05E8">
        <w:t xml:space="preserve">.docx </w:t>
      </w:r>
    </w:p>
    <w:p w14:paraId="52C65056" w14:textId="6ECF978B" w:rsidR="00A71863" w:rsidRDefault="001E05E8" w:rsidP="001E05E8">
      <w:pPr>
        <w:tabs>
          <w:tab w:val="left" w:pos="720"/>
        </w:tabs>
        <w:spacing w:before="0" w:after="0"/>
        <w:rPr>
          <w:rFonts w:asciiTheme="minorHAnsi" w:hAnsiTheme="minorHAnsi"/>
          <w:szCs w:val="22"/>
        </w:rPr>
      </w:pPr>
      <w:r>
        <w:t>Students will need the following data files from the directory 07.SeS_Unit1_TheBasics_</w:t>
      </w:r>
      <w:r w:rsidRPr="006872E4">
        <w:t>DataFiles</w:t>
      </w:r>
      <w:r>
        <w:t xml:space="preserve">. </w:t>
      </w:r>
      <w:r>
        <w:rPr>
          <w:szCs w:val="22"/>
        </w:rPr>
        <w:t>These files can be copied to the students’ systems or made available for them to download.</w:t>
      </w:r>
    </w:p>
    <w:p w14:paraId="1D04D8C6" w14:textId="77777777" w:rsidR="00A71863" w:rsidRDefault="00A71863" w:rsidP="00A71863">
      <w:pPr>
        <w:pStyle w:val="ListParagraph"/>
        <w:numPr>
          <w:ilvl w:val="0"/>
          <w:numId w:val="4"/>
        </w:numPr>
        <w:spacing w:before="0" w:after="0" w:line="240" w:lineRule="auto"/>
        <w:rPr>
          <w:rFonts w:asciiTheme="minorHAnsi" w:hAnsiTheme="minorHAnsi"/>
          <w:szCs w:val="22"/>
        </w:rPr>
      </w:pPr>
      <w:r>
        <w:rPr>
          <w:szCs w:val="22"/>
        </w:rPr>
        <w:t>dict.txt</w:t>
      </w:r>
    </w:p>
    <w:p w14:paraId="5DFCDC20" w14:textId="77777777" w:rsidR="00A71863" w:rsidRDefault="00A71863" w:rsidP="00A71863">
      <w:pPr>
        <w:pStyle w:val="ListParagraph"/>
        <w:numPr>
          <w:ilvl w:val="0"/>
          <w:numId w:val="4"/>
        </w:numPr>
        <w:spacing w:before="0" w:after="0" w:line="240" w:lineRule="auto"/>
        <w:rPr>
          <w:szCs w:val="22"/>
        </w:rPr>
      </w:pPr>
      <w:r>
        <w:rPr>
          <w:szCs w:val="22"/>
        </w:rPr>
        <w:t>mycat.sh</w:t>
      </w:r>
    </w:p>
    <w:p w14:paraId="48959A4E" w14:textId="77777777" w:rsidR="00A71863" w:rsidRDefault="00A71863" w:rsidP="00A71863">
      <w:pPr>
        <w:pStyle w:val="ListParagraph"/>
        <w:numPr>
          <w:ilvl w:val="0"/>
          <w:numId w:val="4"/>
        </w:numPr>
        <w:spacing w:before="0" w:after="0" w:line="240" w:lineRule="auto"/>
        <w:rPr>
          <w:szCs w:val="22"/>
        </w:rPr>
      </w:pPr>
      <w:r>
        <w:rPr>
          <w:szCs w:val="22"/>
        </w:rPr>
        <w:lastRenderedPageBreak/>
        <w:t>x</w:t>
      </w:r>
    </w:p>
    <w:p w14:paraId="2E4D84A5" w14:textId="77777777" w:rsidR="00A71863" w:rsidRDefault="00A71863" w:rsidP="00A71863">
      <w:pPr>
        <w:pStyle w:val="ListParagraph"/>
        <w:numPr>
          <w:ilvl w:val="0"/>
          <w:numId w:val="4"/>
        </w:numPr>
        <w:spacing w:before="0" w:after="0" w:line="240" w:lineRule="auto"/>
        <w:rPr>
          <w:szCs w:val="22"/>
        </w:rPr>
      </w:pPr>
      <w:r>
        <w:rPr>
          <w:szCs w:val="22"/>
        </w:rPr>
        <w:t>y</w:t>
      </w:r>
    </w:p>
    <w:p w14:paraId="6EE66D67" w14:textId="77777777" w:rsidR="00A71863" w:rsidRDefault="00A71863" w:rsidP="00A71863">
      <w:pPr>
        <w:pStyle w:val="ListParagraph"/>
        <w:numPr>
          <w:ilvl w:val="0"/>
          <w:numId w:val="4"/>
        </w:numPr>
        <w:spacing w:before="0" w:after="0" w:line="240" w:lineRule="auto"/>
        <w:rPr>
          <w:szCs w:val="22"/>
        </w:rPr>
      </w:pPr>
      <w:r>
        <w:rPr>
          <w:szCs w:val="22"/>
        </w:rPr>
        <w:t>x y</w:t>
      </w:r>
    </w:p>
    <w:p w14:paraId="190002DA" w14:textId="77777777" w:rsidR="00425DBC" w:rsidRDefault="00425DBC" w:rsidP="00425DBC">
      <w:pPr>
        <w:tabs>
          <w:tab w:val="left" w:pos="720"/>
        </w:tabs>
        <w:spacing w:before="0" w:after="0"/>
      </w:pPr>
    </w:p>
    <w:p w14:paraId="307A378B" w14:textId="7AEBB6B8" w:rsidR="00425DBC" w:rsidRDefault="00E61161" w:rsidP="00425DBC">
      <w:pPr>
        <w:tabs>
          <w:tab w:val="left" w:pos="720"/>
        </w:tabs>
        <w:spacing w:before="0" w:after="0"/>
      </w:pPr>
      <w:r>
        <w:t xml:space="preserve">Solutions to lab questions are located in </w:t>
      </w:r>
      <w:r w:rsidRPr="00E61161">
        <w:t>0</w:t>
      </w:r>
      <w:r w:rsidR="001E05E8">
        <w:t>8</w:t>
      </w:r>
      <w:r w:rsidRPr="00E61161">
        <w:t>.S</w:t>
      </w:r>
      <w:r w:rsidR="00B73B3A">
        <w:t>e</w:t>
      </w:r>
      <w:r w:rsidRPr="00E61161">
        <w:t>S_Unit1_TheBasics_LabSolutions</w:t>
      </w:r>
      <w:r>
        <w:t>.</w:t>
      </w:r>
      <w:r w:rsidR="0080452E">
        <w:t>docx</w:t>
      </w:r>
      <w:r>
        <w:t xml:space="preserve"> </w:t>
      </w:r>
    </w:p>
    <w:p w14:paraId="5BB19ADF" w14:textId="77777777" w:rsidR="00E61161" w:rsidRDefault="00E61161" w:rsidP="00425DBC">
      <w:pPr>
        <w:tabs>
          <w:tab w:val="left" w:pos="720"/>
        </w:tabs>
        <w:spacing w:before="0" w:after="0"/>
        <w:rPr>
          <w:b/>
        </w:rPr>
      </w:pPr>
    </w:p>
    <w:p w14:paraId="478F52E0" w14:textId="77777777" w:rsidR="00425DBC" w:rsidRDefault="005812A2" w:rsidP="00425DBC">
      <w:pPr>
        <w:tabs>
          <w:tab w:val="left" w:pos="720"/>
        </w:tabs>
        <w:spacing w:before="0" w:after="0"/>
        <w:rPr>
          <w:b/>
        </w:rPr>
      </w:pPr>
      <w:r>
        <w:rPr>
          <w:b/>
        </w:rPr>
        <w:t>Learning Objectives</w:t>
      </w:r>
    </w:p>
    <w:p w14:paraId="606B2A7F" w14:textId="77777777" w:rsidR="005812A2" w:rsidRDefault="005812A2" w:rsidP="00425DBC">
      <w:pPr>
        <w:tabs>
          <w:tab w:val="left" w:pos="720"/>
        </w:tabs>
        <w:spacing w:before="0" w:after="0"/>
      </w:pPr>
    </w:p>
    <w:p w14:paraId="0A4A4326" w14:textId="77777777" w:rsidR="005812A2" w:rsidRPr="005812A2" w:rsidRDefault="005812A2" w:rsidP="00425DBC">
      <w:pPr>
        <w:tabs>
          <w:tab w:val="left" w:pos="720"/>
        </w:tabs>
        <w:spacing w:before="0" w:after="0"/>
      </w:pPr>
      <w:r>
        <w:t>Upon completion of Unit 1:</w:t>
      </w:r>
    </w:p>
    <w:p w14:paraId="5DFEC9B1" w14:textId="77777777" w:rsidR="00425DBC" w:rsidRDefault="005812A2" w:rsidP="00425DBC">
      <w:pPr>
        <w:tabs>
          <w:tab w:val="left" w:pos="720"/>
        </w:tabs>
        <w:spacing w:before="0" w:after="0"/>
      </w:pPr>
      <w:r>
        <w:t>1.1</w:t>
      </w:r>
      <w:r>
        <w:tab/>
      </w:r>
      <w:r w:rsidRPr="008C19F4">
        <w:rPr>
          <w:rFonts w:eastAsia="Times New Roman" w:cs="Arial"/>
          <w:color w:val="000000"/>
        </w:rPr>
        <w:t xml:space="preserve">Students will be able to </w:t>
      </w:r>
      <w:r>
        <w:t>a</w:t>
      </w:r>
      <w:r w:rsidR="00425DBC">
        <w:t>nalyze a problem and develop a script to solve it.</w:t>
      </w:r>
    </w:p>
    <w:p w14:paraId="128C70AF" w14:textId="77777777" w:rsidR="00425DBC" w:rsidRDefault="00425DBC" w:rsidP="00425DBC">
      <w:pPr>
        <w:tabs>
          <w:tab w:val="left" w:pos="720"/>
        </w:tabs>
        <w:spacing w:before="0" w:after="0"/>
      </w:pPr>
      <w:r>
        <w:t>1.2</w:t>
      </w:r>
      <w:r>
        <w:tab/>
      </w:r>
      <w:r w:rsidR="005812A2" w:rsidRPr="008C19F4">
        <w:rPr>
          <w:rFonts w:eastAsia="Times New Roman" w:cs="Arial"/>
          <w:color w:val="000000"/>
        </w:rPr>
        <w:t xml:space="preserve">Students will be able to </w:t>
      </w:r>
      <w:r w:rsidR="005812A2">
        <w:t>c</w:t>
      </w:r>
      <w:r>
        <w:t>reate and execute a Bourne shell script.</w:t>
      </w:r>
    </w:p>
    <w:p w14:paraId="30CB93D6" w14:textId="77777777" w:rsidR="00425DBC" w:rsidRDefault="005812A2" w:rsidP="00425DBC">
      <w:pPr>
        <w:tabs>
          <w:tab w:val="left" w:pos="720"/>
        </w:tabs>
        <w:spacing w:before="0" w:after="0"/>
      </w:pPr>
      <w:r>
        <w:t>1.3</w:t>
      </w:r>
      <w:r>
        <w:tab/>
      </w:r>
      <w:r w:rsidRPr="008C19F4">
        <w:rPr>
          <w:rFonts w:eastAsia="Times New Roman" w:cs="Arial"/>
          <w:color w:val="000000"/>
        </w:rPr>
        <w:t xml:space="preserve">Students will be able to </w:t>
      </w:r>
      <w:r>
        <w:t>u</w:t>
      </w:r>
      <w:r w:rsidR="00425DBC">
        <w:t>se command-line arguments in that script.</w:t>
      </w:r>
    </w:p>
    <w:p w14:paraId="0CF33D4E" w14:textId="77777777" w:rsidR="00425DBC" w:rsidRDefault="00425DBC" w:rsidP="00425DBC">
      <w:pPr>
        <w:tabs>
          <w:tab w:val="left" w:pos="720"/>
        </w:tabs>
        <w:spacing w:before="0" w:after="0"/>
      </w:pPr>
      <w:r>
        <w:t>1.4</w:t>
      </w:r>
      <w:r>
        <w:tab/>
      </w:r>
      <w:r w:rsidR="005812A2" w:rsidRPr="008C19F4">
        <w:rPr>
          <w:rFonts w:eastAsia="Times New Roman" w:cs="Arial"/>
          <w:color w:val="000000"/>
        </w:rPr>
        <w:t xml:space="preserve">Students will be able to </w:t>
      </w:r>
      <w:r w:rsidR="005812A2">
        <w:t>u</w:t>
      </w:r>
      <w:r>
        <w:t>se conditional (</w:t>
      </w:r>
      <w:r w:rsidRPr="00E34C6D">
        <w:rPr>
          <w:i/>
        </w:rPr>
        <w:t>if</w:t>
      </w:r>
      <w:r w:rsidR="002C5E0D">
        <w:rPr>
          <w:i/>
        </w:rPr>
        <w:t xml:space="preserve"> </w:t>
      </w:r>
      <w:r>
        <w:t>…</w:t>
      </w:r>
      <w:r w:rsidR="002C5E0D">
        <w:t xml:space="preserve"> </w:t>
      </w:r>
      <w:proofErr w:type="spellStart"/>
      <w:r w:rsidRPr="00E34C6D">
        <w:rPr>
          <w:i/>
        </w:rPr>
        <w:t>elif</w:t>
      </w:r>
      <w:proofErr w:type="spellEnd"/>
      <w:r w:rsidR="002C5E0D">
        <w:rPr>
          <w:i/>
        </w:rPr>
        <w:t xml:space="preserve"> </w:t>
      </w:r>
      <w:r>
        <w:t>...</w:t>
      </w:r>
      <w:r w:rsidR="002C5E0D">
        <w:t xml:space="preserve"> </w:t>
      </w:r>
      <w:r w:rsidRPr="002C5E0D">
        <w:rPr>
          <w:i/>
        </w:rPr>
        <w:t>fi</w:t>
      </w:r>
      <w:r>
        <w:t>) statements to test for various conditions and act accordingly.</w:t>
      </w:r>
    </w:p>
    <w:p w14:paraId="6A839487" w14:textId="77777777" w:rsidR="00425DBC" w:rsidRDefault="00425DBC" w:rsidP="00425DBC">
      <w:pPr>
        <w:tabs>
          <w:tab w:val="left" w:pos="720"/>
        </w:tabs>
        <w:spacing w:before="0" w:after="0"/>
      </w:pPr>
      <w:r>
        <w:t>1.5</w:t>
      </w:r>
      <w:r>
        <w:tab/>
      </w:r>
      <w:r w:rsidR="005812A2" w:rsidRPr="008C19F4">
        <w:rPr>
          <w:rFonts w:eastAsia="Times New Roman" w:cs="Arial"/>
          <w:color w:val="000000"/>
        </w:rPr>
        <w:t xml:space="preserve">Students will be able to </w:t>
      </w:r>
      <w:r w:rsidR="005812A2">
        <w:t>p</w:t>
      </w:r>
      <w:r>
        <w:t>erform basic error checking in the script.</w:t>
      </w:r>
    </w:p>
    <w:p w14:paraId="54E5EBEA" w14:textId="6413DF4D" w:rsidR="00124A8E" w:rsidRDefault="00124A8E"/>
    <w:p w14:paraId="139846ED" w14:textId="77777777" w:rsidR="00425DBC" w:rsidRDefault="00425DBC" w:rsidP="00425DBC">
      <w:pPr>
        <w:pStyle w:val="Heading3"/>
      </w:pPr>
      <w:r>
        <w:t>Unit 2. Advanced Control</w:t>
      </w:r>
    </w:p>
    <w:p w14:paraId="53E5C08C" w14:textId="77777777" w:rsidR="00425DBC" w:rsidRDefault="00425DBC" w:rsidP="00425DBC">
      <w:pPr>
        <w:tabs>
          <w:tab w:val="left" w:pos="720"/>
        </w:tabs>
        <w:spacing w:before="0" w:after="0"/>
      </w:pPr>
    </w:p>
    <w:p w14:paraId="1F9864AA" w14:textId="77777777" w:rsidR="001E05E8" w:rsidRDefault="00425DBC" w:rsidP="001E05E8">
      <w:pPr>
        <w:tabs>
          <w:tab w:val="left" w:pos="720"/>
        </w:tabs>
        <w:spacing w:before="0" w:after="0"/>
      </w:pPr>
      <w:r w:rsidRPr="00A919DD">
        <w:rPr>
          <w:b/>
        </w:rPr>
        <w:t>Presentation:</w:t>
      </w:r>
      <w:r w:rsidR="003F0115">
        <w:t xml:space="preserve"> </w:t>
      </w:r>
      <w:r w:rsidR="001E05E8">
        <w:t>11.SeS_Unit2_AdvancedControl_Presentation.pptx</w:t>
      </w:r>
    </w:p>
    <w:p w14:paraId="67B65FC8" w14:textId="77777777" w:rsidR="001E05E8" w:rsidRDefault="001E05E8" w:rsidP="001E05E8">
      <w:pPr>
        <w:pStyle w:val="ListParagraph"/>
        <w:ind w:left="0"/>
        <w:rPr>
          <w:szCs w:val="22"/>
        </w:rPr>
      </w:pPr>
      <w:r>
        <w:rPr>
          <w:szCs w:val="22"/>
        </w:rPr>
        <w:t xml:space="preserve">Files in the directory </w:t>
      </w:r>
      <w:r>
        <w:t>13.SeS_Unit2_AdvancedControl_DataFiles</w:t>
      </w:r>
      <w:r>
        <w:rPr>
          <w:szCs w:val="22"/>
        </w:rPr>
        <w:t xml:space="preserve"> are used in the examples. </w:t>
      </w:r>
    </w:p>
    <w:p w14:paraId="1A7D7D8D" w14:textId="3DFB2B3C" w:rsidR="00127133" w:rsidRPr="001E05E8" w:rsidRDefault="00EF6846" w:rsidP="001E05E8">
      <w:pPr>
        <w:pStyle w:val="ListParagraph"/>
        <w:numPr>
          <w:ilvl w:val="0"/>
          <w:numId w:val="14"/>
        </w:numPr>
        <w:ind w:left="360"/>
        <w:rPr>
          <w:szCs w:val="22"/>
        </w:rPr>
      </w:pPr>
      <w:r w:rsidRPr="001E05E8">
        <w:rPr>
          <w:szCs w:val="22"/>
        </w:rPr>
        <w:t>for1.sh</w:t>
      </w:r>
      <w:r>
        <w:t xml:space="preserve"> — </w:t>
      </w:r>
      <w:r w:rsidRPr="001E05E8">
        <w:rPr>
          <w:szCs w:val="22"/>
        </w:rPr>
        <w:t xml:space="preserve">This script is an example of a basic </w:t>
      </w:r>
      <w:r w:rsidRPr="001E05E8">
        <w:rPr>
          <w:i/>
          <w:szCs w:val="22"/>
        </w:rPr>
        <w:t>for</w:t>
      </w:r>
      <w:r w:rsidRPr="001E05E8">
        <w:rPr>
          <w:szCs w:val="22"/>
        </w:rPr>
        <w:t xml:space="preserve"> loop (see Slide 15).</w:t>
      </w:r>
    </w:p>
    <w:p w14:paraId="23E40864" w14:textId="32AF489F" w:rsidR="00A6657A" w:rsidRPr="00A6657A" w:rsidRDefault="00A6657A" w:rsidP="00A6657A">
      <w:pPr>
        <w:pStyle w:val="ListParagraph"/>
        <w:numPr>
          <w:ilvl w:val="0"/>
          <w:numId w:val="7"/>
        </w:numPr>
        <w:rPr>
          <w:rFonts w:asciiTheme="minorHAnsi" w:hAnsiTheme="minorHAnsi"/>
          <w:szCs w:val="22"/>
        </w:rPr>
      </w:pPr>
      <w:r>
        <w:rPr>
          <w:szCs w:val="22"/>
        </w:rPr>
        <w:t>myls.sh</w:t>
      </w:r>
      <w:r>
        <w:t xml:space="preserve"> — This script</w:t>
      </w:r>
      <w:r w:rsidRPr="00A6657A">
        <w:t xml:space="preserve"> lists each named file, giving attribute </w:t>
      </w:r>
      <w:r>
        <w:t>information as well as the file</w:t>
      </w:r>
      <w:r w:rsidRPr="00A6657A">
        <w:t>name(s)</w:t>
      </w:r>
      <w:r>
        <w:t xml:space="preserve">. See Slide 10. </w:t>
      </w:r>
    </w:p>
    <w:p w14:paraId="5B464869" w14:textId="77777777" w:rsidR="00EF6846" w:rsidRPr="00127133" w:rsidRDefault="00127133" w:rsidP="00127133">
      <w:pPr>
        <w:pStyle w:val="ListParagraph"/>
        <w:numPr>
          <w:ilvl w:val="0"/>
          <w:numId w:val="7"/>
        </w:numPr>
        <w:spacing w:before="0" w:after="0" w:line="240" w:lineRule="auto"/>
        <w:rPr>
          <w:szCs w:val="22"/>
        </w:rPr>
      </w:pPr>
      <w:r w:rsidRPr="00127133">
        <w:rPr>
          <w:szCs w:val="22"/>
        </w:rPr>
        <w:t xml:space="preserve">Subdirectory “sample” </w:t>
      </w:r>
      <w:r>
        <w:t xml:space="preserve">— These files are used in the demonstration of </w:t>
      </w:r>
      <w:r w:rsidRPr="00127133">
        <w:rPr>
          <w:i/>
          <w:szCs w:val="22"/>
        </w:rPr>
        <w:t>for</w:t>
      </w:r>
      <w:r w:rsidRPr="00127133">
        <w:rPr>
          <w:szCs w:val="22"/>
        </w:rPr>
        <w:t xml:space="preserve"> loops on Slides 16–18.</w:t>
      </w:r>
      <w:r>
        <w:rPr>
          <w:szCs w:val="22"/>
        </w:rPr>
        <w:t xml:space="preserve"> See notes below under “Lab.”</w:t>
      </w:r>
    </w:p>
    <w:p w14:paraId="3254DB35" w14:textId="77777777" w:rsidR="00EF6846" w:rsidRDefault="00EF6846" w:rsidP="00EF6846">
      <w:pPr>
        <w:pStyle w:val="ListParagraph"/>
        <w:numPr>
          <w:ilvl w:val="0"/>
          <w:numId w:val="7"/>
        </w:numPr>
        <w:spacing w:before="0" w:after="0" w:line="240" w:lineRule="auto"/>
        <w:rPr>
          <w:szCs w:val="22"/>
        </w:rPr>
      </w:pPr>
      <w:r>
        <w:rPr>
          <w:szCs w:val="22"/>
        </w:rPr>
        <w:t xml:space="preserve">for2.sh </w:t>
      </w:r>
      <w:r>
        <w:t xml:space="preserve">— </w:t>
      </w:r>
      <w:r>
        <w:rPr>
          <w:szCs w:val="22"/>
        </w:rPr>
        <w:t>This script</w:t>
      </w:r>
      <w:r w:rsidRPr="00EF6846">
        <w:rPr>
          <w:szCs w:val="22"/>
        </w:rPr>
        <w:t xml:space="preserve"> </w:t>
      </w:r>
      <w:r>
        <w:rPr>
          <w:szCs w:val="22"/>
        </w:rPr>
        <w:t xml:space="preserve">is an example of </w:t>
      </w:r>
      <w:r w:rsidR="00D52A77">
        <w:rPr>
          <w:szCs w:val="22"/>
        </w:rPr>
        <w:t>a</w:t>
      </w:r>
      <w:r w:rsidRPr="00EF6846">
        <w:rPr>
          <w:szCs w:val="22"/>
        </w:rPr>
        <w:t xml:space="preserve"> </w:t>
      </w:r>
      <w:r w:rsidRPr="00D52A77">
        <w:rPr>
          <w:i/>
          <w:szCs w:val="22"/>
        </w:rPr>
        <w:t>continue</w:t>
      </w:r>
      <w:r w:rsidRPr="00EF6846">
        <w:rPr>
          <w:szCs w:val="22"/>
        </w:rPr>
        <w:t xml:space="preserve"> statement (</w:t>
      </w:r>
      <w:r w:rsidR="00D52A77">
        <w:rPr>
          <w:szCs w:val="22"/>
        </w:rPr>
        <w:t>see S</w:t>
      </w:r>
      <w:r w:rsidRPr="00EF6846">
        <w:rPr>
          <w:szCs w:val="22"/>
        </w:rPr>
        <w:t>lide 20).</w:t>
      </w:r>
    </w:p>
    <w:p w14:paraId="7C6A4BC7" w14:textId="77777777" w:rsidR="00127133" w:rsidRDefault="00EF6846" w:rsidP="00127133">
      <w:pPr>
        <w:pStyle w:val="ListParagraph"/>
        <w:numPr>
          <w:ilvl w:val="0"/>
          <w:numId w:val="7"/>
        </w:numPr>
        <w:spacing w:before="0" w:after="0" w:line="240" w:lineRule="auto"/>
        <w:rPr>
          <w:szCs w:val="22"/>
        </w:rPr>
      </w:pPr>
      <w:r>
        <w:rPr>
          <w:szCs w:val="22"/>
        </w:rPr>
        <w:t>var1.sh, var2.sh, var3.sh</w:t>
      </w:r>
      <w:r w:rsidR="00CE710C">
        <w:rPr>
          <w:szCs w:val="22"/>
        </w:rPr>
        <w:t xml:space="preserve"> </w:t>
      </w:r>
      <w:r w:rsidR="00CE710C">
        <w:t xml:space="preserve">— </w:t>
      </w:r>
      <w:r w:rsidRPr="00CE710C">
        <w:rPr>
          <w:szCs w:val="22"/>
        </w:rPr>
        <w:t>These show some things about var</w:t>
      </w:r>
      <w:r w:rsidR="00CE710C">
        <w:rPr>
          <w:szCs w:val="22"/>
        </w:rPr>
        <w:t>iables. They are referenced on S</w:t>
      </w:r>
      <w:r w:rsidRPr="00CE710C">
        <w:rPr>
          <w:szCs w:val="22"/>
        </w:rPr>
        <w:t>lides 23–25.</w:t>
      </w:r>
    </w:p>
    <w:p w14:paraId="14EA1518" w14:textId="77777777" w:rsidR="00417C5F" w:rsidRPr="00EF6846" w:rsidRDefault="00417C5F" w:rsidP="00417C5F">
      <w:pPr>
        <w:pStyle w:val="ListParagraph"/>
        <w:numPr>
          <w:ilvl w:val="0"/>
          <w:numId w:val="7"/>
        </w:numPr>
        <w:spacing w:before="0" w:after="0" w:line="240" w:lineRule="auto"/>
        <w:rPr>
          <w:szCs w:val="22"/>
        </w:rPr>
      </w:pPr>
      <w:r>
        <w:rPr>
          <w:szCs w:val="22"/>
        </w:rPr>
        <w:t>bool1.sh, bool2.sh</w:t>
      </w:r>
      <w:r>
        <w:t xml:space="preserve"> — </w:t>
      </w:r>
      <w:r w:rsidRPr="00EF6846">
        <w:rPr>
          <w:szCs w:val="22"/>
        </w:rPr>
        <w:t>These demonstrate various Boolean operators. See Slides 30–31.</w:t>
      </w:r>
    </w:p>
    <w:p w14:paraId="733800AC" w14:textId="77777777" w:rsidR="00EF6846" w:rsidRPr="00CE710C" w:rsidRDefault="00CE710C" w:rsidP="00127133">
      <w:pPr>
        <w:pStyle w:val="ListParagraph"/>
        <w:numPr>
          <w:ilvl w:val="0"/>
          <w:numId w:val="7"/>
        </w:numPr>
        <w:spacing w:before="0" w:after="0" w:line="240" w:lineRule="auto"/>
        <w:rPr>
          <w:szCs w:val="22"/>
        </w:rPr>
      </w:pPr>
      <w:r>
        <w:rPr>
          <w:szCs w:val="22"/>
        </w:rPr>
        <w:t xml:space="preserve">x1, x2 </w:t>
      </w:r>
      <w:r>
        <w:t xml:space="preserve">— </w:t>
      </w:r>
      <w:r w:rsidR="00EF6846" w:rsidRPr="00CE710C">
        <w:rPr>
          <w:szCs w:val="22"/>
        </w:rPr>
        <w:t xml:space="preserve">These </w:t>
      </w:r>
      <w:r>
        <w:rPr>
          <w:szCs w:val="22"/>
        </w:rPr>
        <w:t xml:space="preserve">two files </w:t>
      </w:r>
      <w:r w:rsidR="00EF6846" w:rsidRPr="00CE710C">
        <w:rPr>
          <w:szCs w:val="22"/>
        </w:rPr>
        <w:t>contain</w:t>
      </w:r>
      <w:r>
        <w:rPr>
          <w:szCs w:val="22"/>
        </w:rPr>
        <w:t>ing very similar content are used to demonstrate</w:t>
      </w:r>
      <w:r w:rsidR="00EF6846" w:rsidRPr="00CE710C">
        <w:rPr>
          <w:szCs w:val="22"/>
        </w:rPr>
        <w:t xml:space="preserve"> the output from </w:t>
      </w:r>
      <w:r w:rsidR="00EF6846" w:rsidRPr="00CE710C">
        <w:rPr>
          <w:i/>
          <w:szCs w:val="22"/>
        </w:rPr>
        <w:t>diff</w:t>
      </w:r>
      <w:r w:rsidR="00EF6846" w:rsidRPr="00CE710C">
        <w:rPr>
          <w:szCs w:val="22"/>
        </w:rPr>
        <w:t>. They are referenc</w:t>
      </w:r>
      <w:r>
        <w:rPr>
          <w:szCs w:val="22"/>
        </w:rPr>
        <w:t>ed on S</w:t>
      </w:r>
      <w:r w:rsidR="00EF6846" w:rsidRPr="00CE710C">
        <w:rPr>
          <w:szCs w:val="22"/>
        </w:rPr>
        <w:t>lide 34.</w:t>
      </w:r>
    </w:p>
    <w:p w14:paraId="467EC736" w14:textId="77777777" w:rsidR="00EF6846" w:rsidRDefault="00EF6846" w:rsidP="00425DBC">
      <w:pPr>
        <w:tabs>
          <w:tab w:val="left" w:pos="720"/>
        </w:tabs>
        <w:spacing w:before="0" w:after="0"/>
      </w:pPr>
    </w:p>
    <w:p w14:paraId="79512209" w14:textId="2B53FAE2" w:rsidR="00425DBC" w:rsidRDefault="00425DBC" w:rsidP="00637F02">
      <w:pPr>
        <w:tabs>
          <w:tab w:val="left" w:pos="720"/>
        </w:tabs>
        <w:spacing w:after="0"/>
      </w:pPr>
      <w:r w:rsidRPr="00117962">
        <w:rPr>
          <w:b/>
        </w:rPr>
        <w:t>Lab:</w:t>
      </w:r>
      <w:r>
        <w:t xml:space="preserve"> </w:t>
      </w:r>
      <w:r w:rsidR="001E05E8">
        <w:t>12.SeS_Unit2_AdvancedControl_Lab.docx</w:t>
      </w:r>
    </w:p>
    <w:p w14:paraId="3893A23D" w14:textId="77777777" w:rsidR="00127133" w:rsidRPr="00CD0F26" w:rsidRDefault="00127133" w:rsidP="00127133">
      <w:pPr>
        <w:pStyle w:val="ListParagraph"/>
        <w:ind w:left="0"/>
        <w:rPr>
          <w:szCs w:val="22"/>
        </w:rPr>
      </w:pPr>
      <w:r>
        <w:rPr>
          <w:szCs w:val="22"/>
        </w:rPr>
        <w:t>S</w:t>
      </w:r>
      <w:r w:rsidRPr="00CD0F26">
        <w:rPr>
          <w:szCs w:val="22"/>
        </w:rPr>
        <w:t>tudents will need a copy of the directory “sample”. It can be copied to the students’ systems or put out for them to download. Please do not change anything in that directory – one of the tests the students run depends on those files being unchanged.</w:t>
      </w:r>
    </w:p>
    <w:p w14:paraId="12C3D874" w14:textId="77777777" w:rsidR="00127133" w:rsidRPr="00127133" w:rsidRDefault="00127133" w:rsidP="00687754">
      <w:pPr>
        <w:pStyle w:val="ListParagraph"/>
        <w:numPr>
          <w:ilvl w:val="0"/>
          <w:numId w:val="4"/>
        </w:numPr>
        <w:spacing w:before="0" w:after="0" w:line="240" w:lineRule="auto"/>
        <w:rPr>
          <w:szCs w:val="22"/>
        </w:rPr>
      </w:pPr>
      <w:proofErr w:type="spellStart"/>
      <w:r w:rsidRPr="00127133">
        <w:rPr>
          <w:szCs w:val="22"/>
        </w:rPr>
        <w:lastRenderedPageBreak/>
        <w:t>abc</w:t>
      </w:r>
      <w:proofErr w:type="spellEnd"/>
      <w:r w:rsidRPr="00127133">
        <w:rPr>
          <w:szCs w:val="22"/>
        </w:rPr>
        <w:t xml:space="preserve"> </w:t>
      </w:r>
      <w:proofErr w:type="spellStart"/>
      <w:r w:rsidRPr="00127133">
        <w:rPr>
          <w:szCs w:val="22"/>
        </w:rPr>
        <w:t>xyz</w:t>
      </w:r>
      <w:proofErr w:type="spellEnd"/>
      <w:r>
        <w:rPr>
          <w:szCs w:val="22"/>
        </w:rPr>
        <w:t xml:space="preserve"> </w:t>
      </w:r>
      <w:r>
        <w:t xml:space="preserve">— </w:t>
      </w:r>
      <w:r w:rsidRPr="00127133">
        <w:rPr>
          <w:szCs w:val="22"/>
        </w:rPr>
        <w:t xml:space="preserve">This file is empty. Note the blank space; that is part of the </w:t>
      </w:r>
      <w:r>
        <w:rPr>
          <w:szCs w:val="22"/>
        </w:rPr>
        <w:t>file</w:t>
      </w:r>
      <w:r w:rsidRPr="00127133">
        <w:rPr>
          <w:szCs w:val="22"/>
        </w:rPr>
        <w:t>name.</w:t>
      </w:r>
    </w:p>
    <w:p w14:paraId="7E5388E4" w14:textId="77777777" w:rsidR="00127133" w:rsidRPr="00127133" w:rsidRDefault="00127133" w:rsidP="00127133">
      <w:pPr>
        <w:pStyle w:val="ListParagraph"/>
        <w:numPr>
          <w:ilvl w:val="0"/>
          <w:numId w:val="4"/>
        </w:numPr>
        <w:spacing w:before="0" w:after="0" w:line="240" w:lineRule="auto"/>
        <w:rPr>
          <w:szCs w:val="22"/>
        </w:rPr>
      </w:pPr>
      <w:proofErr w:type="spellStart"/>
      <w:r w:rsidRPr="00CD0F26">
        <w:rPr>
          <w:szCs w:val="22"/>
        </w:rPr>
        <w:t>abcde</w:t>
      </w:r>
      <w:proofErr w:type="spellEnd"/>
      <w:r>
        <w:rPr>
          <w:szCs w:val="22"/>
        </w:rPr>
        <w:t xml:space="preserve"> </w:t>
      </w:r>
      <w:r>
        <w:t xml:space="preserve">— </w:t>
      </w:r>
      <w:r w:rsidRPr="00127133">
        <w:rPr>
          <w:szCs w:val="22"/>
        </w:rPr>
        <w:t>This file is also empty.</w:t>
      </w:r>
    </w:p>
    <w:p w14:paraId="65B7A037" w14:textId="77777777" w:rsidR="00127133" w:rsidRPr="00127133" w:rsidRDefault="00127133" w:rsidP="00127133">
      <w:pPr>
        <w:pStyle w:val="ListParagraph"/>
        <w:numPr>
          <w:ilvl w:val="0"/>
          <w:numId w:val="4"/>
        </w:numPr>
        <w:spacing w:before="0" w:after="0" w:line="240" w:lineRule="auto"/>
        <w:rPr>
          <w:szCs w:val="22"/>
        </w:rPr>
      </w:pPr>
      <w:r w:rsidRPr="00CD0F26">
        <w:rPr>
          <w:szCs w:val="22"/>
        </w:rPr>
        <w:t>demofor.sh, demofor2.sh, demofor3.sh</w:t>
      </w:r>
      <w:r>
        <w:rPr>
          <w:szCs w:val="22"/>
        </w:rPr>
        <w:t xml:space="preserve"> </w:t>
      </w:r>
      <w:r>
        <w:t xml:space="preserve">— </w:t>
      </w:r>
      <w:r w:rsidRPr="00127133">
        <w:rPr>
          <w:szCs w:val="22"/>
        </w:rPr>
        <w:t xml:space="preserve">These </w:t>
      </w:r>
      <w:r>
        <w:rPr>
          <w:szCs w:val="22"/>
        </w:rPr>
        <w:t xml:space="preserve">scripts </w:t>
      </w:r>
      <w:r w:rsidRPr="00127133">
        <w:rPr>
          <w:szCs w:val="22"/>
        </w:rPr>
        <w:t>demonstrate various</w:t>
      </w:r>
      <w:r>
        <w:rPr>
          <w:szCs w:val="22"/>
        </w:rPr>
        <w:t xml:space="preserve"> things about </w:t>
      </w:r>
      <w:r w:rsidRPr="00127133">
        <w:rPr>
          <w:i/>
          <w:szCs w:val="22"/>
        </w:rPr>
        <w:t>for</w:t>
      </w:r>
      <w:r>
        <w:rPr>
          <w:szCs w:val="22"/>
        </w:rPr>
        <w:t xml:space="preserve"> loops</w:t>
      </w:r>
      <w:r w:rsidRPr="00127133">
        <w:rPr>
          <w:szCs w:val="22"/>
        </w:rPr>
        <w:t>.</w:t>
      </w:r>
    </w:p>
    <w:p w14:paraId="508A54E4" w14:textId="77777777" w:rsidR="00425DBC" w:rsidRDefault="00425DBC" w:rsidP="00425DBC">
      <w:pPr>
        <w:tabs>
          <w:tab w:val="left" w:pos="720"/>
        </w:tabs>
        <w:spacing w:before="0" w:after="0"/>
      </w:pPr>
    </w:p>
    <w:p w14:paraId="4D206E99" w14:textId="65F72968" w:rsidR="001E05E8" w:rsidRDefault="001E05E8" w:rsidP="001E05E8">
      <w:pPr>
        <w:tabs>
          <w:tab w:val="left" w:pos="720"/>
        </w:tabs>
        <w:spacing w:before="0" w:after="0"/>
      </w:pPr>
      <w:r>
        <w:t xml:space="preserve">Solutions to lab questions are located in </w:t>
      </w:r>
      <w:r w:rsidRPr="00E61161">
        <w:t>1</w:t>
      </w:r>
      <w:r>
        <w:t>4</w:t>
      </w:r>
      <w:r w:rsidRPr="00E61161">
        <w:t>.S</w:t>
      </w:r>
      <w:r>
        <w:t>e</w:t>
      </w:r>
      <w:r w:rsidRPr="00E61161">
        <w:t>S_Unit2_AdvancedControl_LabSolutions</w:t>
      </w:r>
      <w:r>
        <w:t>.</w:t>
      </w:r>
      <w:r w:rsidR="0080452E">
        <w:t>docx.</w:t>
      </w:r>
    </w:p>
    <w:p w14:paraId="7FF6E855" w14:textId="548AD31E" w:rsidR="00E6237C" w:rsidRDefault="00E6237C">
      <w:pPr>
        <w:rPr>
          <w:b/>
        </w:rPr>
      </w:pPr>
      <w:r>
        <w:rPr>
          <w:b/>
        </w:rPr>
        <w:br w:type="page"/>
      </w:r>
    </w:p>
    <w:p w14:paraId="3E3BF160" w14:textId="77777777" w:rsidR="00425DBC" w:rsidRDefault="00D65113" w:rsidP="00425DBC">
      <w:pPr>
        <w:tabs>
          <w:tab w:val="left" w:pos="720"/>
        </w:tabs>
        <w:spacing w:before="0" w:after="0"/>
        <w:rPr>
          <w:b/>
        </w:rPr>
      </w:pPr>
      <w:r>
        <w:rPr>
          <w:b/>
        </w:rPr>
        <w:lastRenderedPageBreak/>
        <w:t>Learning Objectives</w:t>
      </w:r>
    </w:p>
    <w:p w14:paraId="1CA7CA51" w14:textId="77777777" w:rsidR="00D65113" w:rsidRDefault="00D65113" w:rsidP="00425DBC">
      <w:pPr>
        <w:tabs>
          <w:tab w:val="left" w:pos="720"/>
        </w:tabs>
        <w:spacing w:before="0" w:after="0"/>
        <w:rPr>
          <w:b/>
        </w:rPr>
      </w:pPr>
    </w:p>
    <w:p w14:paraId="6C09421E" w14:textId="77777777" w:rsidR="00D65113" w:rsidRPr="00D65113" w:rsidRDefault="00D65113" w:rsidP="00425DBC">
      <w:pPr>
        <w:tabs>
          <w:tab w:val="left" w:pos="720"/>
        </w:tabs>
        <w:spacing w:before="0" w:after="0"/>
      </w:pPr>
      <w:r w:rsidRPr="00D65113">
        <w:t>Upon completion of Unit 2:</w:t>
      </w:r>
    </w:p>
    <w:p w14:paraId="3A3A57AF" w14:textId="77777777" w:rsidR="00425DBC" w:rsidRDefault="00425DBC" w:rsidP="008A4EA8">
      <w:pPr>
        <w:spacing w:before="0" w:after="0"/>
        <w:ind w:left="720" w:hanging="720"/>
      </w:pPr>
      <w:r>
        <w:t>2.1</w:t>
      </w:r>
      <w:r>
        <w:tab/>
      </w:r>
      <w:r w:rsidR="00D65113" w:rsidRPr="008C19F4">
        <w:rPr>
          <w:rFonts w:eastAsia="Times New Roman" w:cs="Arial"/>
          <w:color w:val="000000"/>
        </w:rPr>
        <w:t xml:space="preserve">Students will be able to </w:t>
      </w:r>
      <w:r w:rsidR="00D65113">
        <w:t>m</w:t>
      </w:r>
      <w:r>
        <w:t>erge two or more scripts into one that performs the same functions.</w:t>
      </w:r>
    </w:p>
    <w:p w14:paraId="6B42A5DE" w14:textId="77777777" w:rsidR="00425DBC" w:rsidRDefault="00D65113" w:rsidP="008A4EA8">
      <w:pPr>
        <w:spacing w:before="0" w:after="0"/>
        <w:ind w:left="720" w:hanging="720"/>
      </w:pPr>
      <w:r>
        <w:t>2.2</w:t>
      </w:r>
      <w:r>
        <w:tab/>
      </w:r>
      <w:r w:rsidRPr="008C19F4">
        <w:rPr>
          <w:rFonts w:eastAsia="Times New Roman" w:cs="Arial"/>
          <w:color w:val="000000"/>
        </w:rPr>
        <w:t xml:space="preserve">Students will be able to </w:t>
      </w:r>
      <w:r>
        <w:t>u</w:t>
      </w:r>
      <w:r w:rsidR="00425DBC">
        <w:t xml:space="preserve">se </w:t>
      </w:r>
      <w:r w:rsidR="00425DBC" w:rsidRPr="003F0115">
        <w:rPr>
          <w:i/>
        </w:rPr>
        <w:t>for</w:t>
      </w:r>
      <w:r w:rsidR="00425DBC">
        <w:t xml:space="preserve"> loops in the script.</w:t>
      </w:r>
    </w:p>
    <w:p w14:paraId="76E238EB" w14:textId="77777777" w:rsidR="00425DBC" w:rsidRDefault="00D65113" w:rsidP="008A4EA8">
      <w:pPr>
        <w:spacing w:before="0" w:after="0"/>
        <w:ind w:left="720" w:hanging="720"/>
      </w:pPr>
      <w:r>
        <w:t>2.3</w:t>
      </w:r>
      <w:r>
        <w:tab/>
      </w:r>
      <w:r w:rsidRPr="008C19F4">
        <w:rPr>
          <w:rFonts w:eastAsia="Times New Roman" w:cs="Arial"/>
          <w:color w:val="000000"/>
        </w:rPr>
        <w:t xml:space="preserve">Students will be able to </w:t>
      </w:r>
      <w:r>
        <w:t>u</w:t>
      </w:r>
      <w:r w:rsidR="00425DBC">
        <w:t>se variables in the script.</w:t>
      </w:r>
    </w:p>
    <w:p w14:paraId="5FAE9890" w14:textId="77777777" w:rsidR="00425DBC" w:rsidRDefault="00425DBC" w:rsidP="008A4EA8">
      <w:pPr>
        <w:spacing w:before="0" w:after="0"/>
        <w:ind w:left="720" w:hanging="720"/>
      </w:pPr>
      <w:r>
        <w:t>2.4</w:t>
      </w:r>
      <w:r>
        <w:tab/>
      </w:r>
      <w:r w:rsidR="00D65113" w:rsidRPr="008C19F4">
        <w:rPr>
          <w:rFonts w:eastAsia="Times New Roman" w:cs="Arial"/>
          <w:color w:val="000000"/>
        </w:rPr>
        <w:t xml:space="preserve">Students will be able to </w:t>
      </w:r>
      <w:r w:rsidR="00D65113">
        <w:t>u</w:t>
      </w:r>
      <w:r>
        <w:t>se Boolean operators to test conditions in the script.</w:t>
      </w:r>
    </w:p>
    <w:p w14:paraId="481FBCA1" w14:textId="77777777" w:rsidR="00425DBC" w:rsidRDefault="00425DBC" w:rsidP="008A4EA8">
      <w:pPr>
        <w:spacing w:before="0" w:after="0"/>
        <w:ind w:left="720" w:hanging="720"/>
      </w:pPr>
      <w:r>
        <w:t>2.5</w:t>
      </w:r>
      <w:r>
        <w:tab/>
      </w:r>
      <w:r w:rsidR="00D65113" w:rsidRPr="008C19F4">
        <w:rPr>
          <w:rFonts w:eastAsia="Times New Roman" w:cs="Arial"/>
          <w:color w:val="000000"/>
        </w:rPr>
        <w:t xml:space="preserve">Students will be able to </w:t>
      </w:r>
      <w:r w:rsidR="00D65113">
        <w:t>p</w:t>
      </w:r>
      <w:r>
        <w:t>rocess options given to the script.</w:t>
      </w:r>
    </w:p>
    <w:p w14:paraId="0494510C" w14:textId="05E4878F" w:rsidR="00425DBC" w:rsidRDefault="00425DBC" w:rsidP="008A4EA8">
      <w:pPr>
        <w:spacing w:before="0" w:after="0"/>
        <w:ind w:left="720" w:hanging="720"/>
      </w:pPr>
      <w:r>
        <w:t>2.6</w:t>
      </w:r>
      <w:r>
        <w:tab/>
      </w:r>
      <w:r w:rsidR="00D65113" w:rsidRPr="008C19F4">
        <w:rPr>
          <w:rFonts w:eastAsia="Times New Roman" w:cs="Arial"/>
          <w:color w:val="000000"/>
        </w:rPr>
        <w:t xml:space="preserve">Students will be able to </w:t>
      </w:r>
      <w:r w:rsidR="00D65113">
        <w:t>p</w:t>
      </w:r>
      <w:r>
        <w:t>erform basic error checking in the script.</w:t>
      </w:r>
    </w:p>
    <w:p w14:paraId="2B31205D" w14:textId="77777777" w:rsidR="00960B87" w:rsidRDefault="00960B87" w:rsidP="008A4EA8">
      <w:pPr>
        <w:spacing w:before="0" w:after="0"/>
        <w:ind w:left="720" w:hanging="720"/>
      </w:pPr>
    </w:p>
    <w:p w14:paraId="1C2CEF32" w14:textId="065B9934" w:rsidR="00127133" w:rsidRPr="00E421A2" w:rsidRDefault="00127133" w:rsidP="00E421A2">
      <w:r>
        <w:rPr>
          <w:b/>
          <w:szCs w:val="22"/>
        </w:rPr>
        <w:t>Suggestion</w:t>
      </w:r>
    </w:p>
    <w:p w14:paraId="02E1083E" w14:textId="78A988D6" w:rsidR="00127133" w:rsidRPr="00CD0F26" w:rsidRDefault="00127133" w:rsidP="00127133">
      <w:pPr>
        <w:rPr>
          <w:szCs w:val="22"/>
        </w:rPr>
      </w:pPr>
      <w:r>
        <w:rPr>
          <w:szCs w:val="22"/>
        </w:rPr>
        <w:t>If you want to split this unit into two</w:t>
      </w:r>
      <w:r w:rsidR="00813F35">
        <w:rPr>
          <w:szCs w:val="22"/>
        </w:rPr>
        <w:t xml:space="preserve"> parts</w:t>
      </w:r>
      <w:r>
        <w:rPr>
          <w:szCs w:val="22"/>
        </w:rPr>
        <w:t>, we recommend using S</w:t>
      </w:r>
      <w:r w:rsidR="00813F35">
        <w:rPr>
          <w:szCs w:val="22"/>
        </w:rPr>
        <w:t xml:space="preserve">lides 1 through </w:t>
      </w:r>
      <w:r>
        <w:rPr>
          <w:szCs w:val="22"/>
        </w:rPr>
        <w:t>21 or 22 as the first part</w:t>
      </w:r>
      <w:r w:rsidR="00813F35">
        <w:rPr>
          <w:szCs w:val="22"/>
        </w:rPr>
        <w:t>;</w:t>
      </w:r>
      <w:r>
        <w:rPr>
          <w:szCs w:val="22"/>
        </w:rPr>
        <w:t xml:space="preserve"> </w:t>
      </w:r>
      <w:r w:rsidR="00813F35">
        <w:rPr>
          <w:szCs w:val="22"/>
        </w:rPr>
        <w:t>use Slide</w:t>
      </w:r>
      <w:r>
        <w:rPr>
          <w:szCs w:val="22"/>
        </w:rPr>
        <w:t xml:space="preserve"> </w:t>
      </w:r>
      <w:r w:rsidR="00813F35">
        <w:rPr>
          <w:szCs w:val="22"/>
        </w:rPr>
        <w:t>3</w:t>
      </w:r>
      <w:r w:rsidR="008A4EA8">
        <w:rPr>
          <w:szCs w:val="22"/>
        </w:rPr>
        <w:t xml:space="preserve"> followed by</w:t>
      </w:r>
      <w:r>
        <w:rPr>
          <w:szCs w:val="22"/>
        </w:rPr>
        <w:t xml:space="preserve"> </w:t>
      </w:r>
      <w:r w:rsidR="00813F35">
        <w:rPr>
          <w:szCs w:val="22"/>
        </w:rPr>
        <w:t>Slides 22</w:t>
      </w:r>
      <w:r>
        <w:rPr>
          <w:szCs w:val="22"/>
        </w:rPr>
        <w:t xml:space="preserve"> </w:t>
      </w:r>
      <w:r w:rsidR="00813F35">
        <w:rPr>
          <w:szCs w:val="22"/>
        </w:rPr>
        <w:t xml:space="preserve">through 26 </w:t>
      </w:r>
      <w:r>
        <w:rPr>
          <w:szCs w:val="22"/>
        </w:rPr>
        <w:t>as the second</w:t>
      </w:r>
      <w:r w:rsidR="00813F35">
        <w:rPr>
          <w:szCs w:val="22"/>
        </w:rPr>
        <w:t xml:space="preserve"> part</w:t>
      </w:r>
      <w:r>
        <w:rPr>
          <w:szCs w:val="22"/>
        </w:rPr>
        <w:t xml:space="preserve">. There is </w:t>
      </w:r>
      <w:r w:rsidR="00813F35">
        <w:rPr>
          <w:szCs w:val="22"/>
        </w:rPr>
        <w:t>a natural breaking point after Slide 21, because the class has</w:t>
      </w:r>
      <w:r>
        <w:rPr>
          <w:szCs w:val="22"/>
        </w:rPr>
        <w:t xml:space="preserve"> finished the loops and done an exercise. Slide 22 is a high-level overview of the next few slides an</w:t>
      </w:r>
      <w:r w:rsidR="00813F35">
        <w:rPr>
          <w:szCs w:val="22"/>
        </w:rPr>
        <w:t>d might be useful as a “teaser”;</w:t>
      </w:r>
      <w:r>
        <w:rPr>
          <w:szCs w:val="22"/>
        </w:rPr>
        <w:t xml:space="preserve"> if your students respond well to that sort of slide or discussio</w:t>
      </w:r>
      <w:r w:rsidR="00813F35">
        <w:rPr>
          <w:szCs w:val="22"/>
        </w:rPr>
        <w:t>n ender, go ahead and include Slide 22 at the end of the first part</w:t>
      </w:r>
      <w:r>
        <w:rPr>
          <w:szCs w:val="22"/>
        </w:rPr>
        <w:t>. You shou</w:t>
      </w:r>
      <w:r w:rsidR="00813F35">
        <w:rPr>
          <w:szCs w:val="22"/>
        </w:rPr>
        <w:t>ld begin the second part with Slide 22</w:t>
      </w:r>
      <w:r>
        <w:rPr>
          <w:szCs w:val="22"/>
        </w:rPr>
        <w:t>, though,</w:t>
      </w:r>
      <w:r w:rsidR="00813F35">
        <w:rPr>
          <w:szCs w:val="22"/>
        </w:rPr>
        <w:t xml:space="preserve"> to remind students of where the class</w:t>
      </w:r>
      <w:r>
        <w:rPr>
          <w:szCs w:val="22"/>
        </w:rPr>
        <w:t xml:space="preserve"> left off. A</w:t>
      </w:r>
      <w:r w:rsidR="00813F35">
        <w:rPr>
          <w:szCs w:val="22"/>
        </w:rPr>
        <w:t>lso, if you split this unit, we</w:t>
      </w:r>
      <w:r>
        <w:rPr>
          <w:szCs w:val="22"/>
        </w:rPr>
        <w:t xml:space="preserve"> strongly recommend beginning the second pa</w:t>
      </w:r>
      <w:r w:rsidR="00813F35">
        <w:rPr>
          <w:szCs w:val="22"/>
        </w:rPr>
        <w:t>rt with S</w:t>
      </w:r>
      <w:r>
        <w:rPr>
          <w:szCs w:val="22"/>
        </w:rPr>
        <w:t>lide 3 to remind students of the problem being solved.</w:t>
      </w:r>
    </w:p>
    <w:p w14:paraId="0E05D30C" w14:textId="77777777" w:rsidR="00425DBC" w:rsidRDefault="00425DBC" w:rsidP="00425DBC">
      <w:pPr>
        <w:tabs>
          <w:tab w:val="left" w:pos="720"/>
        </w:tabs>
        <w:spacing w:before="0" w:after="0"/>
      </w:pPr>
    </w:p>
    <w:p w14:paraId="107E2066" w14:textId="77777777" w:rsidR="00425DBC" w:rsidRDefault="00425DBC" w:rsidP="00425DBC">
      <w:pPr>
        <w:pStyle w:val="Heading3"/>
      </w:pPr>
      <w:r>
        <w:t>Unit 3. Advanced Scripting</w:t>
      </w:r>
    </w:p>
    <w:p w14:paraId="51AD938A" w14:textId="77777777" w:rsidR="00425DBC" w:rsidRDefault="00425DBC" w:rsidP="00425DBC">
      <w:pPr>
        <w:tabs>
          <w:tab w:val="left" w:pos="720"/>
        </w:tabs>
        <w:spacing w:before="0" w:after="0"/>
      </w:pPr>
    </w:p>
    <w:p w14:paraId="0B01EE9A" w14:textId="56C03C03" w:rsidR="00425DBC" w:rsidRDefault="00425DBC" w:rsidP="00AE0BE4">
      <w:pPr>
        <w:tabs>
          <w:tab w:val="left" w:pos="720"/>
        </w:tabs>
        <w:spacing w:before="0"/>
      </w:pPr>
      <w:r w:rsidRPr="00AE0BE4">
        <w:rPr>
          <w:b/>
        </w:rPr>
        <w:t>Presentation:</w:t>
      </w:r>
      <w:r w:rsidR="00830CEE">
        <w:t xml:space="preserve"> </w:t>
      </w:r>
      <w:r w:rsidR="00830CEE" w:rsidRPr="00830CEE">
        <w:t>1</w:t>
      </w:r>
      <w:r w:rsidR="001E05E8">
        <w:t>7</w:t>
      </w:r>
      <w:r w:rsidR="00830CEE" w:rsidRPr="00830CEE">
        <w:t>.Ses_Unit3_AdvancedScripting_Presentation</w:t>
      </w:r>
      <w:r w:rsidR="00830CEE">
        <w:t>.pptx</w:t>
      </w:r>
    </w:p>
    <w:p w14:paraId="642B38C6" w14:textId="35B63211" w:rsidR="00425DBC" w:rsidRPr="00AE0BE4" w:rsidRDefault="00AE0BE4" w:rsidP="00AE0BE4">
      <w:pPr>
        <w:tabs>
          <w:tab w:val="left" w:pos="720"/>
        </w:tabs>
        <w:spacing w:before="0" w:after="0"/>
      </w:pPr>
      <w:r w:rsidRPr="00AE0BE4">
        <w:t>Files in the directory 1</w:t>
      </w:r>
      <w:r w:rsidR="001E05E8">
        <w:t>9</w:t>
      </w:r>
      <w:r w:rsidRPr="00AE0BE4">
        <w:t>.SeS_Unit3_AdvancedScripting_DataFiles</w:t>
      </w:r>
      <w:r>
        <w:t xml:space="preserve"> are used in</w:t>
      </w:r>
      <w:r w:rsidRPr="00AE0BE4">
        <w:t xml:space="preserve"> examples</w:t>
      </w:r>
      <w:r>
        <w:t xml:space="preserve"> during the presentation</w:t>
      </w:r>
      <w:r w:rsidRPr="00AE0BE4">
        <w:t>.</w:t>
      </w:r>
    </w:p>
    <w:p w14:paraId="5CC0ED2E" w14:textId="2D507C96" w:rsidR="00AE0BE4" w:rsidRDefault="00AE0BE4" w:rsidP="00AE0BE4">
      <w:pPr>
        <w:tabs>
          <w:tab w:val="left" w:pos="720"/>
        </w:tabs>
        <w:spacing w:before="0" w:after="0"/>
        <w:ind w:left="360" w:hanging="360"/>
      </w:pPr>
      <w:r>
        <w:t>•</w:t>
      </w:r>
      <w:r>
        <w:tab/>
        <w:t>connect.csv</w:t>
      </w:r>
      <w:r>
        <w:rPr>
          <w:szCs w:val="22"/>
        </w:rPr>
        <w:t xml:space="preserve"> </w:t>
      </w:r>
      <w:r>
        <w:t xml:space="preserve">— This </w:t>
      </w:r>
      <w:r w:rsidR="002B214D">
        <w:t xml:space="preserve">is a </w:t>
      </w:r>
      <w:r w:rsidRPr="00AE0BE4">
        <w:t>comma-separated value</w:t>
      </w:r>
      <w:r>
        <w:t xml:space="preserve"> (CSV)</w:t>
      </w:r>
      <w:r w:rsidR="002B214D">
        <w:t xml:space="preserve"> version of </w:t>
      </w:r>
      <w:r w:rsidR="008B62CA">
        <w:t>a</w:t>
      </w:r>
      <w:r w:rsidR="00CF05B7">
        <w:t xml:space="preserve"> </w:t>
      </w:r>
      <w:r w:rsidR="002B214D">
        <w:t>spreadsheet</w:t>
      </w:r>
      <w:r>
        <w:t>.</w:t>
      </w:r>
    </w:p>
    <w:p w14:paraId="7E7A12C9" w14:textId="1DD11389" w:rsidR="00AE0BE4" w:rsidRDefault="00AE0BE4" w:rsidP="00AE0BE4">
      <w:pPr>
        <w:tabs>
          <w:tab w:val="left" w:pos="720"/>
        </w:tabs>
        <w:spacing w:before="0" w:after="0"/>
        <w:ind w:left="360" w:hanging="360"/>
      </w:pPr>
      <w:r>
        <w:t>•</w:t>
      </w:r>
      <w:r>
        <w:tab/>
      </w:r>
      <w:proofErr w:type="spellStart"/>
      <w:r>
        <w:t>gleep</w:t>
      </w:r>
      <w:proofErr w:type="spellEnd"/>
      <w:r>
        <w:rPr>
          <w:szCs w:val="22"/>
        </w:rPr>
        <w:t xml:space="preserve"> </w:t>
      </w:r>
      <w:r>
        <w:t>— This is used to demonstrate reading fields from a file. It is referenced on Slides 9 and 10.</w:t>
      </w:r>
    </w:p>
    <w:p w14:paraId="78E73F3D" w14:textId="25CEAAEB" w:rsidR="00A54AC2" w:rsidRDefault="00A54AC2" w:rsidP="00A54AC2">
      <w:pPr>
        <w:pStyle w:val="ListParagraph"/>
        <w:numPr>
          <w:ilvl w:val="0"/>
          <w:numId w:val="10"/>
        </w:numPr>
        <w:tabs>
          <w:tab w:val="left" w:pos="720"/>
        </w:tabs>
        <w:spacing w:before="0" w:after="0"/>
      </w:pPr>
      <w:r>
        <w:t>fn1</w:t>
      </w:r>
      <w:r w:rsidR="0070178B">
        <w:t>, fn2, round</w:t>
      </w:r>
      <w:r w:rsidR="00745673">
        <w:t xml:space="preserve">, </w:t>
      </w:r>
      <w:proofErr w:type="spellStart"/>
      <w:r w:rsidR="00745673">
        <w:t>midmin</w:t>
      </w:r>
      <w:proofErr w:type="spellEnd"/>
      <w:r>
        <w:rPr>
          <w:szCs w:val="22"/>
        </w:rPr>
        <w:t xml:space="preserve"> </w:t>
      </w:r>
      <w:r>
        <w:t>—</w:t>
      </w:r>
      <w:r w:rsidR="0070178B">
        <w:t xml:space="preserve"> These</w:t>
      </w:r>
      <w:r>
        <w:t xml:space="preserve"> file</w:t>
      </w:r>
      <w:r w:rsidR="0070178B">
        <w:t>s</w:t>
      </w:r>
      <w:r>
        <w:t xml:space="preserve"> </w:t>
      </w:r>
      <w:r w:rsidR="0070178B">
        <w:t>are</w:t>
      </w:r>
      <w:r>
        <w:t xml:space="preserve"> only used with the extra material for advanced students, on Slide</w:t>
      </w:r>
      <w:r w:rsidR="0070178B">
        <w:t>s 35, 36, 37</w:t>
      </w:r>
      <w:r w:rsidR="00745673">
        <w:t>, and 38.</w:t>
      </w:r>
    </w:p>
    <w:p w14:paraId="371843C4" w14:textId="47CB2540" w:rsidR="00E6237C" w:rsidRDefault="00E6237C">
      <w:pPr>
        <w:rPr>
          <w:b/>
        </w:rPr>
      </w:pPr>
      <w:r>
        <w:rPr>
          <w:b/>
        </w:rPr>
        <w:br w:type="page"/>
      </w:r>
    </w:p>
    <w:p w14:paraId="692DF1EC" w14:textId="318DAB7E" w:rsidR="00425DBC" w:rsidRDefault="00425DBC" w:rsidP="00425DBC">
      <w:pPr>
        <w:tabs>
          <w:tab w:val="left" w:pos="720"/>
        </w:tabs>
        <w:spacing w:before="0" w:after="0"/>
      </w:pPr>
      <w:r w:rsidRPr="00C3548E">
        <w:rPr>
          <w:b/>
        </w:rPr>
        <w:lastRenderedPageBreak/>
        <w:t>Lab:</w:t>
      </w:r>
      <w:r>
        <w:t xml:space="preserve"> </w:t>
      </w:r>
      <w:r w:rsidR="00C3548E" w:rsidRPr="00C3548E">
        <w:t>1</w:t>
      </w:r>
      <w:r w:rsidR="001E05E8">
        <w:t>8</w:t>
      </w:r>
      <w:r w:rsidR="00C3548E" w:rsidRPr="00C3548E">
        <w:t>.SeS_Unit3_AdvancedScripting_Lab</w:t>
      </w:r>
      <w:r w:rsidR="00C3548E">
        <w:t>.docx</w:t>
      </w:r>
    </w:p>
    <w:p w14:paraId="33CE0AB7" w14:textId="40D8FFD8" w:rsidR="00C3548E" w:rsidRDefault="00C3548E" w:rsidP="00C3548E">
      <w:pPr>
        <w:pStyle w:val="ListParagraph"/>
        <w:ind w:left="0"/>
        <w:rPr>
          <w:szCs w:val="22"/>
        </w:rPr>
      </w:pPr>
      <w:r>
        <w:t>Students wi</w:t>
      </w:r>
      <w:r w:rsidR="00DE418E">
        <w:t>ll need the following data file</w:t>
      </w:r>
      <w:r>
        <w:t xml:space="preserve"> from the directory</w:t>
      </w:r>
      <w:r w:rsidRPr="00C3548E">
        <w:t xml:space="preserve"> 1</w:t>
      </w:r>
      <w:r w:rsidR="001E05E8">
        <w:t>9</w:t>
      </w:r>
      <w:r w:rsidRPr="00C3548E">
        <w:t>.SeS_Unit3_AdvancedScripting_DataFiles</w:t>
      </w:r>
      <w:r>
        <w:t xml:space="preserve">. </w:t>
      </w:r>
      <w:r w:rsidR="00DE418E">
        <w:rPr>
          <w:szCs w:val="22"/>
        </w:rPr>
        <w:t>This file</w:t>
      </w:r>
      <w:r>
        <w:rPr>
          <w:szCs w:val="22"/>
        </w:rPr>
        <w:t xml:space="preserve"> can be copied to the students’ systems or made available for them to download.</w:t>
      </w:r>
    </w:p>
    <w:p w14:paraId="69E0A983" w14:textId="2F678FE3" w:rsidR="00C3548E" w:rsidRDefault="00C3548E" w:rsidP="00CF05B7">
      <w:pPr>
        <w:pStyle w:val="ListParagraph"/>
        <w:numPr>
          <w:ilvl w:val="0"/>
          <w:numId w:val="10"/>
        </w:numPr>
        <w:tabs>
          <w:tab w:val="left" w:pos="720"/>
        </w:tabs>
        <w:spacing w:before="0" w:after="0"/>
      </w:pPr>
      <w:r>
        <w:t>connect.csv</w:t>
      </w:r>
      <w:r w:rsidRPr="00CF05B7">
        <w:rPr>
          <w:szCs w:val="22"/>
        </w:rPr>
        <w:t xml:space="preserve"> </w:t>
      </w:r>
      <w:r>
        <w:t xml:space="preserve">— </w:t>
      </w:r>
      <w:r w:rsidR="00CF05B7">
        <w:t xml:space="preserve">This is a </w:t>
      </w:r>
      <w:r w:rsidR="00CF05B7" w:rsidRPr="00AE0BE4">
        <w:t>comma-separated value</w:t>
      </w:r>
      <w:r w:rsidR="00CF05B7">
        <w:t xml:space="preserve"> (CSV) version of </w:t>
      </w:r>
      <w:r w:rsidR="008B62CA">
        <w:t>a spreadsheet</w:t>
      </w:r>
      <w:r w:rsidR="00CF05B7">
        <w:t>.</w:t>
      </w:r>
    </w:p>
    <w:p w14:paraId="1AFF689D" w14:textId="1A23A265" w:rsidR="00C3548E" w:rsidRDefault="00C3548E" w:rsidP="00C3548E">
      <w:pPr>
        <w:pStyle w:val="ListParagraph"/>
        <w:ind w:left="0"/>
        <w:rPr>
          <w:rFonts w:asciiTheme="minorHAnsi" w:hAnsiTheme="minorHAnsi"/>
          <w:szCs w:val="22"/>
        </w:rPr>
      </w:pPr>
    </w:p>
    <w:p w14:paraId="6419CC57" w14:textId="0587244B" w:rsidR="0080452E" w:rsidRDefault="0080452E" w:rsidP="0080452E">
      <w:pPr>
        <w:pStyle w:val="ListParagraph"/>
        <w:ind w:left="0"/>
        <w:rPr>
          <w:rFonts w:asciiTheme="minorHAnsi" w:hAnsiTheme="minorHAnsi"/>
          <w:szCs w:val="22"/>
        </w:rPr>
      </w:pPr>
      <w:r>
        <w:t xml:space="preserve">Solutions to lab questions are located in </w:t>
      </w:r>
      <w:r w:rsidRPr="0080452E">
        <w:t>20.SeS_Unit3_AdvancedScripting_LabSolutions</w:t>
      </w:r>
      <w:r>
        <w:t xml:space="preserve">.docx. </w:t>
      </w:r>
    </w:p>
    <w:p w14:paraId="68524A82" w14:textId="1EBC5766" w:rsidR="006A564D" w:rsidRDefault="006A564D">
      <w:pPr>
        <w:rPr>
          <w:b/>
        </w:rPr>
      </w:pPr>
    </w:p>
    <w:p w14:paraId="768A6223" w14:textId="40B7DAD1" w:rsidR="00425DBC" w:rsidRDefault="00D1680B" w:rsidP="00425DBC">
      <w:pPr>
        <w:tabs>
          <w:tab w:val="left" w:pos="720"/>
        </w:tabs>
        <w:spacing w:before="0" w:after="0"/>
        <w:rPr>
          <w:b/>
        </w:rPr>
      </w:pPr>
      <w:r>
        <w:rPr>
          <w:b/>
        </w:rPr>
        <w:t>Learning Objectives</w:t>
      </w:r>
    </w:p>
    <w:p w14:paraId="35E3BEFE" w14:textId="77777777" w:rsidR="00D1680B" w:rsidRDefault="00D1680B" w:rsidP="00425DBC">
      <w:pPr>
        <w:tabs>
          <w:tab w:val="left" w:pos="720"/>
        </w:tabs>
        <w:spacing w:before="0" w:after="0"/>
        <w:rPr>
          <w:b/>
        </w:rPr>
      </w:pPr>
    </w:p>
    <w:p w14:paraId="7D22EDDC" w14:textId="77777777" w:rsidR="00D1680B" w:rsidRPr="00D1680B" w:rsidRDefault="00D1680B" w:rsidP="00425DBC">
      <w:pPr>
        <w:tabs>
          <w:tab w:val="left" w:pos="720"/>
        </w:tabs>
        <w:spacing w:before="0" w:after="0"/>
      </w:pPr>
      <w:r>
        <w:t>Upon completion of Unit 3:</w:t>
      </w:r>
    </w:p>
    <w:p w14:paraId="400C1E16" w14:textId="77777777" w:rsidR="00425DBC" w:rsidRDefault="00425DBC" w:rsidP="00425DBC">
      <w:pPr>
        <w:tabs>
          <w:tab w:val="left" w:pos="720"/>
        </w:tabs>
        <w:spacing w:before="0" w:after="0"/>
      </w:pPr>
      <w:r>
        <w:t>3.1</w:t>
      </w:r>
      <w:r>
        <w:tab/>
      </w:r>
      <w:r w:rsidR="00D1680B" w:rsidRPr="008C19F4">
        <w:rPr>
          <w:rFonts w:eastAsia="Times New Roman" w:cs="Arial"/>
          <w:color w:val="000000"/>
        </w:rPr>
        <w:t xml:space="preserve">Students will be able to </w:t>
      </w:r>
      <w:r w:rsidR="00D1680B">
        <w:t>a</w:t>
      </w:r>
      <w:r>
        <w:t>nalyze data in a file using a script.</w:t>
      </w:r>
    </w:p>
    <w:p w14:paraId="2BEB13ED" w14:textId="77777777" w:rsidR="00425DBC" w:rsidRDefault="00425DBC" w:rsidP="00425DBC">
      <w:pPr>
        <w:tabs>
          <w:tab w:val="left" w:pos="720"/>
        </w:tabs>
        <w:spacing w:before="0" w:after="0"/>
      </w:pPr>
      <w:r>
        <w:t>3.2</w:t>
      </w:r>
      <w:r>
        <w:tab/>
      </w:r>
      <w:r w:rsidR="00D1680B" w:rsidRPr="008C19F4">
        <w:rPr>
          <w:rFonts w:eastAsia="Times New Roman" w:cs="Arial"/>
          <w:color w:val="000000"/>
        </w:rPr>
        <w:t xml:space="preserve">Students will be able to </w:t>
      </w:r>
      <w:r w:rsidR="00D1680B">
        <w:t>u</w:t>
      </w:r>
      <w:r>
        <w:t>se while loops in the script.</w:t>
      </w:r>
    </w:p>
    <w:p w14:paraId="74682E15" w14:textId="77777777" w:rsidR="00425DBC" w:rsidRDefault="00425DBC" w:rsidP="00425DBC">
      <w:pPr>
        <w:tabs>
          <w:tab w:val="left" w:pos="720"/>
        </w:tabs>
        <w:spacing w:before="0" w:after="0"/>
      </w:pPr>
      <w:r>
        <w:t>3.3</w:t>
      </w:r>
      <w:r>
        <w:tab/>
      </w:r>
      <w:r w:rsidR="00D1680B" w:rsidRPr="008C19F4">
        <w:rPr>
          <w:rFonts w:eastAsia="Times New Roman" w:cs="Arial"/>
          <w:color w:val="000000"/>
        </w:rPr>
        <w:t xml:space="preserve">Students will be able to </w:t>
      </w:r>
      <w:r w:rsidR="00D1680B">
        <w:t>d</w:t>
      </w:r>
      <w:r>
        <w:t>o simple arithmetic in the script.</w:t>
      </w:r>
    </w:p>
    <w:p w14:paraId="5BBCC44D" w14:textId="77777777" w:rsidR="00425DBC" w:rsidRDefault="00425DBC" w:rsidP="00425DBC">
      <w:pPr>
        <w:tabs>
          <w:tab w:val="left" w:pos="720"/>
        </w:tabs>
        <w:spacing w:before="0" w:after="0"/>
      </w:pPr>
      <w:r>
        <w:t>3.4</w:t>
      </w:r>
      <w:r>
        <w:tab/>
      </w:r>
      <w:r w:rsidR="00D1680B" w:rsidRPr="008C19F4">
        <w:rPr>
          <w:rFonts w:eastAsia="Times New Roman" w:cs="Arial"/>
          <w:color w:val="000000"/>
        </w:rPr>
        <w:t xml:space="preserve">Students will be able to </w:t>
      </w:r>
      <w:r w:rsidR="00D1680B">
        <w:t>e</w:t>
      </w:r>
      <w:r>
        <w:t>dit values of variables and data.</w:t>
      </w:r>
    </w:p>
    <w:p w14:paraId="73C3B4BB" w14:textId="77777777" w:rsidR="00425DBC" w:rsidRDefault="00D1680B" w:rsidP="00425DBC">
      <w:pPr>
        <w:tabs>
          <w:tab w:val="left" w:pos="720"/>
        </w:tabs>
        <w:spacing w:before="0" w:after="0"/>
      </w:pPr>
      <w:r>
        <w:t>3.5</w:t>
      </w:r>
      <w:r>
        <w:tab/>
      </w:r>
      <w:r w:rsidRPr="008C19F4">
        <w:rPr>
          <w:rFonts w:eastAsia="Times New Roman" w:cs="Arial"/>
          <w:color w:val="000000"/>
        </w:rPr>
        <w:t xml:space="preserve">Students will be able to </w:t>
      </w:r>
      <w:r>
        <w:rPr>
          <w:rFonts w:eastAsia="Times New Roman" w:cs="Arial"/>
          <w:color w:val="000000"/>
        </w:rPr>
        <w:t>p</w:t>
      </w:r>
      <w:r w:rsidR="00425DBC">
        <w:t>erform pattern matching.</w:t>
      </w:r>
    </w:p>
    <w:p w14:paraId="35F96651" w14:textId="77777777" w:rsidR="00425DBC" w:rsidRDefault="00425DBC" w:rsidP="00425DBC">
      <w:pPr>
        <w:tabs>
          <w:tab w:val="left" w:pos="720"/>
        </w:tabs>
        <w:spacing w:before="0" w:after="0"/>
      </w:pPr>
    </w:p>
    <w:p w14:paraId="3BD6F8FC" w14:textId="188FBB5D" w:rsidR="00425DBC" w:rsidRDefault="00425DBC" w:rsidP="00425DBC">
      <w:pPr>
        <w:tabs>
          <w:tab w:val="left" w:pos="720"/>
        </w:tabs>
        <w:spacing w:before="0" w:after="0"/>
      </w:pPr>
      <w:r w:rsidRPr="00A771A0">
        <w:rPr>
          <w:b/>
        </w:rPr>
        <w:t xml:space="preserve">Note: </w:t>
      </w:r>
      <w:r>
        <w:t>The material in Unit 3 includes the use of regular expressions for pattern</w:t>
      </w:r>
      <w:r w:rsidR="00A771A0">
        <w:t>-</w:t>
      </w:r>
      <w:r>
        <w:t xml:space="preserve">matching in programs such as </w:t>
      </w:r>
      <w:r w:rsidRPr="00A771A0">
        <w:rPr>
          <w:i/>
        </w:rPr>
        <w:t>expr</w:t>
      </w:r>
      <w:r w:rsidR="00A771A0">
        <w:t xml:space="preserve"> </w:t>
      </w:r>
      <w:r>
        <w:t xml:space="preserve">(1) and </w:t>
      </w:r>
      <w:proofErr w:type="spellStart"/>
      <w:r w:rsidRPr="00A771A0">
        <w:rPr>
          <w:i/>
        </w:rPr>
        <w:t>sed</w:t>
      </w:r>
      <w:proofErr w:type="spellEnd"/>
      <w:r w:rsidR="00A771A0">
        <w:t xml:space="preserve"> </w:t>
      </w:r>
      <w:r>
        <w:t xml:space="preserve">(1). If students have never seen this, the instructor should be prepared to </w:t>
      </w:r>
      <w:r w:rsidR="00A771A0">
        <w:t>expand</w:t>
      </w:r>
      <w:r>
        <w:t xml:space="preserve"> on what is in the slides. This may increase th</w:t>
      </w:r>
      <w:r w:rsidR="006803E7">
        <w:t xml:space="preserve">e </w:t>
      </w:r>
      <w:r w:rsidR="00A771A0">
        <w:t>amount of time needed</w:t>
      </w:r>
      <w:r w:rsidR="006803E7">
        <w:t xml:space="preserve"> to cover this unit</w:t>
      </w:r>
      <w:r>
        <w:t>.</w:t>
      </w:r>
    </w:p>
    <w:p w14:paraId="78C30337" w14:textId="39CDF972" w:rsidR="00AE0BE4" w:rsidRDefault="00AE0BE4" w:rsidP="00425DBC">
      <w:pPr>
        <w:tabs>
          <w:tab w:val="left" w:pos="720"/>
        </w:tabs>
        <w:spacing w:before="0" w:after="0"/>
      </w:pPr>
    </w:p>
    <w:p w14:paraId="3EDB3B80" w14:textId="5B85820A" w:rsidR="00AE0BE4" w:rsidRPr="00A771A0" w:rsidRDefault="00AE0BE4" w:rsidP="00425DBC">
      <w:pPr>
        <w:tabs>
          <w:tab w:val="left" w:pos="720"/>
        </w:tabs>
        <w:spacing w:before="0" w:after="0"/>
        <w:rPr>
          <w:b/>
        </w:rPr>
      </w:pPr>
      <w:r w:rsidRPr="00A771A0">
        <w:rPr>
          <w:b/>
        </w:rPr>
        <w:t>Suggestion</w:t>
      </w:r>
    </w:p>
    <w:p w14:paraId="2BDA9186" w14:textId="3313752E" w:rsidR="00AE0BE4" w:rsidRPr="00FB4ABC" w:rsidRDefault="00AE0BE4" w:rsidP="00425DBC">
      <w:pPr>
        <w:tabs>
          <w:tab w:val="left" w:pos="720"/>
        </w:tabs>
        <w:spacing w:before="0" w:after="0"/>
      </w:pPr>
      <w:r w:rsidRPr="00AE0BE4">
        <w:t xml:space="preserve">If you </w:t>
      </w:r>
      <w:r w:rsidR="00A771A0">
        <w:t xml:space="preserve">want to split this module into two parts, we recommend using Slides 1 through 22 as the first part and Slides 23 through </w:t>
      </w:r>
      <w:r w:rsidRPr="00AE0BE4">
        <w:t>46 as the second</w:t>
      </w:r>
      <w:r w:rsidR="00A771A0">
        <w:t xml:space="preserve"> part</w:t>
      </w:r>
      <w:r w:rsidRPr="00AE0BE4">
        <w:t>. There is a natur</w:t>
      </w:r>
      <w:r w:rsidR="00A771A0">
        <w:t>al breaking point after Slide 22, because the class has</w:t>
      </w:r>
      <w:r w:rsidRPr="00AE0BE4">
        <w:t xml:space="preserve"> finished counting and the </w:t>
      </w:r>
      <w:r w:rsidRPr="00A771A0">
        <w:rPr>
          <w:i/>
        </w:rPr>
        <w:t>while</w:t>
      </w:r>
      <w:r w:rsidRPr="00AE0BE4">
        <w:t xml:space="preserve"> loop and done two exercises on the subject. The second part begins with editing variable values, which is different enough that a break here makes sense.</w:t>
      </w:r>
    </w:p>
    <w:sectPr w:rsidR="00AE0BE4" w:rsidRPr="00FB4ABC"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E9D16" w14:textId="77777777" w:rsidR="009B1F3F" w:rsidRDefault="009B1F3F">
      <w:r>
        <w:separator/>
      </w:r>
    </w:p>
  </w:endnote>
  <w:endnote w:type="continuationSeparator" w:id="0">
    <w:p w14:paraId="0A1A7D75" w14:textId="77777777" w:rsidR="009B1F3F" w:rsidRDefault="009B1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7A060" w14:textId="570CD227" w:rsidR="00A7799E" w:rsidRPr="0048658C" w:rsidRDefault="009B1F3F" w:rsidP="000A4BDE">
    <w:pPr>
      <w:pStyle w:val="Footer"/>
      <w:spacing w:before="0" w:after="0" w:line="240" w:lineRule="auto"/>
      <w:jc w:val="right"/>
      <w:rPr>
        <w:rFonts w:ascii="Calibri" w:hAnsi="Calibri"/>
        <w:sz w:val="24"/>
        <w:szCs w:val="24"/>
      </w:rPr>
    </w:pPr>
    <w:r>
      <w:rPr>
        <w:rFonts w:ascii="Calibri" w:hAnsi="Calibri"/>
        <w:noProof/>
        <w:sz w:val="14"/>
      </w:rPr>
      <w:pict w14:anchorId="0DA79C4D">
        <v:rect id="_x0000_i1026" alt="" style="width:459pt;height:.05pt;mso-width-percent:0;mso-height-percent:0;mso-width-percent:0;mso-height-percent:0" o:hralign="center" o:hrstd="t" o:hrnoshade="t" o:hr="t" fillcolor="#1cade4 [3204]" stroked="f"/>
      </w:pict>
    </w:r>
    <w:r w:rsidR="00A7799E" w:rsidRPr="0048658C">
      <w:rPr>
        <w:rFonts w:ascii="Calibri" w:hAnsi="Calibri"/>
        <w:sz w:val="24"/>
        <w:szCs w:val="24"/>
      </w:rPr>
      <w:tab/>
      <w:t xml:space="preserve"> Page | </w:t>
    </w:r>
    <w:r w:rsidR="00A7799E" w:rsidRPr="0048658C">
      <w:rPr>
        <w:rFonts w:ascii="Calibri" w:hAnsi="Calibri"/>
        <w:sz w:val="24"/>
        <w:szCs w:val="24"/>
      </w:rPr>
      <w:fldChar w:fldCharType="begin"/>
    </w:r>
    <w:r w:rsidR="00A7799E" w:rsidRPr="0048658C">
      <w:rPr>
        <w:rFonts w:ascii="Calibri" w:hAnsi="Calibri"/>
        <w:sz w:val="24"/>
        <w:szCs w:val="24"/>
      </w:rPr>
      <w:instrText xml:space="preserve"> PAGE   \* MERGEFORMAT </w:instrText>
    </w:r>
    <w:r w:rsidR="00A7799E" w:rsidRPr="0048658C">
      <w:rPr>
        <w:rFonts w:ascii="Calibri" w:hAnsi="Calibri"/>
        <w:sz w:val="24"/>
        <w:szCs w:val="24"/>
      </w:rPr>
      <w:fldChar w:fldCharType="separate"/>
    </w:r>
    <w:r w:rsidR="005C6D8C">
      <w:rPr>
        <w:rFonts w:ascii="Calibri" w:hAnsi="Calibri"/>
        <w:noProof/>
        <w:sz w:val="24"/>
        <w:szCs w:val="24"/>
      </w:rPr>
      <w:t>2</w:t>
    </w:r>
    <w:r w:rsidR="00A7799E" w:rsidRPr="0048658C">
      <w:rPr>
        <w:rFonts w:ascii="Calibri" w:hAnsi="Calibri"/>
        <w:noProof/>
        <w:sz w:val="24"/>
        <w:szCs w:val="24"/>
      </w:rPr>
      <w:fldChar w:fldCharType="end"/>
    </w:r>
    <w:r w:rsidR="00A7799E" w:rsidRPr="0048658C">
      <w:rPr>
        <w:rFonts w:ascii="Calibri" w:hAnsi="Calibri"/>
        <w:sz w:val="24"/>
        <w:szCs w:val="24"/>
      </w:rPr>
      <w:t xml:space="preserve"> </w:t>
    </w:r>
  </w:p>
  <w:p w14:paraId="14D07E96" w14:textId="77777777" w:rsidR="00EB5F36" w:rsidRPr="0048658C" w:rsidRDefault="000A4BDE" w:rsidP="000A4BDE">
    <w:pPr>
      <w:pStyle w:val="Footer"/>
      <w:spacing w:before="0" w:after="0" w:line="240" w:lineRule="auto"/>
      <w:rPr>
        <w:rFonts w:ascii="Calibri" w:hAnsi="Calibri"/>
        <w:sz w:val="24"/>
        <w:szCs w:val="24"/>
      </w:rPr>
    </w:pPr>
    <w:r w:rsidRPr="0048658C">
      <w:rPr>
        <w:rFonts w:ascii="Calibri" w:hAnsi="Calibri"/>
        <w:noProof/>
        <w:sz w:val="24"/>
        <w:szCs w:val="24"/>
      </w:rPr>
      <w:drawing>
        <wp:inline distT="0" distB="0" distL="0" distR="0" wp14:anchorId="7223DB82" wp14:editId="0127B22E">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48658C">
      <w:rPr>
        <w:rFonts w:ascii="Calibri" w:hAnsi="Calibri"/>
        <w:sz w:val="24"/>
        <w:szCs w:val="24"/>
      </w:rPr>
      <w:t xml:space="preserve">  This document is licensed with a </w:t>
    </w:r>
    <w:hyperlink r:id="rId2" w:history="1">
      <w:r w:rsidRPr="0048658C">
        <w:rPr>
          <w:rStyle w:val="Hyperlink"/>
          <w:rFonts w:ascii="Calibri" w:hAnsi="Calibri"/>
          <w:sz w:val="24"/>
          <w:szCs w:val="24"/>
        </w:rPr>
        <w:t>Creative Commons Attribution 4.0 International License</w:t>
      </w:r>
    </w:hyperlink>
    <w:r w:rsidRPr="0048658C">
      <w:rPr>
        <w:rStyle w:val="Hyperlink"/>
        <w:rFonts w:ascii="Calibri" w:hAnsi="Calibri"/>
        <w:sz w:val="24"/>
        <w:szCs w:val="24"/>
      </w:rPr>
      <w:t xml:space="preserve"> </w:t>
    </w:r>
    <w:r w:rsidR="00A7799E" w:rsidRPr="0048658C">
      <w:rPr>
        <w:rFonts w:ascii="Calibri" w:hAnsi="Calibri"/>
        <w:sz w:val="24"/>
        <w:szCs w:val="24"/>
      </w:rPr>
      <w:t xml:space="preserve">©2017 </w:t>
    </w:r>
    <w:hyperlink r:id="rId3" w:history="1">
      <w:r w:rsidR="00A7799E" w:rsidRPr="0048658C">
        <w:rPr>
          <w:rStyle w:val="Hyperlink"/>
          <w:rFonts w:ascii="Calibri" w:hAnsi="Calibri"/>
          <w:sz w:val="24"/>
          <w:szCs w:val="24"/>
        </w:rPr>
        <w:t>Catalyzing Computing and Cybersecurity in Community Colleges</w:t>
      </w:r>
    </w:hyperlink>
    <w:r w:rsidR="00A7799E" w:rsidRPr="0048658C">
      <w:rPr>
        <w:rFonts w:ascii="Calibri" w:hAnsi="Calibri"/>
        <w:sz w:val="24"/>
        <w:szCs w:val="24"/>
      </w:rPr>
      <w:t xml:space="preserve"> (C5).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6342A" w14:textId="123F5AAC" w:rsidR="00D40DB9" w:rsidRPr="0048658C" w:rsidRDefault="009B1F3F" w:rsidP="00D40DB9">
    <w:pPr>
      <w:pStyle w:val="Footer"/>
      <w:spacing w:before="0" w:after="0" w:line="240" w:lineRule="auto"/>
      <w:jc w:val="right"/>
      <w:rPr>
        <w:rFonts w:ascii="Calibri" w:hAnsi="Calibri"/>
        <w:sz w:val="24"/>
        <w:szCs w:val="24"/>
      </w:rPr>
    </w:pPr>
    <w:r w:rsidRPr="009B1F3F">
      <w:rPr>
        <w:rFonts w:ascii="Calibri" w:hAnsi="Calibri"/>
        <w:noProof/>
        <w:sz w:val="24"/>
        <w:szCs w:val="24"/>
      </w:rPr>
      <w:pict w14:anchorId="7EADA7BE">
        <v:rect id="_x0000_i1025" alt="" style="width:459pt;height:.05pt;mso-width-percent:0;mso-height-percent:0;mso-width-percent:0;mso-height-percent:0" o:hralign="center" o:hrstd="t" o:hrnoshade="t" o:hr="t" fillcolor="#1cade4 [3204]" stroked="f"/>
      </w:pict>
    </w:r>
    <w:r w:rsidR="00D40DB9" w:rsidRPr="0048658C">
      <w:rPr>
        <w:rFonts w:ascii="Calibri" w:hAnsi="Calibri"/>
        <w:sz w:val="24"/>
        <w:szCs w:val="24"/>
      </w:rPr>
      <w:tab/>
      <w:t xml:space="preserve"> Page | </w:t>
    </w:r>
    <w:r w:rsidR="00D40DB9" w:rsidRPr="0048658C">
      <w:rPr>
        <w:rFonts w:ascii="Calibri" w:hAnsi="Calibri"/>
        <w:sz w:val="24"/>
        <w:szCs w:val="24"/>
      </w:rPr>
      <w:fldChar w:fldCharType="begin"/>
    </w:r>
    <w:r w:rsidR="00D40DB9" w:rsidRPr="0048658C">
      <w:rPr>
        <w:rFonts w:ascii="Calibri" w:hAnsi="Calibri"/>
        <w:sz w:val="24"/>
        <w:szCs w:val="24"/>
      </w:rPr>
      <w:instrText xml:space="preserve"> PAGE   \* MERGEFORMAT </w:instrText>
    </w:r>
    <w:r w:rsidR="00D40DB9" w:rsidRPr="0048658C">
      <w:rPr>
        <w:rFonts w:ascii="Calibri" w:hAnsi="Calibri"/>
        <w:sz w:val="24"/>
        <w:szCs w:val="24"/>
      </w:rPr>
      <w:fldChar w:fldCharType="separate"/>
    </w:r>
    <w:r w:rsidR="005C6D8C">
      <w:rPr>
        <w:rFonts w:ascii="Calibri" w:hAnsi="Calibri"/>
        <w:noProof/>
        <w:sz w:val="24"/>
        <w:szCs w:val="24"/>
      </w:rPr>
      <w:t>1</w:t>
    </w:r>
    <w:r w:rsidR="00D40DB9" w:rsidRPr="0048658C">
      <w:rPr>
        <w:rFonts w:ascii="Calibri" w:hAnsi="Calibri"/>
        <w:noProof/>
        <w:sz w:val="24"/>
        <w:szCs w:val="24"/>
      </w:rPr>
      <w:fldChar w:fldCharType="end"/>
    </w:r>
    <w:r w:rsidR="00D40DB9" w:rsidRPr="0048658C">
      <w:rPr>
        <w:rFonts w:ascii="Calibri" w:hAnsi="Calibri"/>
        <w:sz w:val="24"/>
        <w:szCs w:val="24"/>
      </w:rPr>
      <w:t xml:space="preserve"> </w:t>
    </w:r>
  </w:p>
  <w:p w14:paraId="7CEC075F" w14:textId="77777777" w:rsidR="00D40DB9" w:rsidRPr="0048658C" w:rsidRDefault="00D40DB9" w:rsidP="00D40DB9">
    <w:pPr>
      <w:pStyle w:val="Footer"/>
      <w:spacing w:before="0" w:after="0" w:line="240" w:lineRule="auto"/>
      <w:rPr>
        <w:rFonts w:ascii="Calibri" w:hAnsi="Calibri"/>
        <w:sz w:val="24"/>
        <w:szCs w:val="24"/>
      </w:rPr>
    </w:pPr>
    <w:r w:rsidRPr="0048658C">
      <w:rPr>
        <w:rFonts w:ascii="Calibri" w:hAnsi="Calibri"/>
        <w:noProof/>
        <w:sz w:val="24"/>
        <w:szCs w:val="24"/>
      </w:rPr>
      <w:drawing>
        <wp:inline distT="0" distB="0" distL="0" distR="0" wp14:anchorId="67092D24" wp14:editId="1DBB9159">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48658C">
      <w:rPr>
        <w:rFonts w:ascii="Calibri" w:hAnsi="Calibri"/>
        <w:sz w:val="24"/>
        <w:szCs w:val="24"/>
      </w:rPr>
      <w:t xml:space="preserve">  This document is licensed with a </w:t>
    </w:r>
    <w:hyperlink r:id="rId2" w:history="1">
      <w:r w:rsidRPr="0048658C">
        <w:rPr>
          <w:rStyle w:val="Hyperlink"/>
          <w:rFonts w:ascii="Calibri" w:hAnsi="Calibri"/>
          <w:sz w:val="24"/>
          <w:szCs w:val="24"/>
        </w:rPr>
        <w:t>Creative Commons Attribution 4.0 International License</w:t>
      </w:r>
    </w:hyperlink>
    <w:r w:rsidRPr="0048658C">
      <w:rPr>
        <w:rStyle w:val="Hyperlink"/>
        <w:rFonts w:ascii="Calibri" w:hAnsi="Calibri"/>
        <w:sz w:val="24"/>
        <w:szCs w:val="24"/>
      </w:rPr>
      <w:t xml:space="preserve"> </w:t>
    </w:r>
    <w:r w:rsidRPr="0048658C">
      <w:rPr>
        <w:rFonts w:ascii="Calibri" w:hAnsi="Calibri"/>
        <w:sz w:val="24"/>
        <w:szCs w:val="24"/>
      </w:rPr>
      <w:t xml:space="preserve">©2017 </w:t>
    </w:r>
    <w:hyperlink r:id="rId3" w:history="1">
      <w:r w:rsidRPr="0048658C">
        <w:rPr>
          <w:rStyle w:val="Hyperlink"/>
          <w:rFonts w:ascii="Calibri" w:hAnsi="Calibri"/>
          <w:sz w:val="24"/>
          <w:szCs w:val="24"/>
        </w:rPr>
        <w:t>Catalyzing Computing and Cybersecurity in Community Colleges</w:t>
      </w:r>
    </w:hyperlink>
    <w:r w:rsidRPr="0048658C">
      <w:rPr>
        <w:rFonts w:ascii="Calibri" w:hAnsi="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C999F" w14:textId="77777777" w:rsidR="009B1F3F" w:rsidRDefault="009B1F3F">
      <w:r>
        <w:separator/>
      </w:r>
    </w:p>
  </w:footnote>
  <w:footnote w:type="continuationSeparator" w:id="0">
    <w:p w14:paraId="0304BB74" w14:textId="77777777" w:rsidR="009B1F3F" w:rsidRDefault="009B1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77777777" w:rsidR="0020324C" w:rsidRPr="0020324C" w:rsidRDefault="0020324C" w:rsidP="0020324C">
    <w:pPr>
      <w:pStyle w:val="Header"/>
      <w:tabs>
        <w:tab w:val="clear" w:pos="4680"/>
        <w:tab w:val="clear" w:pos="9360"/>
        <w:tab w:val="left" w:pos="6120"/>
      </w:tabs>
      <w:ind w:left="-720"/>
      <w:jc w:val="both"/>
    </w:pPr>
    <w:r>
      <w:rPr>
        <w:noProof/>
      </w:rPr>
      <w:drawing>
        <wp:inline distT="0" distB="0" distL="0" distR="0" wp14:anchorId="4404CF81" wp14:editId="597319CB">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2196AFF4" wp14:editId="5B251753">
          <wp:extent cx="828675" cy="838200"/>
          <wp:effectExtent l="0" t="0" r="9525" b="0"/>
          <wp:docPr id="54" name="Picture 54" descr="C5 Logo - 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820" w:hanging="360"/>
      </w:pPr>
      <w:rPr>
        <w:rFonts w:ascii="Times New Roman" w:hAnsi="Times New Roman" w:cs="Times New Roman"/>
        <w:b w:val="0"/>
        <w:bCs w:val="0"/>
        <w:w w:val="100"/>
        <w:sz w:val="22"/>
        <w:szCs w:val="22"/>
      </w:rPr>
    </w:lvl>
    <w:lvl w:ilvl="1">
      <w:start w:val="1"/>
      <w:numFmt w:val="lowerLetter"/>
      <w:lvlText w:val="%2."/>
      <w:lvlJc w:val="left"/>
      <w:pPr>
        <w:ind w:left="1540" w:hanging="360"/>
      </w:pPr>
      <w:rPr>
        <w:rFonts w:ascii="Times New Roman" w:hAnsi="Times New Roman" w:cs="Times New Roman"/>
        <w:b w:val="0"/>
        <w:bCs w:val="0"/>
        <w:w w:val="100"/>
        <w:sz w:val="22"/>
        <w:szCs w:val="22"/>
      </w:rPr>
    </w:lvl>
    <w:lvl w:ilvl="2">
      <w:numFmt w:val="bullet"/>
      <w:lvlText w:val="•"/>
      <w:lvlJc w:val="left"/>
      <w:pPr>
        <w:ind w:left="2411" w:hanging="360"/>
      </w:pPr>
    </w:lvl>
    <w:lvl w:ilvl="3">
      <w:numFmt w:val="bullet"/>
      <w:lvlText w:val="•"/>
      <w:lvlJc w:val="left"/>
      <w:pPr>
        <w:ind w:left="3282" w:hanging="360"/>
      </w:pPr>
    </w:lvl>
    <w:lvl w:ilvl="4">
      <w:numFmt w:val="bullet"/>
      <w:lvlText w:val="•"/>
      <w:lvlJc w:val="left"/>
      <w:pPr>
        <w:ind w:left="4153" w:hanging="360"/>
      </w:pPr>
    </w:lvl>
    <w:lvl w:ilvl="5">
      <w:numFmt w:val="bullet"/>
      <w:lvlText w:val="•"/>
      <w:lvlJc w:val="left"/>
      <w:pPr>
        <w:ind w:left="5024" w:hanging="360"/>
      </w:pPr>
    </w:lvl>
    <w:lvl w:ilvl="6">
      <w:numFmt w:val="bullet"/>
      <w:lvlText w:val="•"/>
      <w:lvlJc w:val="left"/>
      <w:pPr>
        <w:ind w:left="5895" w:hanging="360"/>
      </w:pPr>
    </w:lvl>
    <w:lvl w:ilvl="7">
      <w:numFmt w:val="bullet"/>
      <w:lvlText w:val="•"/>
      <w:lvlJc w:val="left"/>
      <w:pPr>
        <w:ind w:left="6766" w:hanging="360"/>
      </w:pPr>
    </w:lvl>
    <w:lvl w:ilvl="8">
      <w:numFmt w:val="bullet"/>
      <w:lvlText w:val="•"/>
      <w:lvlJc w:val="left"/>
      <w:pPr>
        <w:ind w:left="7637" w:hanging="360"/>
      </w:pPr>
    </w:lvl>
  </w:abstractNum>
  <w:abstractNum w:abstractNumId="1" w15:restartNumberingAfterBreak="0">
    <w:nsid w:val="1B751478"/>
    <w:multiLevelType w:val="hybridMultilevel"/>
    <w:tmpl w:val="DAD6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729DD"/>
    <w:multiLevelType w:val="hybridMultilevel"/>
    <w:tmpl w:val="8DAC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44A66"/>
    <w:multiLevelType w:val="hybridMultilevel"/>
    <w:tmpl w:val="CFB2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07017A"/>
    <w:multiLevelType w:val="hybridMultilevel"/>
    <w:tmpl w:val="A8F6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25AB9"/>
    <w:multiLevelType w:val="hybridMultilevel"/>
    <w:tmpl w:val="8AB2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1"/>
  </w:num>
  <w:num w:numId="5">
    <w:abstractNumId w:val="10"/>
  </w:num>
  <w:num w:numId="6">
    <w:abstractNumId w:val="9"/>
  </w:num>
  <w:num w:numId="7">
    <w:abstractNumId w:val="11"/>
  </w:num>
  <w:num w:numId="8">
    <w:abstractNumId w:val="5"/>
  </w:num>
  <w:num w:numId="9">
    <w:abstractNumId w:val="8"/>
  </w:num>
  <w:num w:numId="10">
    <w:abstractNumId w:val="12"/>
  </w:num>
  <w:num w:numId="11">
    <w:abstractNumId w:val="1"/>
  </w:num>
  <w:num w:numId="12">
    <w:abstractNumId w:val="14"/>
  </w:num>
  <w:num w:numId="13">
    <w:abstractNumId w:val="13"/>
  </w:num>
  <w:num w:numId="14">
    <w:abstractNumId w:val="7"/>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1EE4"/>
    <w:rsid w:val="00006B32"/>
    <w:rsid w:val="00010706"/>
    <w:rsid w:val="00066EC8"/>
    <w:rsid w:val="0008654E"/>
    <w:rsid w:val="000A4BDE"/>
    <w:rsid w:val="00101C4F"/>
    <w:rsid w:val="00117962"/>
    <w:rsid w:val="00124A8E"/>
    <w:rsid w:val="00127133"/>
    <w:rsid w:val="001316A7"/>
    <w:rsid w:val="00165679"/>
    <w:rsid w:val="00172310"/>
    <w:rsid w:val="00196157"/>
    <w:rsid w:val="001A4C28"/>
    <w:rsid w:val="001A751F"/>
    <w:rsid w:val="001B30EB"/>
    <w:rsid w:val="001D1D00"/>
    <w:rsid w:val="001E05E8"/>
    <w:rsid w:val="001E68C2"/>
    <w:rsid w:val="001F1875"/>
    <w:rsid w:val="0020324C"/>
    <w:rsid w:val="0021171F"/>
    <w:rsid w:val="002241E5"/>
    <w:rsid w:val="002B214D"/>
    <w:rsid w:val="002B4A7C"/>
    <w:rsid w:val="002C4B43"/>
    <w:rsid w:val="002C5E0D"/>
    <w:rsid w:val="002E7E76"/>
    <w:rsid w:val="002F2CEF"/>
    <w:rsid w:val="00313533"/>
    <w:rsid w:val="00322D69"/>
    <w:rsid w:val="0032640A"/>
    <w:rsid w:val="003276FA"/>
    <w:rsid w:val="003400EB"/>
    <w:rsid w:val="00347B71"/>
    <w:rsid w:val="0035234F"/>
    <w:rsid w:val="0037476D"/>
    <w:rsid w:val="00393B98"/>
    <w:rsid w:val="003C4E7E"/>
    <w:rsid w:val="003C57A9"/>
    <w:rsid w:val="003F0115"/>
    <w:rsid w:val="004008BE"/>
    <w:rsid w:val="00417C5F"/>
    <w:rsid w:val="00425DBC"/>
    <w:rsid w:val="0044495B"/>
    <w:rsid w:val="004462CE"/>
    <w:rsid w:val="0048658C"/>
    <w:rsid w:val="004A24AA"/>
    <w:rsid w:val="004B2427"/>
    <w:rsid w:val="004D2447"/>
    <w:rsid w:val="0051152D"/>
    <w:rsid w:val="00542609"/>
    <w:rsid w:val="005660CE"/>
    <w:rsid w:val="005812A2"/>
    <w:rsid w:val="005B1B27"/>
    <w:rsid w:val="005C6D8C"/>
    <w:rsid w:val="00603BCA"/>
    <w:rsid w:val="0062069B"/>
    <w:rsid w:val="0063213D"/>
    <w:rsid w:val="00637F02"/>
    <w:rsid w:val="00664948"/>
    <w:rsid w:val="006803E7"/>
    <w:rsid w:val="006872E4"/>
    <w:rsid w:val="006A564D"/>
    <w:rsid w:val="006D2B47"/>
    <w:rsid w:val="006D3FF5"/>
    <w:rsid w:val="00700B6C"/>
    <w:rsid w:val="0070178B"/>
    <w:rsid w:val="00714366"/>
    <w:rsid w:val="00745673"/>
    <w:rsid w:val="00751B0B"/>
    <w:rsid w:val="00762BB3"/>
    <w:rsid w:val="007A6E5D"/>
    <w:rsid w:val="007B228A"/>
    <w:rsid w:val="007B5098"/>
    <w:rsid w:val="0080452E"/>
    <w:rsid w:val="00813F35"/>
    <w:rsid w:val="0081583C"/>
    <w:rsid w:val="0082069B"/>
    <w:rsid w:val="008308D9"/>
    <w:rsid w:val="00830CEE"/>
    <w:rsid w:val="00834B23"/>
    <w:rsid w:val="0083569E"/>
    <w:rsid w:val="008A4EA8"/>
    <w:rsid w:val="008B20F0"/>
    <w:rsid w:val="008B62CA"/>
    <w:rsid w:val="008C72D2"/>
    <w:rsid w:val="008C7E92"/>
    <w:rsid w:val="008D4659"/>
    <w:rsid w:val="008D5430"/>
    <w:rsid w:val="0092482E"/>
    <w:rsid w:val="00960B87"/>
    <w:rsid w:val="00960CF0"/>
    <w:rsid w:val="009636B9"/>
    <w:rsid w:val="00976A1B"/>
    <w:rsid w:val="009B1F3F"/>
    <w:rsid w:val="009B7391"/>
    <w:rsid w:val="009C4406"/>
    <w:rsid w:val="009C5781"/>
    <w:rsid w:val="009E4407"/>
    <w:rsid w:val="009F53BD"/>
    <w:rsid w:val="00A00812"/>
    <w:rsid w:val="00A07179"/>
    <w:rsid w:val="00A3791E"/>
    <w:rsid w:val="00A517CC"/>
    <w:rsid w:val="00A54AC2"/>
    <w:rsid w:val="00A565F1"/>
    <w:rsid w:val="00A6657A"/>
    <w:rsid w:val="00A71863"/>
    <w:rsid w:val="00A771A0"/>
    <w:rsid w:val="00A7799E"/>
    <w:rsid w:val="00A919DD"/>
    <w:rsid w:val="00AE0BE4"/>
    <w:rsid w:val="00AF605B"/>
    <w:rsid w:val="00B10FD5"/>
    <w:rsid w:val="00B11697"/>
    <w:rsid w:val="00B11EB6"/>
    <w:rsid w:val="00B2177F"/>
    <w:rsid w:val="00B5441B"/>
    <w:rsid w:val="00B71E53"/>
    <w:rsid w:val="00B73B3A"/>
    <w:rsid w:val="00B9597F"/>
    <w:rsid w:val="00BA6B8E"/>
    <w:rsid w:val="00BC3835"/>
    <w:rsid w:val="00BD78BB"/>
    <w:rsid w:val="00BF607D"/>
    <w:rsid w:val="00C27DAD"/>
    <w:rsid w:val="00C3548E"/>
    <w:rsid w:val="00C73A68"/>
    <w:rsid w:val="00C812D2"/>
    <w:rsid w:val="00CC6A04"/>
    <w:rsid w:val="00CC7A4A"/>
    <w:rsid w:val="00CD551A"/>
    <w:rsid w:val="00CE710C"/>
    <w:rsid w:val="00CF05B7"/>
    <w:rsid w:val="00D07D29"/>
    <w:rsid w:val="00D10B5D"/>
    <w:rsid w:val="00D1680B"/>
    <w:rsid w:val="00D26AFD"/>
    <w:rsid w:val="00D40DB9"/>
    <w:rsid w:val="00D42C13"/>
    <w:rsid w:val="00D52A77"/>
    <w:rsid w:val="00D65113"/>
    <w:rsid w:val="00D925C9"/>
    <w:rsid w:val="00DC0C38"/>
    <w:rsid w:val="00DD450D"/>
    <w:rsid w:val="00DE418E"/>
    <w:rsid w:val="00DF0566"/>
    <w:rsid w:val="00DF2652"/>
    <w:rsid w:val="00E14B3B"/>
    <w:rsid w:val="00E26847"/>
    <w:rsid w:val="00E314A3"/>
    <w:rsid w:val="00E34C6D"/>
    <w:rsid w:val="00E421A2"/>
    <w:rsid w:val="00E61161"/>
    <w:rsid w:val="00E6237C"/>
    <w:rsid w:val="00EB4C8E"/>
    <w:rsid w:val="00EB5F36"/>
    <w:rsid w:val="00ED5158"/>
    <w:rsid w:val="00ED65F5"/>
    <w:rsid w:val="00EE1317"/>
    <w:rsid w:val="00EF5D80"/>
    <w:rsid w:val="00EF6846"/>
    <w:rsid w:val="00EF69E5"/>
    <w:rsid w:val="00F35FB4"/>
    <w:rsid w:val="00F63D0D"/>
    <w:rsid w:val="00F652FA"/>
    <w:rsid w:val="00FB4ABC"/>
    <w:rsid w:val="00FE447B"/>
    <w:rsid w:val="00FE4C99"/>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1"/>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character" w:styleId="CommentReference">
    <w:name w:val="annotation reference"/>
    <w:basedOn w:val="DefaultParagraphFont"/>
    <w:uiPriority w:val="99"/>
    <w:semiHidden/>
    <w:unhideWhenUsed/>
    <w:rsid w:val="00DD450D"/>
    <w:rPr>
      <w:sz w:val="16"/>
      <w:szCs w:val="16"/>
    </w:rPr>
  </w:style>
  <w:style w:type="paragraph" w:styleId="CommentText">
    <w:name w:val="annotation text"/>
    <w:basedOn w:val="Normal"/>
    <w:link w:val="CommentTextChar"/>
    <w:uiPriority w:val="99"/>
    <w:semiHidden/>
    <w:unhideWhenUsed/>
    <w:rsid w:val="00DD450D"/>
    <w:pPr>
      <w:spacing w:line="240" w:lineRule="auto"/>
    </w:pPr>
    <w:rPr>
      <w:sz w:val="20"/>
    </w:rPr>
  </w:style>
  <w:style w:type="character" w:customStyle="1" w:styleId="CommentTextChar">
    <w:name w:val="Comment Text Char"/>
    <w:basedOn w:val="DefaultParagraphFont"/>
    <w:link w:val="CommentText"/>
    <w:uiPriority w:val="99"/>
    <w:semiHidden/>
    <w:rsid w:val="00DD450D"/>
    <w:rPr>
      <w:rFonts w:ascii="Verdana" w:hAnsi="Verdana"/>
    </w:rPr>
  </w:style>
  <w:style w:type="paragraph" w:styleId="CommentSubject">
    <w:name w:val="annotation subject"/>
    <w:basedOn w:val="CommentText"/>
    <w:next w:val="CommentText"/>
    <w:link w:val="CommentSubjectChar"/>
    <w:uiPriority w:val="99"/>
    <w:semiHidden/>
    <w:unhideWhenUsed/>
    <w:rsid w:val="00DD450D"/>
    <w:rPr>
      <w:b/>
      <w:bCs/>
    </w:rPr>
  </w:style>
  <w:style w:type="character" w:customStyle="1" w:styleId="CommentSubjectChar">
    <w:name w:val="Comment Subject Char"/>
    <w:basedOn w:val="CommentTextChar"/>
    <w:link w:val="CommentSubject"/>
    <w:uiPriority w:val="99"/>
    <w:semiHidden/>
    <w:rsid w:val="00DD450D"/>
    <w:rPr>
      <w:rFonts w:ascii="Verdana" w:hAnsi="Verdana"/>
      <w:b/>
      <w:bCs/>
    </w:rPr>
  </w:style>
  <w:style w:type="paragraph" w:styleId="Revision">
    <w:name w:val="Revision"/>
    <w:hidden/>
    <w:uiPriority w:val="99"/>
    <w:semiHidden/>
    <w:rsid w:val="00DD450D"/>
    <w:pPr>
      <w:spacing w:before="0" w:after="0" w:line="240" w:lineRule="auto"/>
    </w:pPr>
    <w:rPr>
      <w:rFonts w:ascii="Verdana" w:hAnsi="Verdana"/>
      <w:sz w:val="22"/>
    </w:rPr>
  </w:style>
  <w:style w:type="paragraph" w:styleId="BalloonText">
    <w:name w:val="Balloon Text"/>
    <w:basedOn w:val="Normal"/>
    <w:link w:val="BalloonTextChar"/>
    <w:uiPriority w:val="99"/>
    <w:semiHidden/>
    <w:unhideWhenUsed/>
    <w:rsid w:val="00DD450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5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06000-1527-7F45-A2B9-448F985EF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1</TotalTime>
  <Pages>13</Pages>
  <Words>3533</Words>
  <Characters>20142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23628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Microsoft Office User</cp:lastModifiedBy>
  <cp:revision>2</cp:revision>
  <cp:lastPrinted>2019-01-31T16:03:00Z</cp:lastPrinted>
  <dcterms:created xsi:type="dcterms:W3CDTF">2019-02-22T04:03:00Z</dcterms:created>
  <dcterms:modified xsi:type="dcterms:W3CDTF">2019-02-22T04:03:00Z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