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5B9AC" w14:textId="77777777" w:rsidR="000A4BDE" w:rsidRPr="0020324C" w:rsidRDefault="00AA7BE7" w:rsidP="0020324C">
      <w:pPr>
        <w:pStyle w:val="Title"/>
      </w:pPr>
      <w:r>
        <w:t>secure Scripting</w:t>
      </w:r>
    </w:p>
    <w:p w14:paraId="6350C13E" w14:textId="77777777" w:rsidR="00EE1317" w:rsidRDefault="00231BBD" w:rsidP="00EE1317">
      <w:pPr>
        <w:pStyle w:val="Title"/>
        <w:rPr>
          <w:b/>
          <w:sz w:val="36"/>
        </w:rPr>
      </w:pPr>
      <w:r>
        <w:rPr>
          <w:b/>
          <w:sz w:val="36"/>
        </w:rPr>
        <w:t>Advanced scripting</w:t>
      </w:r>
    </w:p>
    <w:p w14:paraId="2C12457C" w14:textId="77777777" w:rsidR="00AA7BE7" w:rsidRPr="00AA7BE7" w:rsidRDefault="00AA7BE7" w:rsidP="00AA7BE7"/>
    <w:p w14:paraId="54007758" w14:textId="77777777" w:rsidR="00EE1317" w:rsidRPr="0092482E" w:rsidRDefault="00726C26" w:rsidP="00EE1317">
      <w:pPr>
        <w:pStyle w:val="Heading1"/>
      </w:pPr>
      <w:r>
        <w:t xml:space="preserve">unit 3 </w:t>
      </w:r>
      <w:r w:rsidR="00231BBD">
        <w:t>Lab</w:t>
      </w:r>
      <w:r>
        <w:t xml:space="preserve"> solutions</w:t>
      </w:r>
    </w:p>
    <w:p w14:paraId="30EF47E2" w14:textId="77777777" w:rsidR="00AC68E9" w:rsidRDefault="00AC68E9" w:rsidP="00AC68E9">
      <w:bookmarkStart w:id="0" w:name="_bookmark1"/>
      <w:bookmarkEnd w:id="0"/>
    </w:p>
    <w:p w14:paraId="66A56591" w14:textId="77777777" w:rsidR="00AC68E9" w:rsidRDefault="00AC68E9" w:rsidP="00AC68E9">
      <w:pPr>
        <w:pStyle w:val="Heading3"/>
      </w:pPr>
      <w:r>
        <w:t>Lab Exercise 1</w:t>
      </w:r>
    </w:p>
    <w:p w14:paraId="72365BEA" w14:textId="77777777" w:rsidR="004648C5" w:rsidRDefault="00AC68E9" w:rsidP="00342E67">
      <w:pPr>
        <w:rPr>
          <w:szCs w:val="22"/>
        </w:rPr>
      </w:pPr>
      <w:r w:rsidRPr="00DF600B">
        <w:rPr>
          <w:szCs w:val="22"/>
        </w:rPr>
        <w:t>The format of the "connect.csv" file is given on the slides. Please write a script that prints the date and time fields of each line of the file. The first line's fields should contain "DATE" and "TIME", respectively.</w:t>
      </w:r>
      <w:r w:rsidR="00A01FC0">
        <w:rPr>
          <w:szCs w:val="22"/>
        </w:rPr>
        <w:t xml:space="preserve"> Save the script as “</w:t>
      </w:r>
      <w:r w:rsidR="00A01FC0" w:rsidRPr="00A01FC0">
        <w:rPr>
          <w:szCs w:val="22"/>
        </w:rPr>
        <w:t>ipconn1</w:t>
      </w:r>
      <w:r w:rsidR="00A01FC0">
        <w:rPr>
          <w:szCs w:val="22"/>
        </w:rPr>
        <w:t>.sh”.</w:t>
      </w:r>
    </w:p>
    <w:p w14:paraId="2A7123F5" w14:textId="77777777" w:rsidR="00342E67" w:rsidRPr="00DF600B" w:rsidRDefault="00A01FC0" w:rsidP="00342E67">
      <w:pPr>
        <w:rPr>
          <w:szCs w:val="22"/>
        </w:rPr>
      </w:pPr>
      <w:r w:rsidRPr="00A01FC0">
        <w:rPr>
          <w:szCs w:val="22"/>
        </w:rPr>
        <w:t xml:space="preserve">Hint: </w:t>
      </w:r>
      <w:r w:rsidR="00342E67" w:rsidRPr="00DF600B">
        <w:rPr>
          <w:szCs w:val="22"/>
        </w:rPr>
        <w:t xml:space="preserve">You can adapt the </w:t>
      </w:r>
      <w:r w:rsidR="00342E67" w:rsidRPr="00342E67">
        <w:rPr>
          <w:i/>
          <w:szCs w:val="22"/>
        </w:rPr>
        <w:t>while</w:t>
      </w:r>
      <w:r w:rsidR="00342E67">
        <w:rPr>
          <w:szCs w:val="22"/>
        </w:rPr>
        <w:t xml:space="preserve"> loop on S</w:t>
      </w:r>
      <w:r w:rsidR="00342E67" w:rsidRPr="00DF600B">
        <w:rPr>
          <w:szCs w:val="22"/>
        </w:rPr>
        <w:t>lide 12 for this.</w:t>
      </w:r>
    </w:p>
    <w:p w14:paraId="517D42E6" w14:textId="2B3A9AE3" w:rsidR="00A262AB" w:rsidRPr="00566C73" w:rsidRDefault="00A262AB" w:rsidP="00A262AB">
      <w:pPr>
        <w:pStyle w:val="ListParagraph"/>
        <w:ind w:left="0"/>
        <w:rPr>
          <w:color w:val="1481AB" w:themeColor="accent1" w:themeShade="BF"/>
        </w:rPr>
      </w:pPr>
      <w:r>
        <w:rPr>
          <w:color w:val="1481AB" w:themeColor="accent1" w:themeShade="BF"/>
        </w:rPr>
        <w:t>See the script ipconn1</w:t>
      </w:r>
      <w:r w:rsidRPr="00566C73">
        <w:rPr>
          <w:color w:val="1481AB" w:themeColor="accent1" w:themeShade="BF"/>
        </w:rPr>
        <w:t xml:space="preserve">.sh in </w:t>
      </w:r>
      <w:bookmarkStart w:id="1" w:name="_GoBack"/>
      <w:proofErr w:type="gramStart"/>
      <w:r w:rsidR="00A91F70">
        <w:rPr>
          <w:color w:val="1481AB" w:themeColor="accent1" w:themeShade="BF"/>
        </w:rPr>
        <w:t>21.SeS</w:t>
      </w:r>
      <w:proofErr w:type="gramEnd"/>
      <w:r w:rsidR="00A91F70">
        <w:rPr>
          <w:color w:val="1481AB" w:themeColor="accent1" w:themeShade="BF"/>
        </w:rPr>
        <w:t>_Unit3_AdvancedScripting_LabSolutionFiles</w:t>
      </w:r>
      <w:bookmarkEnd w:id="1"/>
      <w:r w:rsidRPr="00566C73">
        <w:rPr>
          <w:color w:val="1481AB" w:themeColor="accent1" w:themeShade="BF"/>
        </w:rPr>
        <w:t>.</w:t>
      </w:r>
    </w:p>
    <w:p w14:paraId="4D7C43AD" w14:textId="77777777" w:rsidR="00A01FC0" w:rsidRDefault="00A01FC0" w:rsidP="00AC68E9">
      <w:pPr>
        <w:rPr>
          <w:szCs w:val="22"/>
        </w:rPr>
      </w:pPr>
    </w:p>
    <w:p w14:paraId="333D20AF" w14:textId="77777777" w:rsidR="004648C5" w:rsidRDefault="004648C5" w:rsidP="004648C5">
      <w:pPr>
        <w:pStyle w:val="Heading3"/>
      </w:pPr>
      <w:r>
        <w:t>Lab Exercise 2</w:t>
      </w:r>
    </w:p>
    <w:p w14:paraId="4B1BB570" w14:textId="77777777" w:rsidR="004648C5" w:rsidRDefault="004648C5" w:rsidP="004648C5">
      <w:pPr>
        <w:rPr>
          <w:szCs w:val="22"/>
        </w:rPr>
      </w:pPr>
      <w:r w:rsidRPr="00DF600B">
        <w:rPr>
          <w:szCs w:val="22"/>
        </w:rPr>
        <w:t xml:space="preserve">Modify your script </w:t>
      </w:r>
      <w:r>
        <w:rPr>
          <w:szCs w:val="22"/>
        </w:rPr>
        <w:t>“</w:t>
      </w:r>
      <w:r w:rsidRPr="00A01FC0">
        <w:rPr>
          <w:szCs w:val="22"/>
        </w:rPr>
        <w:t>ipconn1</w:t>
      </w:r>
      <w:r>
        <w:rPr>
          <w:szCs w:val="22"/>
        </w:rPr>
        <w:t xml:space="preserve">.sh” </w:t>
      </w:r>
      <w:r w:rsidRPr="00DF600B">
        <w:rPr>
          <w:szCs w:val="22"/>
        </w:rPr>
        <w:t xml:space="preserve">from </w:t>
      </w:r>
      <w:r>
        <w:rPr>
          <w:szCs w:val="22"/>
        </w:rPr>
        <w:t>Lab E</w:t>
      </w:r>
      <w:r w:rsidRPr="00DF600B">
        <w:rPr>
          <w:szCs w:val="22"/>
        </w:rPr>
        <w:t xml:space="preserve">xercise 1 to add a field called "TIMESTAMP" between the TIME and DURATION fields. Populate this field with the result of converting the contents of the DATE and TIME fields for that line to the number of seconds since the epoch (the *nix timestamp). </w:t>
      </w:r>
      <w:r w:rsidR="003B6A62">
        <w:rPr>
          <w:szCs w:val="22"/>
        </w:rPr>
        <w:t>Save the script as “</w:t>
      </w:r>
      <w:r w:rsidR="003B6A62" w:rsidRPr="00A01FC0">
        <w:rPr>
          <w:szCs w:val="22"/>
        </w:rPr>
        <w:t>ipcon</w:t>
      </w:r>
      <w:r w:rsidR="003B6A62">
        <w:rPr>
          <w:szCs w:val="22"/>
        </w:rPr>
        <w:t>n2.sh”; s</w:t>
      </w:r>
      <w:r w:rsidRPr="00DF600B">
        <w:rPr>
          <w:szCs w:val="22"/>
        </w:rPr>
        <w:t>ave the res</w:t>
      </w:r>
      <w:r>
        <w:rPr>
          <w:szCs w:val="22"/>
        </w:rPr>
        <w:t>ulting output in a file named "</w:t>
      </w:r>
      <w:r w:rsidRPr="00DF600B">
        <w:rPr>
          <w:szCs w:val="22"/>
        </w:rPr>
        <w:t>connect-ts.csv".</w:t>
      </w:r>
    </w:p>
    <w:p w14:paraId="010C57B1" w14:textId="77777777" w:rsidR="00A262AB" w:rsidRDefault="004648C5" w:rsidP="004648C5">
      <w:pPr>
        <w:rPr>
          <w:szCs w:val="22"/>
        </w:rPr>
      </w:pPr>
      <w:r w:rsidRPr="004648C5">
        <w:rPr>
          <w:szCs w:val="22"/>
        </w:rPr>
        <w:t>Hint:</w:t>
      </w:r>
      <w:r w:rsidRPr="00DF600B">
        <w:rPr>
          <w:szCs w:val="22"/>
        </w:rPr>
        <w:t xml:space="preserve"> The first line consists of the headings, so add the heading for this new field in the appropriate place.</w:t>
      </w:r>
    </w:p>
    <w:p w14:paraId="518CD826" w14:textId="08C86908" w:rsidR="00A262AB" w:rsidRPr="00726C26" w:rsidRDefault="00A262AB" w:rsidP="00726C26">
      <w:pPr>
        <w:rPr>
          <w:szCs w:val="22"/>
        </w:rPr>
      </w:pPr>
      <w:r>
        <w:rPr>
          <w:color w:val="1481AB" w:themeColor="accent1" w:themeShade="BF"/>
        </w:rPr>
        <w:t>See the script ipconn2</w:t>
      </w:r>
      <w:r w:rsidRPr="00566C73">
        <w:rPr>
          <w:color w:val="1481AB" w:themeColor="accent1" w:themeShade="BF"/>
        </w:rPr>
        <w:t xml:space="preserve">.sh in </w:t>
      </w:r>
      <w:proofErr w:type="gramStart"/>
      <w:r w:rsidR="00A91F70">
        <w:rPr>
          <w:color w:val="1481AB" w:themeColor="accent1" w:themeShade="BF"/>
        </w:rPr>
        <w:t>21.SeS</w:t>
      </w:r>
      <w:proofErr w:type="gramEnd"/>
      <w:r w:rsidR="00A91F70">
        <w:rPr>
          <w:color w:val="1481AB" w:themeColor="accent1" w:themeShade="BF"/>
        </w:rPr>
        <w:t>_Unit3_AdvancedScripting_LabSolutionFiles</w:t>
      </w:r>
      <w:r w:rsidRPr="00566C73">
        <w:rPr>
          <w:color w:val="1481AB" w:themeColor="accent1" w:themeShade="BF"/>
        </w:rPr>
        <w:t>.</w:t>
      </w:r>
    </w:p>
    <w:p w14:paraId="234D0226" w14:textId="77777777" w:rsidR="00B9400B" w:rsidRDefault="00B9400B">
      <w:pPr>
        <w:rPr>
          <w:szCs w:val="22"/>
        </w:rPr>
      </w:pPr>
    </w:p>
    <w:p w14:paraId="5C5830AA" w14:textId="77777777" w:rsidR="00B9400B" w:rsidRDefault="00B9400B" w:rsidP="00B9400B">
      <w:pPr>
        <w:pStyle w:val="Heading3"/>
      </w:pPr>
      <w:r>
        <w:t>Lab Exercise 3</w:t>
      </w:r>
    </w:p>
    <w:p w14:paraId="3E4FC0D3" w14:textId="77777777" w:rsidR="00ED0C17" w:rsidRDefault="003B6A62" w:rsidP="003B6A62">
      <w:pPr>
        <w:rPr>
          <w:szCs w:val="22"/>
        </w:rPr>
      </w:pPr>
      <w:r>
        <w:rPr>
          <w:szCs w:val="22"/>
        </w:rPr>
        <w:t>Write a script to p</w:t>
      </w:r>
      <w:r w:rsidRPr="00052828">
        <w:rPr>
          <w:szCs w:val="22"/>
        </w:rPr>
        <w:t>rint the first and last timestamp in</w:t>
      </w:r>
      <w:r>
        <w:rPr>
          <w:szCs w:val="22"/>
        </w:rPr>
        <w:t xml:space="preserve"> the file "connect-ts.csv", followed by the </w:t>
      </w:r>
      <w:r w:rsidRPr="00052828">
        <w:rPr>
          <w:szCs w:val="22"/>
        </w:rPr>
        <w:t>difference in seconds</w:t>
      </w:r>
      <w:r>
        <w:rPr>
          <w:szCs w:val="22"/>
        </w:rPr>
        <w:t xml:space="preserve"> between the two timestamps. </w:t>
      </w:r>
      <w:r w:rsidR="00ED0C17">
        <w:rPr>
          <w:szCs w:val="22"/>
        </w:rPr>
        <w:t>Save the script as “ipconn3.sh”.</w:t>
      </w:r>
    </w:p>
    <w:p w14:paraId="14A53B0B" w14:textId="77777777" w:rsidR="003B6A62" w:rsidRPr="00052828" w:rsidRDefault="00ED0C17" w:rsidP="003B6A62">
      <w:pPr>
        <w:rPr>
          <w:szCs w:val="22"/>
        </w:rPr>
      </w:pPr>
      <w:r>
        <w:rPr>
          <w:szCs w:val="22"/>
        </w:rPr>
        <w:lastRenderedPageBreak/>
        <w:t>When you test the script, n</w:t>
      </w:r>
      <w:r w:rsidR="003B6A62" w:rsidRPr="00052828">
        <w:rPr>
          <w:szCs w:val="22"/>
        </w:rPr>
        <w:t xml:space="preserve">otice </w:t>
      </w:r>
      <w:r>
        <w:rPr>
          <w:szCs w:val="22"/>
        </w:rPr>
        <w:t xml:space="preserve">how hard it is </w:t>
      </w:r>
      <w:r w:rsidR="003B6A62">
        <w:rPr>
          <w:szCs w:val="22"/>
        </w:rPr>
        <w:t xml:space="preserve">to </w:t>
      </w:r>
      <w:r>
        <w:rPr>
          <w:szCs w:val="22"/>
        </w:rPr>
        <w:t>understand</w:t>
      </w:r>
      <w:r w:rsidR="003B6A62" w:rsidRPr="00052828">
        <w:rPr>
          <w:szCs w:val="22"/>
        </w:rPr>
        <w:t xml:space="preserve"> the </w:t>
      </w:r>
      <w:r w:rsidR="003B6A62">
        <w:rPr>
          <w:szCs w:val="22"/>
        </w:rPr>
        <w:t xml:space="preserve">large </w:t>
      </w:r>
      <w:r w:rsidR="003B6A62" w:rsidRPr="00052828">
        <w:rPr>
          <w:szCs w:val="22"/>
        </w:rPr>
        <w:t xml:space="preserve">number of </w:t>
      </w:r>
      <w:r w:rsidR="003B6A62">
        <w:rPr>
          <w:szCs w:val="22"/>
        </w:rPr>
        <w:t>seconds</w:t>
      </w:r>
      <w:r>
        <w:rPr>
          <w:szCs w:val="22"/>
        </w:rPr>
        <w:t xml:space="preserve"> as a meaningful duration of time</w:t>
      </w:r>
      <w:r w:rsidR="003B6A62">
        <w:rPr>
          <w:szCs w:val="22"/>
        </w:rPr>
        <w:t>.</w:t>
      </w:r>
      <w:r w:rsidR="003B6A62" w:rsidRPr="00052828">
        <w:rPr>
          <w:szCs w:val="22"/>
        </w:rPr>
        <w:t xml:space="preserve"> </w:t>
      </w:r>
      <w:r w:rsidR="003B6A62">
        <w:rPr>
          <w:szCs w:val="22"/>
        </w:rPr>
        <w:t>Convert the number in seconds</w:t>
      </w:r>
      <w:r w:rsidR="003B6A62" w:rsidRPr="00052828">
        <w:rPr>
          <w:szCs w:val="22"/>
        </w:rPr>
        <w:t xml:space="preserve"> </w:t>
      </w:r>
      <w:r w:rsidR="003B6A62">
        <w:rPr>
          <w:szCs w:val="22"/>
        </w:rPr>
        <w:t>into an output in</w:t>
      </w:r>
      <w:r w:rsidR="003B6A62" w:rsidRPr="00052828">
        <w:rPr>
          <w:szCs w:val="22"/>
        </w:rPr>
        <w:t xml:space="preserve"> the form “</w:t>
      </w:r>
      <w:proofErr w:type="spellStart"/>
      <w:r w:rsidR="003B6A62" w:rsidRPr="00052828">
        <w:rPr>
          <w:i/>
          <w:szCs w:val="22"/>
        </w:rPr>
        <w:t>hh</w:t>
      </w:r>
      <w:r w:rsidR="003B6A62" w:rsidRPr="00052828">
        <w:rPr>
          <w:szCs w:val="22"/>
        </w:rPr>
        <w:t>:</w:t>
      </w:r>
      <w:r w:rsidR="003B6A62" w:rsidRPr="00052828">
        <w:rPr>
          <w:i/>
          <w:szCs w:val="22"/>
        </w:rPr>
        <w:t>mm</w:t>
      </w:r>
      <w:r w:rsidR="003B6A62" w:rsidRPr="00052828">
        <w:rPr>
          <w:szCs w:val="22"/>
        </w:rPr>
        <w:t>:</w:t>
      </w:r>
      <w:r w:rsidR="003B6A62" w:rsidRPr="00052828">
        <w:rPr>
          <w:i/>
          <w:szCs w:val="22"/>
        </w:rPr>
        <w:t>ss</w:t>
      </w:r>
      <w:proofErr w:type="spellEnd"/>
      <w:r w:rsidR="003B6A62" w:rsidRPr="00052828">
        <w:rPr>
          <w:szCs w:val="22"/>
        </w:rPr>
        <w:t xml:space="preserve">” where </w:t>
      </w:r>
      <w:proofErr w:type="spellStart"/>
      <w:r w:rsidR="003B6A62" w:rsidRPr="00052828">
        <w:rPr>
          <w:i/>
          <w:szCs w:val="22"/>
        </w:rPr>
        <w:t>hh</w:t>
      </w:r>
      <w:proofErr w:type="spellEnd"/>
      <w:r w:rsidR="003B6A62" w:rsidRPr="00052828">
        <w:rPr>
          <w:szCs w:val="22"/>
        </w:rPr>
        <w:t xml:space="preserve">, </w:t>
      </w:r>
      <w:r w:rsidR="003B6A62" w:rsidRPr="00052828">
        <w:rPr>
          <w:i/>
          <w:szCs w:val="22"/>
        </w:rPr>
        <w:t>mm</w:t>
      </w:r>
      <w:r w:rsidR="003B6A62" w:rsidRPr="00052828">
        <w:rPr>
          <w:szCs w:val="22"/>
        </w:rPr>
        <w:t xml:space="preserve">, and </w:t>
      </w:r>
      <w:proofErr w:type="spellStart"/>
      <w:r w:rsidR="003B6A62" w:rsidRPr="00052828">
        <w:rPr>
          <w:i/>
          <w:szCs w:val="22"/>
        </w:rPr>
        <w:t>ss</w:t>
      </w:r>
      <w:proofErr w:type="spellEnd"/>
      <w:r w:rsidR="003B6A62" w:rsidRPr="00052828">
        <w:rPr>
          <w:szCs w:val="22"/>
        </w:rPr>
        <w:t xml:space="preserve"> are hours, minutes, and seconds respectively.</w:t>
      </w:r>
    </w:p>
    <w:p w14:paraId="21D6C70D" w14:textId="77777777" w:rsidR="003B6A62" w:rsidRPr="00DF600B" w:rsidRDefault="003B6A62" w:rsidP="003B6A62">
      <w:pPr>
        <w:rPr>
          <w:szCs w:val="22"/>
        </w:rPr>
      </w:pPr>
      <w:r w:rsidRPr="003B6A62">
        <w:rPr>
          <w:szCs w:val="22"/>
        </w:rPr>
        <w:t>Hint:</w:t>
      </w:r>
      <w:r w:rsidRPr="00DF600B">
        <w:rPr>
          <w:szCs w:val="22"/>
        </w:rPr>
        <w:t xml:space="preserve"> Use the program </w:t>
      </w:r>
      <w:r w:rsidRPr="00DF600B">
        <w:rPr>
          <w:i/>
          <w:szCs w:val="22"/>
        </w:rPr>
        <w:t>expr</w:t>
      </w:r>
      <w:r w:rsidRPr="00DF600B">
        <w:rPr>
          <w:szCs w:val="22"/>
        </w:rPr>
        <w:t xml:space="preserve"> to </w:t>
      </w:r>
      <w:r>
        <w:rPr>
          <w:szCs w:val="22"/>
        </w:rPr>
        <w:t>divide by 60, then</w:t>
      </w:r>
      <w:r w:rsidRPr="00DF600B">
        <w:rPr>
          <w:szCs w:val="22"/>
        </w:rPr>
        <w:t xml:space="preserve"> </w:t>
      </w:r>
      <w:r w:rsidR="00072373">
        <w:rPr>
          <w:szCs w:val="22"/>
        </w:rPr>
        <w:t xml:space="preserve">to </w:t>
      </w:r>
      <w:r>
        <w:rPr>
          <w:szCs w:val="22"/>
        </w:rPr>
        <w:t>divide the remainder</w:t>
      </w:r>
      <w:r w:rsidRPr="00DF600B">
        <w:rPr>
          <w:szCs w:val="22"/>
        </w:rPr>
        <w:t xml:space="preserve"> by 60.</w:t>
      </w:r>
    </w:p>
    <w:p w14:paraId="479EFE16" w14:textId="31CC9007" w:rsidR="00A262AB" w:rsidRPr="00566C73" w:rsidRDefault="00A262AB" w:rsidP="00A262AB">
      <w:pPr>
        <w:pStyle w:val="ListParagraph"/>
        <w:ind w:left="0"/>
        <w:rPr>
          <w:color w:val="1481AB" w:themeColor="accent1" w:themeShade="BF"/>
        </w:rPr>
      </w:pPr>
      <w:r>
        <w:rPr>
          <w:color w:val="1481AB" w:themeColor="accent1" w:themeShade="BF"/>
        </w:rPr>
        <w:t>See the script ipconn3</w:t>
      </w:r>
      <w:r w:rsidRPr="00566C73">
        <w:rPr>
          <w:color w:val="1481AB" w:themeColor="accent1" w:themeShade="BF"/>
        </w:rPr>
        <w:t xml:space="preserve">.sh in </w:t>
      </w:r>
      <w:proofErr w:type="gramStart"/>
      <w:r w:rsidR="00A91F70">
        <w:rPr>
          <w:color w:val="1481AB" w:themeColor="accent1" w:themeShade="BF"/>
        </w:rPr>
        <w:t>21.SeS</w:t>
      </w:r>
      <w:proofErr w:type="gramEnd"/>
      <w:r w:rsidR="00A91F70">
        <w:rPr>
          <w:color w:val="1481AB" w:themeColor="accent1" w:themeShade="BF"/>
        </w:rPr>
        <w:t>_Unit3_AdvancedScripting_LabSolutionFiles</w:t>
      </w:r>
      <w:r w:rsidRPr="00566C73">
        <w:rPr>
          <w:color w:val="1481AB" w:themeColor="accent1" w:themeShade="BF"/>
        </w:rPr>
        <w:t>.</w:t>
      </w:r>
    </w:p>
    <w:p w14:paraId="39866CF5" w14:textId="77777777" w:rsidR="00B9400B" w:rsidRPr="00DF600B" w:rsidRDefault="00B9400B" w:rsidP="004648C5">
      <w:pPr>
        <w:rPr>
          <w:szCs w:val="22"/>
        </w:rPr>
      </w:pPr>
    </w:p>
    <w:p w14:paraId="750EBA1C" w14:textId="77777777" w:rsidR="00AC68E9" w:rsidRDefault="00072373" w:rsidP="00072373">
      <w:pPr>
        <w:pStyle w:val="Heading3"/>
      </w:pPr>
      <w:r>
        <w:t>Lab Exercise 4</w:t>
      </w:r>
      <w:r w:rsidR="00AC68E9">
        <w:br/>
      </w:r>
    </w:p>
    <w:p w14:paraId="5106AC79" w14:textId="77777777" w:rsidR="00072373" w:rsidRDefault="00072373" w:rsidP="00072373">
      <w:r>
        <w:t>Write a script that uses the file "connect.csv" as input and creates a new column called "DESTINATION NAME" in the output. Transform the DESTINATION IP based on the following information, and store the resulting names in the newly created column.</w:t>
      </w:r>
    </w:p>
    <w:p w14:paraId="081371CE" w14:textId="77777777" w:rsidR="00072373" w:rsidRDefault="00072373" w:rsidP="00072373">
      <w:r>
        <w:t>•</w:t>
      </w:r>
      <w:r>
        <w:tab/>
        <w:t xml:space="preserve">172.016.112.050 </w:t>
      </w:r>
      <w:r>
        <w:rPr>
          <w:rFonts w:ascii="Calibri" w:hAnsi="Calibri" w:cs="Calibri"/>
        </w:rPr>
        <w:t>→</w:t>
      </w:r>
      <w:r>
        <w:t xml:space="preserve"> pascal</w:t>
      </w:r>
    </w:p>
    <w:p w14:paraId="6D01A920" w14:textId="77777777" w:rsidR="00072373" w:rsidRDefault="00072373" w:rsidP="00072373">
      <w:r>
        <w:t>•</w:t>
      </w:r>
      <w:r>
        <w:tab/>
        <w:t xml:space="preserve">172.016.112.194 </w:t>
      </w:r>
      <w:r>
        <w:rPr>
          <w:rFonts w:ascii="Calibri" w:hAnsi="Calibri" w:cs="Calibri"/>
        </w:rPr>
        <w:t>→</w:t>
      </w:r>
      <w:r>
        <w:t xml:space="preserve"> falcon</w:t>
      </w:r>
    </w:p>
    <w:p w14:paraId="73C220CA" w14:textId="77777777" w:rsidR="00072373" w:rsidRDefault="00072373" w:rsidP="00072373">
      <w:r>
        <w:t>•</w:t>
      </w:r>
      <w:r>
        <w:tab/>
        <w:t xml:space="preserve">172.016.113.050 </w:t>
      </w:r>
      <w:r>
        <w:rPr>
          <w:rFonts w:ascii="Calibri" w:hAnsi="Calibri" w:cs="Calibri"/>
        </w:rPr>
        <w:t>→</w:t>
      </w:r>
      <w:r>
        <w:t xml:space="preserve"> </w:t>
      </w:r>
      <w:proofErr w:type="spellStart"/>
      <w:r>
        <w:t>zeno</w:t>
      </w:r>
      <w:proofErr w:type="spellEnd"/>
    </w:p>
    <w:p w14:paraId="7970E26F" w14:textId="77777777" w:rsidR="00072373" w:rsidRDefault="00072373" w:rsidP="00072373">
      <w:r>
        <w:t>•</w:t>
      </w:r>
      <w:r>
        <w:tab/>
        <w:t xml:space="preserve">172.016.114.050 </w:t>
      </w:r>
      <w:r>
        <w:rPr>
          <w:rFonts w:ascii="Calibri" w:hAnsi="Calibri" w:cs="Calibri"/>
        </w:rPr>
        <w:t>→</w:t>
      </w:r>
      <w:r>
        <w:t xml:space="preserve"> swan</w:t>
      </w:r>
    </w:p>
    <w:p w14:paraId="7AABC2AB" w14:textId="77777777" w:rsidR="00072373" w:rsidRDefault="00072373" w:rsidP="00072373">
      <w:r>
        <w:t>•</w:t>
      </w:r>
      <w:r>
        <w:tab/>
        <w:t xml:space="preserve">172.016.114.168 </w:t>
      </w:r>
      <w:r>
        <w:rPr>
          <w:rFonts w:ascii="Calibri" w:hAnsi="Calibri" w:cs="Calibri"/>
        </w:rPr>
        <w:t>→</w:t>
      </w:r>
      <w:r>
        <w:t xml:space="preserve"> finch</w:t>
      </w:r>
    </w:p>
    <w:p w14:paraId="2A580E30" w14:textId="77777777" w:rsidR="00072373" w:rsidRDefault="00072373" w:rsidP="00072373">
      <w:r>
        <w:t>•</w:t>
      </w:r>
      <w:r>
        <w:tab/>
        <w:t xml:space="preserve">172.016.115.005 </w:t>
      </w:r>
      <w:r>
        <w:rPr>
          <w:rFonts w:ascii="Calibri" w:hAnsi="Calibri" w:cs="Calibri"/>
        </w:rPr>
        <w:t>→</w:t>
      </w:r>
      <w:r>
        <w:t xml:space="preserve"> pc1</w:t>
      </w:r>
    </w:p>
    <w:p w14:paraId="0F2508DA" w14:textId="77777777" w:rsidR="00072373" w:rsidRDefault="00072373" w:rsidP="00072373">
      <w:r>
        <w:t>•</w:t>
      </w:r>
      <w:r>
        <w:tab/>
        <w:t xml:space="preserve">172.016.115.050 </w:t>
      </w:r>
      <w:r>
        <w:rPr>
          <w:rFonts w:ascii="Calibri" w:hAnsi="Calibri" w:cs="Calibri"/>
        </w:rPr>
        <w:t>→</w:t>
      </w:r>
      <w:r>
        <w:t xml:space="preserve"> mill</w:t>
      </w:r>
    </w:p>
    <w:p w14:paraId="1AD15CA1" w14:textId="77777777" w:rsidR="00072373" w:rsidRDefault="00C46652" w:rsidP="00072373">
      <w:r>
        <w:t>Save the script as “ipconn4.sh”, and s</w:t>
      </w:r>
      <w:r w:rsidR="00072373">
        <w:t>av</w:t>
      </w:r>
      <w:r w:rsidR="001F0DCC">
        <w:t>e the output in a file called "</w:t>
      </w:r>
      <w:r w:rsidR="00072373">
        <w:t>connect-host.csv"</w:t>
      </w:r>
      <w:r w:rsidR="001F0DCC">
        <w:t>.</w:t>
      </w:r>
    </w:p>
    <w:p w14:paraId="6CDB4043" w14:textId="77777777" w:rsidR="00AC68E9" w:rsidRDefault="00072373" w:rsidP="00072373">
      <w:r>
        <w:t xml:space="preserve">Hint: If you use </w:t>
      </w:r>
      <w:proofErr w:type="spellStart"/>
      <w:r w:rsidRPr="001F0DCC">
        <w:rPr>
          <w:i/>
        </w:rPr>
        <w:t>sed</w:t>
      </w:r>
      <w:proofErr w:type="spellEnd"/>
      <w:r>
        <w:t xml:space="preserve"> to do this, it is easiest to put the substitution commands in a separate file, and use the -f option to </w:t>
      </w:r>
      <w:r w:rsidRPr="00BD0AD2">
        <w:rPr>
          <w:i/>
        </w:rPr>
        <w:t>sed</w:t>
      </w:r>
      <w:r>
        <w:t>.</w:t>
      </w:r>
      <w:r w:rsidR="001F0DCC">
        <w:t xml:space="preserve"> </w:t>
      </w:r>
    </w:p>
    <w:p w14:paraId="323D37E3" w14:textId="0B6BBF14" w:rsidR="00A262AB" w:rsidRPr="00566C73" w:rsidRDefault="00A262AB" w:rsidP="00A262AB">
      <w:pPr>
        <w:pStyle w:val="ListParagraph"/>
        <w:ind w:left="0"/>
        <w:rPr>
          <w:color w:val="1481AB" w:themeColor="accent1" w:themeShade="BF"/>
        </w:rPr>
      </w:pPr>
      <w:r>
        <w:rPr>
          <w:color w:val="1481AB" w:themeColor="accent1" w:themeShade="BF"/>
        </w:rPr>
        <w:t>See the script ipconn4</w:t>
      </w:r>
      <w:r w:rsidRPr="00566C73">
        <w:rPr>
          <w:color w:val="1481AB" w:themeColor="accent1" w:themeShade="BF"/>
        </w:rPr>
        <w:t xml:space="preserve">.sh </w:t>
      </w:r>
      <w:r>
        <w:rPr>
          <w:color w:val="1481AB" w:themeColor="accent1" w:themeShade="BF"/>
        </w:rPr>
        <w:t xml:space="preserve">and the file </w:t>
      </w:r>
      <w:proofErr w:type="spellStart"/>
      <w:r>
        <w:rPr>
          <w:color w:val="1481AB" w:themeColor="accent1" w:themeShade="BF"/>
        </w:rPr>
        <w:t>hostmap.sed</w:t>
      </w:r>
      <w:proofErr w:type="spellEnd"/>
      <w:r>
        <w:rPr>
          <w:color w:val="1481AB" w:themeColor="accent1" w:themeShade="BF"/>
        </w:rPr>
        <w:t xml:space="preserve"> </w:t>
      </w:r>
      <w:r w:rsidRPr="00566C73">
        <w:rPr>
          <w:color w:val="1481AB" w:themeColor="accent1" w:themeShade="BF"/>
        </w:rPr>
        <w:t xml:space="preserve">in </w:t>
      </w:r>
      <w:proofErr w:type="gramStart"/>
      <w:r w:rsidR="00A91F70">
        <w:rPr>
          <w:color w:val="1481AB" w:themeColor="accent1" w:themeShade="BF"/>
        </w:rPr>
        <w:t>21.SeS</w:t>
      </w:r>
      <w:proofErr w:type="gramEnd"/>
      <w:r w:rsidR="00A91F70">
        <w:rPr>
          <w:color w:val="1481AB" w:themeColor="accent1" w:themeShade="BF"/>
        </w:rPr>
        <w:t>_Unit3_AdvancedScripting_LabSolutionFiles</w:t>
      </w:r>
      <w:r w:rsidRPr="00566C73">
        <w:rPr>
          <w:color w:val="1481AB" w:themeColor="accent1" w:themeShade="BF"/>
        </w:rPr>
        <w:t>.</w:t>
      </w:r>
    </w:p>
    <w:p w14:paraId="7195C884" w14:textId="77777777" w:rsidR="00D53BF9" w:rsidRDefault="00D53BF9"/>
    <w:p w14:paraId="1A3A73FB" w14:textId="77777777" w:rsidR="00416EA2" w:rsidRDefault="00416EA2">
      <w:pPr>
        <w:rPr>
          <w:caps/>
          <w:color w:val="0D5571" w:themeColor="accent1" w:themeShade="7F"/>
          <w:spacing w:val="15"/>
        </w:rPr>
      </w:pPr>
      <w:r>
        <w:br w:type="page"/>
      </w:r>
    </w:p>
    <w:p w14:paraId="4F8019C2" w14:textId="77777777" w:rsidR="00AC68E9" w:rsidRDefault="00BD0AD2" w:rsidP="00BD0AD2">
      <w:pPr>
        <w:pStyle w:val="Heading3"/>
      </w:pPr>
      <w:r>
        <w:lastRenderedPageBreak/>
        <w:t>Lab Exercise 5</w:t>
      </w:r>
    </w:p>
    <w:p w14:paraId="0068FC73" w14:textId="77777777" w:rsidR="00BD0AD2" w:rsidRDefault="008E6B8C" w:rsidP="008E6B8C">
      <w:r w:rsidRPr="008E6B8C">
        <w:t>Write a script t</w:t>
      </w:r>
      <w:r>
        <w:t>hat takes input from the file "</w:t>
      </w:r>
      <w:r w:rsidRPr="008E6B8C">
        <w:t>connect-host.csv” and adds a new field called "ANONYMIZED SOURCE IP" immediately after the</w:t>
      </w:r>
      <w:r>
        <w:t xml:space="preserve"> SOURCE IP field in the output.</w:t>
      </w:r>
      <w:r w:rsidRPr="008E6B8C">
        <w:t xml:space="preserve"> Transform the SOURCE IP by replacing the last two octets of the IP address with 0, and store the transformat</w:t>
      </w:r>
      <w:r>
        <w:t>ion in the newly created field.</w:t>
      </w:r>
      <w:r w:rsidRPr="008E6B8C">
        <w:t xml:space="preserve"> For instance, the IP address 101.102.103.104 would become 101.102.0.0.</w:t>
      </w:r>
      <w:r>
        <w:t xml:space="preserve"> </w:t>
      </w:r>
      <w:r w:rsidRPr="008E6B8C">
        <w:t xml:space="preserve">Save the </w:t>
      </w:r>
      <w:r>
        <w:t>new script as “ipconn5.sh”.</w:t>
      </w:r>
    </w:p>
    <w:p w14:paraId="56A97A81" w14:textId="4B1E1217" w:rsidR="00A262AB" w:rsidRPr="00566C73" w:rsidRDefault="00A262AB" w:rsidP="00A262AB">
      <w:pPr>
        <w:pStyle w:val="ListParagraph"/>
        <w:ind w:left="0"/>
        <w:rPr>
          <w:color w:val="1481AB" w:themeColor="accent1" w:themeShade="BF"/>
        </w:rPr>
      </w:pPr>
      <w:r>
        <w:rPr>
          <w:color w:val="1481AB" w:themeColor="accent1" w:themeShade="BF"/>
        </w:rPr>
        <w:t>See the script ipconn5</w:t>
      </w:r>
      <w:r w:rsidRPr="00566C73">
        <w:rPr>
          <w:color w:val="1481AB" w:themeColor="accent1" w:themeShade="BF"/>
        </w:rPr>
        <w:t xml:space="preserve">.sh in </w:t>
      </w:r>
      <w:proofErr w:type="gramStart"/>
      <w:r w:rsidR="00A91F70">
        <w:rPr>
          <w:color w:val="1481AB" w:themeColor="accent1" w:themeShade="BF"/>
        </w:rPr>
        <w:t>21.SeS</w:t>
      </w:r>
      <w:proofErr w:type="gramEnd"/>
      <w:r w:rsidR="00A91F70">
        <w:rPr>
          <w:color w:val="1481AB" w:themeColor="accent1" w:themeShade="BF"/>
        </w:rPr>
        <w:t>_Unit3_AdvancedScripting_LabSolutionFiles</w:t>
      </w:r>
      <w:r w:rsidRPr="00566C73">
        <w:rPr>
          <w:color w:val="1481AB" w:themeColor="accent1" w:themeShade="BF"/>
        </w:rPr>
        <w:t>.</w:t>
      </w:r>
    </w:p>
    <w:p w14:paraId="3ECD7F95" w14:textId="77777777" w:rsidR="00BE3FC4" w:rsidRDefault="00BE3FC4" w:rsidP="008E6B8C"/>
    <w:p w14:paraId="6CA43B63" w14:textId="77777777" w:rsidR="00BE3FC4" w:rsidRDefault="00BE3FC4" w:rsidP="00BE3FC4">
      <w:pPr>
        <w:pStyle w:val="Heading3"/>
      </w:pPr>
      <w:r>
        <w:t>Puzzler</w:t>
      </w:r>
    </w:p>
    <w:p w14:paraId="73873102" w14:textId="77777777" w:rsidR="00920E2A" w:rsidRDefault="00920E2A" w:rsidP="008E6B8C">
      <w:r>
        <w:t xml:space="preserve">Modify </w:t>
      </w:r>
      <w:r w:rsidRPr="00920E2A">
        <w:t xml:space="preserve">the script you wrote for </w:t>
      </w:r>
      <w:r>
        <w:t xml:space="preserve">Lab </w:t>
      </w:r>
      <w:r w:rsidRPr="00920E2A">
        <w:t xml:space="preserve">Exercise 4 </w:t>
      </w:r>
      <w:r>
        <w:t>(ipconn4.sh)</w:t>
      </w:r>
      <w:r w:rsidRPr="00920E2A">
        <w:t xml:space="preserve"> </w:t>
      </w:r>
      <w:r>
        <w:t xml:space="preserve">to </w:t>
      </w:r>
      <w:r w:rsidRPr="00920E2A">
        <w:t xml:space="preserve">also count the number of times each host name appears in the file. </w:t>
      </w:r>
      <w:r>
        <w:t>Save the modified version of the script as “ipconnP.sh”.</w:t>
      </w:r>
    </w:p>
    <w:p w14:paraId="2470173C" w14:textId="77777777" w:rsidR="00BE3FC4" w:rsidRDefault="00920E2A" w:rsidP="008E6B8C">
      <w:r>
        <w:t>Hint: K</w:t>
      </w:r>
      <w:r w:rsidRPr="00920E2A">
        <w:t>eep a list of the names as they appear. Ensure the names are separated by newlines (</w:t>
      </w:r>
      <w:proofErr w:type="spellStart"/>
      <w:r w:rsidRPr="00920E2A">
        <w:rPr>
          <w:i/>
        </w:rPr>
        <w:t>tr</w:t>
      </w:r>
      <w:proofErr w:type="spellEnd"/>
      <w:r w:rsidRPr="00920E2A">
        <w:t>). Then sort them (</w:t>
      </w:r>
      <w:r w:rsidRPr="00920E2A">
        <w:rPr>
          <w:i/>
        </w:rPr>
        <w:t>sort</w:t>
      </w:r>
      <w:r w:rsidRPr="00920E2A">
        <w:t>), eliminate duplicate lines, and put the number of times each line occurred before the output lines (</w:t>
      </w:r>
      <w:proofErr w:type="spellStart"/>
      <w:r w:rsidRPr="00920E2A">
        <w:rPr>
          <w:i/>
        </w:rPr>
        <w:t>uniq</w:t>
      </w:r>
      <w:proofErr w:type="spellEnd"/>
      <w:r w:rsidRPr="00920E2A">
        <w:rPr>
          <w:i/>
        </w:rPr>
        <w:t xml:space="preserve"> –c</w:t>
      </w:r>
      <w:r w:rsidRPr="00920E2A">
        <w:t>).</w:t>
      </w:r>
    </w:p>
    <w:p w14:paraId="7B3815DC" w14:textId="75902075" w:rsidR="00A262AB" w:rsidRPr="00566C73" w:rsidRDefault="00A262AB" w:rsidP="00A262AB">
      <w:pPr>
        <w:pStyle w:val="ListParagraph"/>
        <w:ind w:left="0"/>
        <w:rPr>
          <w:color w:val="1481AB" w:themeColor="accent1" w:themeShade="BF"/>
        </w:rPr>
      </w:pPr>
      <w:r>
        <w:rPr>
          <w:color w:val="1481AB" w:themeColor="accent1" w:themeShade="BF"/>
        </w:rPr>
        <w:t>See the script ipconnP</w:t>
      </w:r>
      <w:r w:rsidRPr="00566C73">
        <w:rPr>
          <w:color w:val="1481AB" w:themeColor="accent1" w:themeShade="BF"/>
        </w:rPr>
        <w:t xml:space="preserve">.sh in </w:t>
      </w:r>
      <w:proofErr w:type="gramStart"/>
      <w:r w:rsidR="00A91F70">
        <w:rPr>
          <w:color w:val="1481AB" w:themeColor="accent1" w:themeShade="BF"/>
        </w:rPr>
        <w:t>21.SeS</w:t>
      </w:r>
      <w:proofErr w:type="gramEnd"/>
      <w:r w:rsidR="00A91F70">
        <w:rPr>
          <w:color w:val="1481AB" w:themeColor="accent1" w:themeShade="BF"/>
        </w:rPr>
        <w:t>_Unit3_AdvancedScripting_LabSolutionFiles</w:t>
      </w:r>
      <w:r w:rsidRPr="00566C73">
        <w:rPr>
          <w:color w:val="1481AB" w:themeColor="accent1" w:themeShade="BF"/>
        </w:rPr>
        <w:t>.</w:t>
      </w:r>
    </w:p>
    <w:p w14:paraId="31AB9A8D" w14:textId="77777777" w:rsidR="00BA4031" w:rsidRDefault="00BA4031" w:rsidP="008E6B8C"/>
    <w:p w14:paraId="1F54CFFE" w14:textId="77777777" w:rsidR="00BA4031" w:rsidRDefault="00BA4031" w:rsidP="00BA4031">
      <w:pPr>
        <w:pStyle w:val="Heading3"/>
      </w:pPr>
      <w:r>
        <w:t>Big Puzzler</w:t>
      </w:r>
    </w:p>
    <w:p w14:paraId="13BC02AA" w14:textId="77777777" w:rsidR="00BA4031" w:rsidRPr="00BA4031" w:rsidRDefault="00BA4031" w:rsidP="00BA4031">
      <w:r w:rsidRPr="00BA4031">
        <w:t>Using the file “connect.csv” as input, write a shell script to create two new fields called “TIME (M</w:t>
      </w:r>
      <w:r>
        <w:t>INUTES)” and “DURATION (MINUTES</w:t>
      </w:r>
      <w:r w:rsidRPr="00BA4031">
        <w:t>)</w:t>
      </w:r>
      <w:r>
        <w:t>”</w:t>
      </w:r>
      <w:r w:rsidRPr="00BA4031">
        <w:t xml:space="preserve"> right after the TIME and</w:t>
      </w:r>
      <w:r>
        <w:t xml:space="preserve"> DURATION fields, respectively.</w:t>
      </w:r>
      <w:r w:rsidRPr="00BA4031">
        <w:t xml:space="preserve"> Transform the original TIME and DURATION fields by rounding to the nearest minute and save the outputs in the newly created fields. </w:t>
      </w:r>
      <w:r>
        <w:t>Save the new script as “ipconnPB</w:t>
      </w:r>
      <w:r w:rsidRPr="00BA4031">
        <w:t>.sh”.</w:t>
      </w:r>
      <w:r>
        <w:t xml:space="preserve"> </w:t>
      </w:r>
    </w:p>
    <w:p w14:paraId="2EBF00DC" w14:textId="10195D75" w:rsidR="00A262AB" w:rsidRPr="00566C73" w:rsidRDefault="00A262AB" w:rsidP="00A262AB">
      <w:pPr>
        <w:pStyle w:val="ListParagraph"/>
        <w:ind w:left="0"/>
        <w:rPr>
          <w:color w:val="1481AB" w:themeColor="accent1" w:themeShade="BF"/>
        </w:rPr>
      </w:pPr>
      <w:r>
        <w:rPr>
          <w:color w:val="1481AB" w:themeColor="accent1" w:themeShade="BF"/>
        </w:rPr>
        <w:t>See the script ipconnPB</w:t>
      </w:r>
      <w:r w:rsidRPr="00566C73">
        <w:rPr>
          <w:color w:val="1481AB" w:themeColor="accent1" w:themeShade="BF"/>
        </w:rPr>
        <w:t xml:space="preserve">.sh in </w:t>
      </w:r>
      <w:proofErr w:type="gramStart"/>
      <w:r w:rsidR="00A91F70">
        <w:rPr>
          <w:color w:val="1481AB" w:themeColor="accent1" w:themeShade="BF"/>
        </w:rPr>
        <w:t>21.SeS</w:t>
      </w:r>
      <w:proofErr w:type="gramEnd"/>
      <w:r w:rsidR="00A91F70">
        <w:rPr>
          <w:color w:val="1481AB" w:themeColor="accent1" w:themeShade="BF"/>
        </w:rPr>
        <w:t>_Unit3_AdvancedScripting_LabSolutionFiles</w:t>
      </w:r>
      <w:r w:rsidRPr="00566C73">
        <w:rPr>
          <w:color w:val="1481AB" w:themeColor="accent1" w:themeShade="BF"/>
        </w:rPr>
        <w:t>.</w:t>
      </w:r>
    </w:p>
    <w:p w14:paraId="7090CE3D" w14:textId="77777777" w:rsidR="00EE1317" w:rsidRPr="0092482E" w:rsidRDefault="00EE1317" w:rsidP="00EE1317">
      <w:pPr>
        <w:pStyle w:val="BodyText"/>
        <w:spacing w:before="0"/>
        <w:ind w:left="0" w:right="121"/>
        <w:rPr>
          <w:rFonts w:ascii="Verdana" w:hAnsi="Verdana" w:cs="Arial"/>
        </w:rPr>
      </w:pPr>
    </w:p>
    <w:sectPr w:rsidR="00EE1317" w:rsidRPr="0092482E"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9E00A" w14:textId="77777777" w:rsidR="007A79D3" w:rsidRDefault="007A79D3">
      <w:r>
        <w:separator/>
      </w:r>
    </w:p>
  </w:endnote>
  <w:endnote w:type="continuationSeparator" w:id="0">
    <w:p w14:paraId="51754AC5" w14:textId="77777777" w:rsidR="007A79D3" w:rsidRDefault="007A7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B6BA1" w14:textId="77777777" w:rsidR="00A7799E" w:rsidRPr="00416EA2" w:rsidRDefault="007A79D3" w:rsidP="000A4BDE">
    <w:pPr>
      <w:pStyle w:val="Footer"/>
      <w:spacing w:before="0" w:after="0" w:line="240" w:lineRule="auto"/>
      <w:jc w:val="right"/>
      <w:rPr>
        <w:rFonts w:ascii="Calibri" w:hAnsi="Calibri"/>
        <w:sz w:val="24"/>
        <w:szCs w:val="24"/>
      </w:rPr>
    </w:pPr>
    <w:r>
      <w:rPr>
        <w:rFonts w:ascii="Calibri" w:hAnsi="Calibri"/>
        <w:sz w:val="14"/>
      </w:rPr>
      <w:pict w14:anchorId="5EE25CAC">
        <v:rect id="_x0000_i1025" style="width:479pt;height:1pt" o:hralign="center" o:hrstd="t" o:hrnoshade="t" o:hr="t" fillcolor="#1cade4 [3204]" stroked="f"/>
      </w:pict>
    </w:r>
    <w:r w:rsidR="00A7799E" w:rsidRPr="00416EA2">
      <w:rPr>
        <w:rFonts w:ascii="Calibri" w:hAnsi="Calibri"/>
        <w:sz w:val="24"/>
        <w:szCs w:val="24"/>
      </w:rPr>
      <w:tab/>
      <w:t xml:space="preserve"> Page | </w:t>
    </w:r>
    <w:r w:rsidR="00A7799E" w:rsidRPr="00416EA2">
      <w:rPr>
        <w:rFonts w:ascii="Calibri" w:hAnsi="Calibri"/>
        <w:sz w:val="24"/>
        <w:szCs w:val="24"/>
      </w:rPr>
      <w:fldChar w:fldCharType="begin"/>
    </w:r>
    <w:r w:rsidR="00A7799E" w:rsidRPr="00416EA2">
      <w:rPr>
        <w:rFonts w:ascii="Calibri" w:hAnsi="Calibri"/>
        <w:sz w:val="24"/>
        <w:szCs w:val="24"/>
      </w:rPr>
      <w:instrText xml:space="preserve"> PAGE   \* MERGEFORMAT </w:instrText>
    </w:r>
    <w:r w:rsidR="00A7799E" w:rsidRPr="00416EA2">
      <w:rPr>
        <w:rFonts w:ascii="Calibri" w:hAnsi="Calibri"/>
        <w:sz w:val="24"/>
        <w:szCs w:val="24"/>
      </w:rPr>
      <w:fldChar w:fldCharType="separate"/>
    </w:r>
    <w:r w:rsidR="00416EA2">
      <w:rPr>
        <w:rFonts w:ascii="Calibri" w:hAnsi="Calibri"/>
        <w:noProof/>
        <w:sz w:val="24"/>
        <w:szCs w:val="24"/>
      </w:rPr>
      <w:t>3</w:t>
    </w:r>
    <w:r w:rsidR="00A7799E" w:rsidRPr="00416EA2">
      <w:rPr>
        <w:rFonts w:ascii="Calibri" w:hAnsi="Calibri"/>
        <w:noProof/>
        <w:sz w:val="24"/>
        <w:szCs w:val="24"/>
      </w:rPr>
      <w:fldChar w:fldCharType="end"/>
    </w:r>
    <w:r w:rsidR="00A7799E" w:rsidRPr="00416EA2">
      <w:rPr>
        <w:rFonts w:ascii="Calibri" w:hAnsi="Calibri"/>
        <w:sz w:val="24"/>
        <w:szCs w:val="24"/>
      </w:rPr>
      <w:t xml:space="preserve"> </w:t>
    </w:r>
  </w:p>
  <w:p w14:paraId="20ECA840" w14:textId="77777777" w:rsidR="00EB5F36" w:rsidRPr="00416EA2" w:rsidRDefault="000A4BDE" w:rsidP="000A4BDE">
    <w:pPr>
      <w:pStyle w:val="Footer"/>
      <w:spacing w:before="0" w:after="0" w:line="240" w:lineRule="auto"/>
      <w:rPr>
        <w:rFonts w:ascii="Calibri" w:hAnsi="Calibri"/>
        <w:sz w:val="24"/>
        <w:szCs w:val="24"/>
      </w:rPr>
    </w:pPr>
    <w:r w:rsidRPr="00416EA2">
      <w:rPr>
        <w:rFonts w:ascii="Calibri" w:hAnsi="Calibri"/>
        <w:noProof/>
        <w:sz w:val="24"/>
        <w:szCs w:val="24"/>
      </w:rPr>
      <w:drawing>
        <wp:inline distT="0" distB="0" distL="0" distR="0" wp14:anchorId="2D0A274D" wp14:editId="79926F44">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416EA2">
      <w:rPr>
        <w:rFonts w:ascii="Calibri" w:hAnsi="Calibri"/>
        <w:sz w:val="24"/>
        <w:szCs w:val="24"/>
      </w:rPr>
      <w:t xml:space="preserve">  This document is licensed with a </w:t>
    </w:r>
    <w:hyperlink r:id="rId2" w:history="1">
      <w:r w:rsidRPr="00416EA2">
        <w:rPr>
          <w:rStyle w:val="Hyperlink"/>
          <w:rFonts w:ascii="Calibri" w:hAnsi="Calibri"/>
          <w:sz w:val="24"/>
          <w:szCs w:val="24"/>
        </w:rPr>
        <w:t>Creative Commons Attribution 4.0 International License</w:t>
      </w:r>
    </w:hyperlink>
    <w:r w:rsidRPr="00416EA2">
      <w:rPr>
        <w:rStyle w:val="Hyperlink"/>
        <w:rFonts w:ascii="Calibri" w:hAnsi="Calibri"/>
        <w:sz w:val="24"/>
        <w:szCs w:val="24"/>
      </w:rPr>
      <w:t xml:space="preserve"> </w:t>
    </w:r>
    <w:r w:rsidR="00A7799E" w:rsidRPr="00416EA2">
      <w:rPr>
        <w:rFonts w:ascii="Calibri" w:hAnsi="Calibri"/>
        <w:sz w:val="24"/>
        <w:szCs w:val="24"/>
      </w:rPr>
      <w:t xml:space="preserve">©2017 </w:t>
    </w:r>
    <w:hyperlink r:id="rId3" w:history="1">
      <w:r w:rsidR="00A7799E" w:rsidRPr="00416EA2">
        <w:rPr>
          <w:rStyle w:val="Hyperlink"/>
          <w:rFonts w:ascii="Calibri" w:hAnsi="Calibri"/>
          <w:sz w:val="24"/>
          <w:szCs w:val="24"/>
        </w:rPr>
        <w:t>Catalyzing Computing and Cybersecurity in Community Colleges</w:t>
      </w:r>
    </w:hyperlink>
    <w:r w:rsidR="00A7799E" w:rsidRPr="00416EA2">
      <w:rPr>
        <w:rFonts w:ascii="Calibri" w:hAnsi="Calibri"/>
        <w:sz w:val="24"/>
        <w:szCs w:val="24"/>
      </w:rPr>
      <w:t xml:space="preserve"> (C5).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B7D96" w14:textId="77777777" w:rsidR="00D40DB9" w:rsidRPr="00416EA2" w:rsidRDefault="007A79D3" w:rsidP="00D40DB9">
    <w:pPr>
      <w:pStyle w:val="Footer"/>
      <w:spacing w:before="0" w:after="0" w:line="240" w:lineRule="auto"/>
      <w:jc w:val="right"/>
      <w:rPr>
        <w:rFonts w:ascii="Calibri" w:hAnsi="Calibri"/>
        <w:sz w:val="24"/>
        <w:szCs w:val="24"/>
      </w:rPr>
    </w:pPr>
    <w:r>
      <w:rPr>
        <w:rFonts w:ascii="Calibri" w:hAnsi="Calibri"/>
        <w:sz w:val="14"/>
      </w:rPr>
      <w:pict w14:anchorId="62DDAC74">
        <v:rect id="_x0000_i1026" style="width:479pt;height:1pt" o:hralign="center" o:hrstd="t" o:hrnoshade="t" o:hr="t" fillcolor="#1cade4 [3204]" stroked="f"/>
      </w:pict>
    </w:r>
    <w:r w:rsidR="00D40DB9">
      <w:rPr>
        <w:rFonts w:ascii="Calibri" w:hAnsi="Calibri"/>
        <w:sz w:val="14"/>
      </w:rPr>
      <w:tab/>
    </w:r>
    <w:r w:rsidR="00D40DB9" w:rsidRPr="00416EA2">
      <w:rPr>
        <w:rFonts w:ascii="Calibri" w:hAnsi="Calibri"/>
        <w:sz w:val="24"/>
        <w:szCs w:val="24"/>
      </w:rPr>
      <w:t xml:space="preserve"> Page | </w:t>
    </w:r>
    <w:r w:rsidR="00D40DB9" w:rsidRPr="00416EA2">
      <w:rPr>
        <w:rFonts w:ascii="Calibri" w:hAnsi="Calibri"/>
        <w:sz w:val="24"/>
        <w:szCs w:val="24"/>
      </w:rPr>
      <w:fldChar w:fldCharType="begin"/>
    </w:r>
    <w:r w:rsidR="00D40DB9" w:rsidRPr="00416EA2">
      <w:rPr>
        <w:rFonts w:ascii="Calibri" w:hAnsi="Calibri"/>
        <w:sz w:val="24"/>
        <w:szCs w:val="24"/>
      </w:rPr>
      <w:instrText xml:space="preserve"> PAGE   \* MERGEFORMAT </w:instrText>
    </w:r>
    <w:r w:rsidR="00D40DB9" w:rsidRPr="00416EA2">
      <w:rPr>
        <w:rFonts w:ascii="Calibri" w:hAnsi="Calibri"/>
        <w:sz w:val="24"/>
        <w:szCs w:val="24"/>
      </w:rPr>
      <w:fldChar w:fldCharType="separate"/>
    </w:r>
    <w:r w:rsidR="00416EA2">
      <w:rPr>
        <w:rFonts w:ascii="Calibri" w:hAnsi="Calibri"/>
        <w:noProof/>
        <w:sz w:val="24"/>
        <w:szCs w:val="24"/>
      </w:rPr>
      <w:t>1</w:t>
    </w:r>
    <w:r w:rsidR="00D40DB9" w:rsidRPr="00416EA2">
      <w:rPr>
        <w:rFonts w:ascii="Calibri" w:hAnsi="Calibri"/>
        <w:noProof/>
        <w:sz w:val="24"/>
        <w:szCs w:val="24"/>
      </w:rPr>
      <w:fldChar w:fldCharType="end"/>
    </w:r>
    <w:r w:rsidR="00D40DB9" w:rsidRPr="00416EA2">
      <w:rPr>
        <w:rFonts w:ascii="Calibri" w:hAnsi="Calibri"/>
        <w:sz w:val="24"/>
        <w:szCs w:val="24"/>
      </w:rPr>
      <w:t xml:space="preserve"> </w:t>
    </w:r>
  </w:p>
  <w:p w14:paraId="15ADA80E" w14:textId="77777777" w:rsidR="00D40DB9" w:rsidRPr="00416EA2" w:rsidRDefault="00D40DB9" w:rsidP="00D40DB9">
    <w:pPr>
      <w:pStyle w:val="Footer"/>
      <w:spacing w:before="0" w:after="0" w:line="240" w:lineRule="auto"/>
      <w:rPr>
        <w:rFonts w:ascii="Calibri" w:hAnsi="Calibri"/>
        <w:sz w:val="24"/>
        <w:szCs w:val="24"/>
      </w:rPr>
    </w:pPr>
    <w:r w:rsidRPr="00416EA2">
      <w:rPr>
        <w:rFonts w:ascii="Calibri" w:hAnsi="Calibri"/>
        <w:noProof/>
        <w:sz w:val="24"/>
        <w:szCs w:val="24"/>
      </w:rPr>
      <w:drawing>
        <wp:inline distT="0" distB="0" distL="0" distR="0" wp14:anchorId="6D2DCD55" wp14:editId="112B2500">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416EA2">
      <w:rPr>
        <w:rFonts w:ascii="Calibri" w:hAnsi="Calibri"/>
        <w:sz w:val="24"/>
        <w:szCs w:val="24"/>
      </w:rPr>
      <w:t xml:space="preserve">  This document is licensed with a </w:t>
    </w:r>
    <w:hyperlink r:id="rId2" w:history="1">
      <w:r w:rsidRPr="00416EA2">
        <w:rPr>
          <w:rStyle w:val="Hyperlink"/>
          <w:rFonts w:ascii="Calibri" w:hAnsi="Calibri"/>
          <w:sz w:val="24"/>
          <w:szCs w:val="24"/>
        </w:rPr>
        <w:t>Creative Commons Attribution 4.0 International License</w:t>
      </w:r>
    </w:hyperlink>
    <w:r w:rsidRPr="00416EA2">
      <w:rPr>
        <w:rStyle w:val="Hyperlink"/>
        <w:rFonts w:ascii="Calibri" w:hAnsi="Calibri"/>
        <w:sz w:val="24"/>
        <w:szCs w:val="24"/>
      </w:rPr>
      <w:t xml:space="preserve"> </w:t>
    </w:r>
    <w:r w:rsidRPr="00416EA2">
      <w:rPr>
        <w:rFonts w:ascii="Calibri" w:hAnsi="Calibri"/>
        <w:sz w:val="24"/>
        <w:szCs w:val="24"/>
      </w:rPr>
      <w:t xml:space="preserve">©2017 </w:t>
    </w:r>
    <w:hyperlink r:id="rId3" w:history="1">
      <w:r w:rsidRPr="00416EA2">
        <w:rPr>
          <w:rStyle w:val="Hyperlink"/>
          <w:rFonts w:ascii="Calibri" w:hAnsi="Calibri"/>
          <w:sz w:val="24"/>
          <w:szCs w:val="24"/>
        </w:rPr>
        <w:t>Catalyzing Computing and Cybersecurity in Community Colleges</w:t>
      </w:r>
    </w:hyperlink>
    <w:r w:rsidRPr="00416EA2">
      <w:rPr>
        <w:rFonts w:ascii="Calibri" w:hAnsi="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23762" w14:textId="77777777" w:rsidR="007A79D3" w:rsidRDefault="007A79D3">
      <w:r>
        <w:separator/>
      </w:r>
    </w:p>
  </w:footnote>
  <w:footnote w:type="continuationSeparator" w:id="0">
    <w:p w14:paraId="06B8B097" w14:textId="77777777" w:rsidR="007A79D3" w:rsidRDefault="007A7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4572" w14:textId="77777777" w:rsidR="0020324C" w:rsidRPr="0020324C" w:rsidRDefault="0020324C" w:rsidP="0020324C">
    <w:pPr>
      <w:pStyle w:val="Header"/>
      <w:tabs>
        <w:tab w:val="clear" w:pos="4680"/>
        <w:tab w:val="clear" w:pos="9360"/>
        <w:tab w:val="left" w:pos="6120"/>
      </w:tabs>
      <w:ind w:left="-720"/>
      <w:jc w:val="both"/>
    </w:pPr>
    <w:r>
      <w:rPr>
        <w:noProof/>
      </w:rPr>
      <w:drawing>
        <wp:inline distT="0" distB="0" distL="0" distR="0" wp14:anchorId="01C369AF" wp14:editId="40BA1A4B">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3E8F802C" wp14:editId="2234E90F">
          <wp:extent cx="828675" cy="838200"/>
          <wp:effectExtent l="0" t="0" r="9525" b="0"/>
          <wp:docPr id="54" name="Picture 54" descr="C5 Logo - 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3574"/>
    <w:multiLevelType w:val="hybridMultilevel"/>
    <w:tmpl w:val="C32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6E1"/>
    <w:rsid w:val="00006B32"/>
    <w:rsid w:val="00010706"/>
    <w:rsid w:val="00072373"/>
    <w:rsid w:val="000A4BDE"/>
    <w:rsid w:val="001E68C2"/>
    <w:rsid w:val="001F0DCC"/>
    <w:rsid w:val="0020324C"/>
    <w:rsid w:val="00231BBD"/>
    <w:rsid w:val="002C4B43"/>
    <w:rsid w:val="002E7E76"/>
    <w:rsid w:val="002F2CEF"/>
    <w:rsid w:val="00313533"/>
    <w:rsid w:val="0032640A"/>
    <w:rsid w:val="00342E67"/>
    <w:rsid w:val="00347B71"/>
    <w:rsid w:val="003B6A62"/>
    <w:rsid w:val="003C4E7E"/>
    <w:rsid w:val="003C57A9"/>
    <w:rsid w:val="00416EA2"/>
    <w:rsid w:val="004648C5"/>
    <w:rsid w:val="0051152D"/>
    <w:rsid w:val="005F76E1"/>
    <w:rsid w:val="00714366"/>
    <w:rsid w:val="00726C26"/>
    <w:rsid w:val="00751B0B"/>
    <w:rsid w:val="007A79D3"/>
    <w:rsid w:val="007B5098"/>
    <w:rsid w:val="00807763"/>
    <w:rsid w:val="008150F2"/>
    <w:rsid w:val="008308D9"/>
    <w:rsid w:val="0083609E"/>
    <w:rsid w:val="008C72D2"/>
    <w:rsid w:val="008C7E92"/>
    <w:rsid w:val="008D5430"/>
    <w:rsid w:val="008E6B8C"/>
    <w:rsid w:val="00920E2A"/>
    <w:rsid w:val="0092482E"/>
    <w:rsid w:val="0095227A"/>
    <w:rsid w:val="00A01FC0"/>
    <w:rsid w:val="00A262AB"/>
    <w:rsid w:val="00A517CC"/>
    <w:rsid w:val="00A565F1"/>
    <w:rsid w:val="00A76C1E"/>
    <w:rsid w:val="00A7799E"/>
    <w:rsid w:val="00A91F70"/>
    <w:rsid w:val="00AA7BE7"/>
    <w:rsid w:val="00AC68E9"/>
    <w:rsid w:val="00B10FD5"/>
    <w:rsid w:val="00B11EB6"/>
    <w:rsid w:val="00B71E53"/>
    <w:rsid w:val="00B9400B"/>
    <w:rsid w:val="00BA4031"/>
    <w:rsid w:val="00BA6B8E"/>
    <w:rsid w:val="00BC3835"/>
    <w:rsid w:val="00BD0AD2"/>
    <w:rsid w:val="00BE3FC4"/>
    <w:rsid w:val="00C27DAD"/>
    <w:rsid w:val="00C46652"/>
    <w:rsid w:val="00CD551A"/>
    <w:rsid w:val="00CF7AF0"/>
    <w:rsid w:val="00D07D29"/>
    <w:rsid w:val="00D40DB9"/>
    <w:rsid w:val="00D53BF9"/>
    <w:rsid w:val="00DC0C38"/>
    <w:rsid w:val="00DF2652"/>
    <w:rsid w:val="00E25F86"/>
    <w:rsid w:val="00E314A3"/>
    <w:rsid w:val="00EB4C8E"/>
    <w:rsid w:val="00EB5F36"/>
    <w:rsid w:val="00ED0C17"/>
    <w:rsid w:val="00ED65F5"/>
    <w:rsid w:val="00EE1317"/>
    <w:rsid w:val="00F652FA"/>
    <w:rsid w:val="00FE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71529"/>
  <w15:docId w15:val="{31AF3DC6-16F9-4B06-9165-265B3B8F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76C1E"/>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A76C1E"/>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61B54-1630-493C-A2D0-F5D85B016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2</TotalTime>
  <Pages>1</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Ryan Smiley</cp:lastModifiedBy>
  <cp:revision>5</cp:revision>
  <dcterms:created xsi:type="dcterms:W3CDTF">2017-12-29T22:49:00Z</dcterms:created>
  <dcterms:modified xsi:type="dcterms:W3CDTF">2018-04-17T23:49:00Z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