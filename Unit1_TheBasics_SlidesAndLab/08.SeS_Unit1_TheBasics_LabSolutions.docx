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950069" w14:textId="77777777" w:rsidR="000A4BDE" w:rsidRPr="0020324C" w:rsidRDefault="000211A1" w:rsidP="0020324C">
      <w:pPr>
        <w:pStyle w:val="Title"/>
      </w:pPr>
      <w:r>
        <w:t>Secure Scripting</w:t>
      </w:r>
    </w:p>
    <w:p w14:paraId="523D7FE1" w14:textId="5D38D147" w:rsidR="00EE1317" w:rsidRDefault="000211A1" w:rsidP="00EE1317">
      <w:pPr>
        <w:pStyle w:val="Title"/>
        <w:rPr>
          <w:b/>
          <w:sz w:val="36"/>
        </w:rPr>
      </w:pPr>
      <w:r>
        <w:rPr>
          <w:b/>
          <w:sz w:val="36"/>
        </w:rPr>
        <w:t>The Basics</w:t>
      </w:r>
    </w:p>
    <w:p w14:paraId="67C16F93" w14:textId="77777777" w:rsidR="004A6534" w:rsidRPr="004A6534" w:rsidRDefault="004A6534" w:rsidP="004A6534"/>
    <w:p w14:paraId="1FCA55FD" w14:textId="7F299BAA" w:rsidR="00EE1317" w:rsidRPr="0092482E" w:rsidRDefault="001C23A4" w:rsidP="00EE1317">
      <w:pPr>
        <w:pStyle w:val="Heading1"/>
      </w:pPr>
      <w:r>
        <w:t>Unit 1</w:t>
      </w:r>
      <w:r w:rsidR="00613AB8">
        <w:t xml:space="preserve"> lab Solutions</w:t>
      </w:r>
    </w:p>
    <w:p w14:paraId="7958B1BC" w14:textId="77777777" w:rsidR="00545D68" w:rsidRDefault="00545D68" w:rsidP="00545D68">
      <w:pPr>
        <w:pStyle w:val="Heading3"/>
      </w:pPr>
      <w:bookmarkStart w:id="0" w:name="_bookmark1"/>
      <w:bookmarkStart w:id="1" w:name="_GoBack"/>
      <w:bookmarkEnd w:id="0"/>
      <w:bookmarkEnd w:id="1"/>
      <w:r>
        <w:t>Lab Exercise 1</w:t>
      </w:r>
    </w:p>
    <w:p w14:paraId="5AA76F02" w14:textId="77777777" w:rsidR="00EE1317" w:rsidRDefault="000211A1" w:rsidP="00EE1317">
      <w:r w:rsidRPr="000211A1">
        <w:t>Find the words in the word list “dict.txt” that contain the string “gry”.</w:t>
      </w:r>
    </w:p>
    <w:p w14:paraId="645A875A" w14:textId="77777777" w:rsidR="000211A1" w:rsidRDefault="000211A1" w:rsidP="002E41EC">
      <w:pPr>
        <w:pStyle w:val="ListParagraph"/>
        <w:numPr>
          <w:ilvl w:val="0"/>
          <w:numId w:val="4"/>
        </w:numPr>
      </w:pPr>
      <w:r>
        <w:t>What is the format of the file “dict.txt”? How many words per line does it contain?</w:t>
      </w:r>
    </w:p>
    <w:p w14:paraId="0007698E" w14:textId="77777777" w:rsidR="00613AB8" w:rsidRDefault="00613AB8" w:rsidP="00613AB8">
      <w:pPr>
        <w:pStyle w:val="ListParagraph"/>
        <w:rPr>
          <w:color w:val="1481AB" w:themeColor="accent1" w:themeShade="BF"/>
        </w:rPr>
      </w:pPr>
      <w:r w:rsidRPr="00613AB8">
        <w:rPr>
          <w:color w:val="1481AB" w:themeColor="accent1" w:themeShade="BF"/>
        </w:rPr>
        <w:t>The file “dict.</w:t>
      </w:r>
      <w:r>
        <w:rPr>
          <w:color w:val="1481AB" w:themeColor="accent1" w:themeShade="BF"/>
        </w:rPr>
        <w:t>txt” contains a list of words, one</w:t>
      </w:r>
      <w:r w:rsidRPr="00613AB8">
        <w:rPr>
          <w:color w:val="1481AB" w:themeColor="accent1" w:themeShade="BF"/>
        </w:rPr>
        <w:t xml:space="preserve"> word per line.</w:t>
      </w:r>
    </w:p>
    <w:p w14:paraId="3769289B" w14:textId="77777777" w:rsidR="00613AB8" w:rsidRPr="00613AB8" w:rsidRDefault="00613AB8" w:rsidP="00613AB8">
      <w:pPr>
        <w:pStyle w:val="ListParagraph"/>
        <w:rPr>
          <w:color w:val="1481AB" w:themeColor="accent1" w:themeShade="BF"/>
        </w:rPr>
      </w:pPr>
    </w:p>
    <w:p w14:paraId="584788BE" w14:textId="77777777" w:rsidR="000211A1" w:rsidRDefault="000211A1" w:rsidP="00213A7C">
      <w:pPr>
        <w:pStyle w:val="ListParagraph"/>
        <w:numPr>
          <w:ilvl w:val="0"/>
          <w:numId w:val="4"/>
        </w:numPr>
        <w:spacing w:before="0" w:after="0"/>
      </w:pPr>
      <w:r>
        <w:t xml:space="preserve">Look up the program </w:t>
      </w:r>
      <w:r w:rsidRPr="002E41EC">
        <w:rPr>
          <w:i/>
        </w:rPr>
        <w:t>grep</w:t>
      </w:r>
      <w:r>
        <w:t>. What arguments would you give it to look for the string “gry” in dict.txt?</w:t>
      </w:r>
    </w:p>
    <w:p w14:paraId="4B55BE9C" w14:textId="77777777" w:rsidR="00613AB8" w:rsidRPr="00613AB8" w:rsidRDefault="00613AB8" w:rsidP="00613AB8">
      <w:pPr>
        <w:ind w:left="720"/>
        <w:rPr>
          <w:color w:val="1481AB" w:themeColor="accent1" w:themeShade="BF"/>
        </w:rPr>
      </w:pPr>
      <w:r w:rsidRPr="00613AB8">
        <w:rPr>
          <w:color w:val="1481AB" w:themeColor="accent1" w:themeShade="BF"/>
        </w:rPr>
        <w:t>The command is “grep gry dict.txt</w:t>
      </w:r>
      <w:r>
        <w:rPr>
          <w:color w:val="1481AB" w:themeColor="accent1" w:themeShade="BF"/>
        </w:rPr>
        <w:t>”</w:t>
      </w:r>
      <w:r w:rsidRPr="00613AB8">
        <w:rPr>
          <w:color w:val="1481AB" w:themeColor="accent1" w:themeShade="BF"/>
        </w:rPr>
        <w:t>, which prints each line containing the string “gry”.</w:t>
      </w:r>
    </w:p>
    <w:p w14:paraId="337E3B7E" w14:textId="77777777" w:rsidR="000211A1" w:rsidRDefault="000211A1" w:rsidP="002E41EC">
      <w:pPr>
        <w:pStyle w:val="ListParagraph"/>
        <w:numPr>
          <w:ilvl w:val="0"/>
          <w:numId w:val="4"/>
        </w:numPr>
      </w:pPr>
      <w:r>
        <w:t>W</w:t>
      </w:r>
      <w:r w:rsidR="00613AB8">
        <w:t>rite a two</w:t>
      </w:r>
      <w:r>
        <w:t xml:space="preserve">-line shell script called “lookfor1.sh” that executes this command to look for words containing “gry” in dict.txt. The first line should specify that the </w:t>
      </w:r>
      <w:r w:rsidR="002E41EC">
        <w:t>program “/bin/sh” is to be used. T</w:t>
      </w:r>
      <w:r>
        <w:t xml:space="preserve">he second </w:t>
      </w:r>
      <w:r w:rsidR="002E41EC">
        <w:t xml:space="preserve">line </w:t>
      </w:r>
      <w:r>
        <w:t>should c</w:t>
      </w:r>
      <w:r w:rsidR="002E41EC">
        <w:t>ontain your command. Try it out. I</w:t>
      </w:r>
      <w:r>
        <w:t xml:space="preserve">f </w:t>
      </w:r>
      <w:r w:rsidR="002E41EC">
        <w:t>you did it right, you will see eight</w:t>
      </w:r>
      <w:r>
        <w:t xml:space="preserve"> words, the first being “agrypnia” and the last being “pouggry”</w:t>
      </w:r>
      <w:r w:rsidR="002E41EC">
        <w:t>.</w:t>
      </w:r>
    </w:p>
    <w:p w14:paraId="0CBD1BEE" w14:textId="4216774A" w:rsidR="00613AB8" w:rsidRPr="00213A7C" w:rsidRDefault="00613AB8" w:rsidP="00613AB8">
      <w:pPr>
        <w:pStyle w:val="ListParagraph"/>
        <w:rPr>
          <w:color w:val="1481AB" w:themeColor="accent1" w:themeShade="BF"/>
        </w:rPr>
      </w:pPr>
      <w:r w:rsidRPr="00213A7C">
        <w:rPr>
          <w:color w:val="1481AB" w:themeColor="accent1" w:themeShade="BF"/>
        </w:rPr>
        <w:t xml:space="preserve">See the script lookfor1.sh in </w:t>
      </w:r>
      <w:r w:rsidR="00213A7C" w:rsidRPr="00213A7C">
        <w:rPr>
          <w:color w:val="1481AB" w:themeColor="accent1" w:themeShade="BF"/>
        </w:rPr>
        <w:t>0</w:t>
      </w:r>
      <w:r w:rsidR="00B66DF0">
        <w:rPr>
          <w:color w:val="1481AB" w:themeColor="accent1" w:themeShade="BF"/>
        </w:rPr>
        <w:t>9</w:t>
      </w:r>
      <w:r w:rsidR="00213A7C" w:rsidRPr="00213A7C">
        <w:rPr>
          <w:color w:val="1481AB" w:themeColor="accent1" w:themeShade="BF"/>
        </w:rPr>
        <w:t>.S</w:t>
      </w:r>
      <w:r w:rsidR="00350047">
        <w:rPr>
          <w:color w:val="1481AB" w:themeColor="accent1" w:themeShade="BF"/>
        </w:rPr>
        <w:t>e</w:t>
      </w:r>
      <w:r w:rsidR="00213A7C" w:rsidRPr="00213A7C">
        <w:rPr>
          <w:color w:val="1481AB" w:themeColor="accent1" w:themeShade="BF"/>
        </w:rPr>
        <w:t>S_Unit1_TheBasics_LabSolutionFiles.</w:t>
      </w:r>
      <w:r w:rsidRPr="00213A7C">
        <w:rPr>
          <w:color w:val="1481AB" w:themeColor="accent1" w:themeShade="BF"/>
        </w:rPr>
        <w:t xml:space="preserve"> </w:t>
      </w:r>
    </w:p>
    <w:p w14:paraId="4DE5340E" w14:textId="77777777" w:rsidR="002E41EC" w:rsidRDefault="002E41EC" w:rsidP="00613AB8">
      <w:pPr>
        <w:pStyle w:val="Heading3"/>
      </w:pPr>
      <w:r>
        <w:t>Lab Exercise 2</w:t>
      </w:r>
    </w:p>
    <w:p w14:paraId="6D0AD892" w14:textId="77777777" w:rsidR="002E41EC" w:rsidRDefault="002E41EC" w:rsidP="002E41EC">
      <w:r w:rsidRPr="002E41EC">
        <w:t xml:space="preserve">Find the words in the word list “dict.txt” that contain a string supplied by the user. Your shell script is to be called “lookfor2.sh”. </w:t>
      </w:r>
    </w:p>
    <w:p w14:paraId="542350EC" w14:textId="77777777" w:rsidR="002E41EC" w:rsidRDefault="002E41EC" w:rsidP="002E41EC">
      <w:r>
        <w:t>Hint: Begin with your script from Lab E</w:t>
      </w:r>
      <w:r w:rsidRPr="002E41EC">
        <w:t>xercise 1 and modify it as indicated.</w:t>
      </w:r>
    </w:p>
    <w:p w14:paraId="69E45F8C" w14:textId="77777777" w:rsidR="002E41EC" w:rsidRDefault="002E41EC" w:rsidP="00213A7C">
      <w:pPr>
        <w:pStyle w:val="ListParagraph"/>
        <w:numPr>
          <w:ilvl w:val="0"/>
          <w:numId w:val="5"/>
        </w:numPr>
        <w:spacing w:after="0"/>
      </w:pPr>
      <w:r>
        <w:t>How do you represent the first argument from the command line in the command you put into your script?</w:t>
      </w:r>
    </w:p>
    <w:p w14:paraId="79327AB0" w14:textId="77777777" w:rsidR="00213A7C" w:rsidRPr="00213A7C" w:rsidRDefault="00213A7C" w:rsidP="00213A7C">
      <w:pPr>
        <w:ind w:left="720"/>
        <w:rPr>
          <w:color w:val="1481AB" w:themeColor="accent1" w:themeShade="BF"/>
        </w:rPr>
      </w:pPr>
      <w:r w:rsidRPr="00213A7C">
        <w:rPr>
          <w:color w:val="1481AB" w:themeColor="accent1" w:themeShade="BF"/>
        </w:rPr>
        <w:t>$1</w:t>
      </w:r>
    </w:p>
    <w:p w14:paraId="2099A34E" w14:textId="77777777" w:rsidR="002E41EC" w:rsidRDefault="002E41EC" w:rsidP="00213A7C">
      <w:pPr>
        <w:pStyle w:val="ListParagraph"/>
        <w:numPr>
          <w:ilvl w:val="0"/>
          <w:numId w:val="5"/>
        </w:numPr>
        <w:spacing w:after="0"/>
      </w:pPr>
      <w:r>
        <w:t>Modify the script you wrote for Lab Exercise 1 to take the string to be searched for from the command line. Test your script by searching for the strings “hello” and “world”.</w:t>
      </w:r>
    </w:p>
    <w:p w14:paraId="411ABA6F" w14:textId="405B6803" w:rsidR="00213A7C" w:rsidRPr="00213A7C" w:rsidRDefault="00213A7C" w:rsidP="00213A7C">
      <w:pPr>
        <w:ind w:left="720"/>
        <w:rPr>
          <w:color w:val="1481AB" w:themeColor="accent1" w:themeShade="BF"/>
        </w:rPr>
      </w:pPr>
      <w:r w:rsidRPr="00213A7C">
        <w:rPr>
          <w:color w:val="1481AB" w:themeColor="accent1" w:themeShade="BF"/>
        </w:rPr>
        <w:lastRenderedPageBreak/>
        <w:t>See the script lookfor2.sh in 0</w:t>
      </w:r>
      <w:r w:rsidR="00B66DF0">
        <w:rPr>
          <w:color w:val="1481AB" w:themeColor="accent1" w:themeShade="BF"/>
        </w:rPr>
        <w:t>9</w:t>
      </w:r>
      <w:r w:rsidRPr="00213A7C">
        <w:rPr>
          <w:color w:val="1481AB" w:themeColor="accent1" w:themeShade="BF"/>
        </w:rPr>
        <w:t>.S</w:t>
      </w:r>
      <w:r w:rsidR="00350047">
        <w:rPr>
          <w:color w:val="1481AB" w:themeColor="accent1" w:themeShade="BF"/>
        </w:rPr>
        <w:t>e</w:t>
      </w:r>
      <w:r w:rsidRPr="00213A7C">
        <w:rPr>
          <w:color w:val="1481AB" w:themeColor="accent1" w:themeShade="BF"/>
        </w:rPr>
        <w:t>S_Unit1_TheBasics_LabSolutionFiles. When you give the arg</w:t>
      </w:r>
      <w:r>
        <w:rPr>
          <w:color w:val="1481AB" w:themeColor="accent1" w:themeShade="BF"/>
        </w:rPr>
        <w:t>ument “hello”, you should find four</w:t>
      </w:r>
      <w:r w:rsidRPr="00213A7C">
        <w:rPr>
          <w:color w:val="1481AB" w:themeColor="accent1" w:themeShade="BF"/>
        </w:rPr>
        <w:t xml:space="preserve"> words. When you give the argu</w:t>
      </w:r>
      <w:r>
        <w:rPr>
          <w:color w:val="1481AB" w:themeColor="accent1" w:themeShade="BF"/>
        </w:rPr>
        <w:t>ment “world”, you should find thirty-eight</w:t>
      </w:r>
      <w:r w:rsidRPr="00213A7C">
        <w:rPr>
          <w:color w:val="1481AB" w:themeColor="accent1" w:themeShade="BF"/>
        </w:rPr>
        <w:t xml:space="preserve"> words.</w:t>
      </w:r>
    </w:p>
    <w:p w14:paraId="396EF8A9" w14:textId="77777777" w:rsidR="002E41EC" w:rsidRDefault="002E41EC" w:rsidP="00213A7C">
      <w:pPr>
        <w:pStyle w:val="ListParagraph"/>
        <w:numPr>
          <w:ilvl w:val="0"/>
          <w:numId w:val="5"/>
        </w:numPr>
        <w:spacing w:after="0"/>
      </w:pPr>
      <w:r>
        <w:t>What happens if no arguments are given? Two arguments?</w:t>
      </w:r>
    </w:p>
    <w:p w14:paraId="7146380B" w14:textId="77777777" w:rsidR="00213A7C" w:rsidRPr="00213A7C" w:rsidRDefault="00213A7C" w:rsidP="00213A7C">
      <w:pPr>
        <w:ind w:left="720"/>
        <w:rPr>
          <w:color w:val="1481AB" w:themeColor="accent1" w:themeShade="BF"/>
        </w:rPr>
      </w:pPr>
      <w:r w:rsidRPr="00213A7C">
        <w:rPr>
          <w:color w:val="1481AB" w:themeColor="accent1" w:themeShade="BF"/>
        </w:rPr>
        <w:t>If no arguments are given, you get an error. If multiple arguments are given, the first is treated as the string and the rest as filenames.</w:t>
      </w:r>
    </w:p>
    <w:p w14:paraId="2DE0F73B" w14:textId="77777777" w:rsidR="002E41EC" w:rsidRDefault="002E41EC" w:rsidP="00213A7C">
      <w:pPr>
        <w:pStyle w:val="ListParagraph"/>
        <w:numPr>
          <w:ilvl w:val="0"/>
          <w:numId w:val="5"/>
        </w:numPr>
        <w:spacing w:after="0"/>
      </w:pPr>
      <w:r>
        <w:t>How would you embed a blank character in your argument?</w:t>
      </w:r>
    </w:p>
    <w:p w14:paraId="2A796861" w14:textId="77777777" w:rsidR="00213A7C" w:rsidRPr="00213A7C" w:rsidRDefault="00213A7C" w:rsidP="00213A7C">
      <w:pPr>
        <w:spacing w:after="0"/>
        <w:ind w:left="720"/>
        <w:rPr>
          <w:color w:val="1481AB" w:themeColor="accent1" w:themeShade="BF"/>
        </w:rPr>
      </w:pPr>
      <w:r w:rsidRPr="00213A7C">
        <w:rPr>
          <w:color w:val="1481AB" w:themeColor="accent1" w:themeShade="BF"/>
        </w:rPr>
        <w:t xml:space="preserve">You would surround the argument by single quotes (double quotes also work), so to look for the string “hello world” you would type: </w:t>
      </w:r>
    </w:p>
    <w:p w14:paraId="0EA611D4" w14:textId="77777777" w:rsidR="00213A7C" w:rsidRPr="00213A7C" w:rsidRDefault="00213A7C" w:rsidP="00213A7C">
      <w:pPr>
        <w:ind w:left="720" w:firstLine="720"/>
        <w:rPr>
          <w:color w:val="1481AB" w:themeColor="accent1" w:themeShade="BF"/>
        </w:rPr>
      </w:pPr>
      <w:r w:rsidRPr="00213A7C">
        <w:rPr>
          <w:color w:val="1481AB" w:themeColor="accent1" w:themeShade="BF"/>
        </w:rPr>
        <w:t>lookfor2a.sh “hello world”</w:t>
      </w:r>
    </w:p>
    <w:p w14:paraId="1406BB86" w14:textId="77777777" w:rsidR="002E41EC" w:rsidRDefault="002E41EC" w:rsidP="00213A7C">
      <w:pPr>
        <w:pStyle w:val="ListParagraph"/>
        <w:numPr>
          <w:ilvl w:val="0"/>
          <w:numId w:val="5"/>
        </w:numPr>
        <w:spacing w:after="0"/>
      </w:pPr>
      <w:r>
        <w:t xml:space="preserve">What happens if an argument contains a blank? </w:t>
      </w:r>
    </w:p>
    <w:p w14:paraId="0B1A1EA9" w14:textId="4B853A32" w:rsidR="00213A7C" w:rsidRDefault="00213A7C" w:rsidP="001C23A4">
      <w:pPr>
        <w:ind w:left="720"/>
        <w:rPr>
          <w:color w:val="1481AB" w:themeColor="accent1" w:themeShade="BF"/>
        </w:rPr>
      </w:pPr>
      <w:r w:rsidRPr="00213A7C">
        <w:rPr>
          <w:color w:val="1481AB" w:themeColor="accent1" w:themeShade="BF"/>
        </w:rPr>
        <w:t>If the argument contains a blank, it will normally be read as two separate arguments. The problem is that the full argument, with the embedded blank, is passed to the script as a single argument. When the substitutio</w:t>
      </w:r>
      <w:r>
        <w:rPr>
          <w:color w:val="1481AB" w:themeColor="accent1" w:themeShade="BF"/>
        </w:rPr>
        <w:t>n for $1 occurs, it looks like two words, not one</w:t>
      </w:r>
      <w:r w:rsidRPr="00213A7C">
        <w:rPr>
          <w:color w:val="1481AB" w:themeColor="accent1" w:themeShade="BF"/>
        </w:rPr>
        <w:t>.</w:t>
      </w:r>
    </w:p>
    <w:p w14:paraId="041702AE" w14:textId="77777777" w:rsidR="002E41EC" w:rsidRDefault="002E41EC" w:rsidP="00D07F43">
      <w:pPr>
        <w:pStyle w:val="ListParagraph"/>
        <w:numPr>
          <w:ilvl w:val="0"/>
          <w:numId w:val="5"/>
        </w:numPr>
        <w:spacing w:after="0"/>
      </w:pPr>
      <w:r>
        <w:t>Modify your script so that an argument with a blank is handled properly (that is, searched for in the file dict.txt).</w:t>
      </w:r>
    </w:p>
    <w:p w14:paraId="01CE730E" w14:textId="77777777" w:rsidR="00213A7C" w:rsidRPr="00213A7C" w:rsidRDefault="00213A7C" w:rsidP="00213A7C">
      <w:pPr>
        <w:ind w:left="720"/>
        <w:rPr>
          <w:color w:val="1481AB" w:themeColor="accent1" w:themeShade="BF"/>
        </w:rPr>
      </w:pPr>
      <w:r w:rsidRPr="00213A7C">
        <w:rPr>
          <w:color w:val="1481AB" w:themeColor="accent1" w:themeShade="BF"/>
        </w:rPr>
        <w:t>Add quotation marks around the $1. The quotation marks must be double quotes; single quotes won’t work. See the script lookfor2a.sh in 06.S</w:t>
      </w:r>
      <w:r w:rsidR="00350047">
        <w:rPr>
          <w:color w:val="1481AB" w:themeColor="accent1" w:themeShade="BF"/>
        </w:rPr>
        <w:t>e</w:t>
      </w:r>
      <w:r w:rsidRPr="00213A7C">
        <w:rPr>
          <w:color w:val="1481AB" w:themeColor="accent1" w:themeShade="BF"/>
        </w:rPr>
        <w:t>S_Unit1_TheBasics_LabSolutionFiles.</w:t>
      </w:r>
    </w:p>
    <w:p w14:paraId="433A3EF7" w14:textId="77777777" w:rsidR="002E41EC" w:rsidRDefault="002E41EC" w:rsidP="00545D68">
      <w:pPr>
        <w:pStyle w:val="Heading3"/>
      </w:pPr>
      <w:r>
        <w:t>Lab Exercise 3</w:t>
      </w:r>
    </w:p>
    <w:p w14:paraId="2C8E5123" w14:textId="77777777" w:rsidR="00C228D3" w:rsidRDefault="00C228D3" w:rsidP="002E41EC">
      <w:r w:rsidRPr="00C228D3">
        <w:t xml:space="preserve">Modify the script you wrote for </w:t>
      </w:r>
      <w:r>
        <w:t xml:space="preserve">Lab </w:t>
      </w:r>
      <w:r w:rsidRPr="00C228D3">
        <w:t xml:space="preserve">Exercise 2 by adding an “if” </w:t>
      </w:r>
      <w:r>
        <w:t>statement that checks whether</w:t>
      </w:r>
      <w:r w:rsidRPr="00C228D3">
        <w:t xml:space="preserve"> there is exactly one argument. </w:t>
      </w:r>
    </w:p>
    <w:p w14:paraId="6ACB8986" w14:textId="77777777" w:rsidR="002E41EC" w:rsidRDefault="00C228D3" w:rsidP="002E41EC">
      <w:r w:rsidRPr="00C228D3">
        <w:t xml:space="preserve">If there is </w:t>
      </w:r>
      <w:r w:rsidRPr="00C228D3">
        <w:rPr>
          <w:i/>
        </w:rPr>
        <w:t>not</w:t>
      </w:r>
      <w:r>
        <w:t xml:space="preserve"> </w:t>
      </w:r>
      <w:r w:rsidRPr="00C228D3">
        <w:t>exactly one argument</w:t>
      </w:r>
      <w:r>
        <w:t>, your script should</w:t>
      </w:r>
      <w:r w:rsidRPr="00C228D3">
        <w:t xml:space="preserve"> print the error message “Usage: give exactly 1 argument, the string to be looked for” and exit immediately</w:t>
      </w:r>
      <w:r>
        <w:t>.</w:t>
      </w:r>
    </w:p>
    <w:p w14:paraId="028A7635" w14:textId="496176F3" w:rsidR="001C23A4" w:rsidRDefault="00D07F43" w:rsidP="00D07F43">
      <w:pPr>
        <w:rPr>
          <w:color w:val="1481AB" w:themeColor="accent1" w:themeShade="BF"/>
        </w:rPr>
      </w:pPr>
      <w:r w:rsidRPr="00D07F43">
        <w:rPr>
          <w:color w:val="1481AB" w:themeColor="accent1" w:themeShade="BF"/>
        </w:rPr>
        <w:t>See the script lookfor3.sh in 0</w:t>
      </w:r>
      <w:r w:rsidR="00B66DF0">
        <w:rPr>
          <w:color w:val="1481AB" w:themeColor="accent1" w:themeShade="BF"/>
        </w:rPr>
        <w:t>9</w:t>
      </w:r>
      <w:r w:rsidRPr="00D07F43">
        <w:rPr>
          <w:color w:val="1481AB" w:themeColor="accent1" w:themeShade="BF"/>
        </w:rPr>
        <w:t>.S</w:t>
      </w:r>
      <w:r w:rsidR="00350047">
        <w:rPr>
          <w:color w:val="1481AB" w:themeColor="accent1" w:themeShade="BF"/>
        </w:rPr>
        <w:t>e</w:t>
      </w:r>
      <w:r w:rsidRPr="00D07F43">
        <w:rPr>
          <w:color w:val="1481AB" w:themeColor="accent1" w:themeShade="BF"/>
        </w:rPr>
        <w:t xml:space="preserve">S_Unit1_TheBasics_LabSolutionFiles. </w:t>
      </w:r>
    </w:p>
    <w:p w14:paraId="3B1D2184" w14:textId="5BAF4FC8" w:rsidR="004A6534" w:rsidRDefault="004A6534">
      <w:pPr>
        <w:rPr>
          <w:color w:val="1481AB" w:themeColor="accent1" w:themeShade="BF"/>
        </w:rPr>
      </w:pPr>
      <w:r>
        <w:rPr>
          <w:color w:val="1481AB" w:themeColor="accent1" w:themeShade="BF"/>
        </w:rPr>
        <w:br w:type="page"/>
      </w:r>
    </w:p>
    <w:p w14:paraId="575741FD" w14:textId="77777777" w:rsidR="00545D68" w:rsidRDefault="006D3E1E" w:rsidP="00563F82">
      <w:pPr>
        <w:pStyle w:val="Heading3"/>
        <w:spacing w:before="0"/>
      </w:pPr>
      <w:r>
        <w:t>Lab Exercise 4</w:t>
      </w:r>
    </w:p>
    <w:p w14:paraId="498B7A13" w14:textId="77777777" w:rsidR="00EC6AF1" w:rsidRDefault="006D3E1E" w:rsidP="002E41EC">
      <w:r w:rsidRPr="006D3E1E">
        <w:t xml:space="preserve">Find the words in the word list named by the user (like “dict.txt”) that contain a string supplied by the user. Your shell script is to be called “lookfor4.sh”. </w:t>
      </w:r>
    </w:p>
    <w:p w14:paraId="06D70BB7" w14:textId="77777777" w:rsidR="00C228D3" w:rsidRDefault="00EC6AF1" w:rsidP="002E41EC">
      <w:r>
        <w:t>Hint: B</w:t>
      </w:r>
      <w:r w:rsidR="006D3E1E" w:rsidRPr="006D3E1E">
        <w:t xml:space="preserve">egin with your script from </w:t>
      </w:r>
      <w:r w:rsidR="006D3E1E">
        <w:t xml:space="preserve">Lab </w:t>
      </w:r>
      <w:r w:rsidR="006D3E1E" w:rsidRPr="006D3E1E">
        <w:t>Exercise 2 and modify it as indicated.</w:t>
      </w:r>
    </w:p>
    <w:p w14:paraId="02E912AC" w14:textId="77777777" w:rsidR="006D3E1E" w:rsidRDefault="006D3E1E" w:rsidP="00D07F43">
      <w:pPr>
        <w:pStyle w:val="ListParagraph"/>
        <w:numPr>
          <w:ilvl w:val="0"/>
          <w:numId w:val="7"/>
        </w:numPr>
        <w:spacing w:after="0"/>
      </w:pPr>
      <w:r>
        <w:lastRenderedPageBreak/>
        <w:t>Modify your script in Exercise 2 so that the word list is the second argument on the command line. Remember to change your “if” statement so it balks if there are not exactly two arguments!</w:t>
      </w:r>
    </w:p>
    <w:p w14:paraId="427E03E3" w14:textId="4426B647" w:rsidR="00D07F43" w:rsidRPr="00D07F43" w:rsidRDefault="00D07F43" w:rsidP="00D07F43">
      <w:pPr>
        <w:ind w:left="720"/>
        <w:rPr>
          <w:color w:val="1481AB" w:themeColor="accent1" w:themeShade="BF"/>
        </w:rPr>
      </w:pPr>
      <w:r w:rsidRPr="00D07F43">
        <w:rPr>
          <w:color w:val="1481AB" w:themeColor="accent1" w:themeShade="BF"/>
        </w:rPr>
        <w:t>See the script lookfor4.sh in 0</w:t>
      </w:r>
      <w:r w:rsidR="00B66DF0">
        <w:rPr>
          <w:color w:val="1481AB" w:themeColor="accent1" w:themeShade="BF"/>
        </w:rPr>
        <w:t>9</w:t>
      </w:r>
      <w:r w:rsidRPr="00D07F43">
        <w:rPr>
          <w:color w:val="1481AB" w:themeColor="accent1" w:themeShade="BF"/>
        </w:rPr>
        <w:t>.S</w:t>
      </w:r>
      <w:r w:rsidR="00350047">
        <w:rPr>
          <w:color w:val="1481AB" w:themeColor="accent1" w:themeShade="BF"/>
        </w:rPr>
        <w:t>e</w:t>
      </w:r>
      <w:r w:rsidRPr="00D07F43">
        <w:rPr>
          <w:color w:val="1481AB" w:themeColor="accent1" w:themeShade="BF"/>
        </w:rPr>
        <w:t>S_Unit1_TheBasics_LabSolutionFiles.</w:t>
      </w:r>
    </w:p>
    <w:p w14:paraId="7767E62B" w14:textId="77777777" w:rsidR="006D3E1E" w:rsidRDefault="006D3E1E" w:rsidP="00D07F43">
      <w:pPr>
        <w:pStyle w:val="ListParagraph"/>
        <w:numPr>
          <w:ilvl w:val="0"/>
          <w:numId w:val="7"/>
        </w:numPr>
        <w:spacing w:after="0"/>
      </w:pPr>
      <w:r>
        <w:t>Change the error message to</w:t>
      </w:r>
      <w:r w:rsidR="00EC6AF1">
        <w:t xml:space="preserve"> “Usage: lookfor4 string file”</w:t>
      </w:r>
      <w:r>
        <w:t>.</w:t>
      </w:r>
    </w:p>
    <w:p w14:paraId="67F5F422" w14:textId="4E5ABA68" w:rsidR="00D07F43" w:rsidRPr="00D07F43" w:rsidRDefault="00D07F43" w:rsidP="00D07F43">
      <w:pPr>
        <w:ind w:left="720"/>
        <w:rPr>
          <w:color w:val="1481AB" w:themeColor="accent1" w:themeShade="BF"/>
        </w:rPr>
      </w:pPr>
      <w:r w:rsidRPr="00D07F43">
        <w:rPr>
          <w:color w:val="1481AB" w:themeColor="accent1" w:themeShade="BF"/>
        </w:rPr>
        <w:t>See the script lookfor4a.sh in 0</w:t>
      </w:r>
      <w:r w:rsidR="00B66DF0">
        <w:rPr>
          <w:color w:val="1481AB" w:themeColor="accent1" w:themeShade="BF"/>
        </w:rPr>
        <w:t>9</w:t>
      </w:r>
      <w:r w:rsidRPr="00D07F43">
        <w:rPr>
          <w:color w:val="1481AB" w:themeColor="accent1" w:themeShade="BF"/>
        </w:rPr>
        <w:t>.S</w:t>
      </w:r>
      <w:r w:rsidR="00350047">
        <w:rPr>
          <w:color w:val="1481AB" w:themeColor="accent1" w:themeShade="BF"/>
        </w:rPr>
        <w:t>e</w:t>
      </w:r>
      <w:r w:rsidRPr="00D07F43">
        <w:rPr>
          <w:color w:val="1481AB" w:themeColor="accent1" w:themeShade="BF"/>
        </w:rPr>
        <w:t>S_Unit1_TheBasics_LabSolutionFiles.</w:t>
      </w:r>
    </w:p>
    <w:p w14:paraId="61A3A792" w14:textId="77777777" w:rsidR="006D3E1E" w:rsidRPr="00D07F43" w:rsidRDefault="006D3E1E" w:rsidP="00D07F43">
      <w:pPr>
        <w:pStyle w:val="ListParagraph"/>
        <w:numPr>
          <w:ilvl w:val="0"/>
          <w:numId w:val="7"/>
        </w:numPr>
        <w:spacing w:after="0"/>
      </w:pPr>
      <w:r>
        <w:t xml:space="preserve">Change the error message so it prints the exact name of the script. That is, if you call the script “find4” and not “lookfor4.sh”, the error message should print as “Usage: find4 string file”. A similar error message should occur if you call the script “catdog” </w:t>
      </w:r>
      <w:r w:rsidRPr="00EC6AF1">
        <w:rPr>
          <w:i/>
        </w:rPr>
        <w:t>without changing the script!</w:t>
      </w:r>
    </w:p>
    <w:p w14:paraId="5E608978" w14:textId="719E1828" w:rsidR="00D07F43" w:rsidRPr="00D07F43" w:rsidRDefault="00D07F43" w:rsidP="00D07F43">
      <w:pPr>
        <w:ind w:left="720"/>
        <w:rPr>
          <w:color w:val="1481AB" w:themeColor="accent1" w:themeShade="BF"/>
        </w:rPr>
      </w:pPr>
      <w:r w:rsidRPr="00D07F43">
        <w:rPr>
          <w:color w:val="1481AB" w:themeColor="accent1" w:themeShade="BF"/>
        </w:rPr>
        <w:t>See the script lookfor4b.sh in 0</w:t>
      </w:r>
      <w:r w:rsidR="00B66DF0">
        <w:rPr>
          <w:color w:val="1481AB" w:themeColor="accent1" w:themeShade="BF"/>
        </w:rPr>
        <w:t>9</w:t>
      </w:r>
      <w:r w:rsidRPr="00D07F43">
        <w:rPr>
          <w:color w:val="1481AB" w:themeColor="accent1" w:themeShade="BF"/>
        </w:rPr>
        <w:t>.S</w:t>
      </w:r>
      <w:r w:rsidR="00350047">
        <w:rPr>
          <w:color w:val="1481AB" w:themeColor="accent1" w:themeShade="BF"/>
        </w:rPr>
        <w:t>e</w:t>
      </w:r>
      <w:r w:rsidRPr="00D07F43">
        <w:rPr>
          <w:color w:val="1481AB" w:themeColor="accent1" w:themeShade="BF"/>
        </w:rPr>
        <w:t>S_Unit1_TheBasics_LabSolutionFiles.</w:t>
      </w:r>
    </w:p>
    <w:p w14:paraId="1F41219A" w14:textId="77777777" w:rsidR="00EE1FD8" w:rsidRDefault="00E13F36" w:rsidP="00E13F36">
      <w:pPr>
        <w:pStyle w:val="Heading3"/>
      </w:pPr>
      <w:r>
        <w:t>Puzzler</w:t>
      </w:r>
    </w:p>
    <w:p w14:paraId="20B2D150" w14:textId="77777777" w:rsidR="00E13F36" w:rsidRDefault="00E13F36" w:rsidP="00E13F36">
      <w:r>
        <w:t xml:space="preserve">In the script you wrote for Lab Exercise 4, if the file does not exist, </w:t>
      </w:r>
      <w:r w:rsidRPr="00E13F36">
        <w:rPr>
          <w:i/>
        </w:rPr>
        <w:t>grep</w:t>
      </w:r>
      <w:r>
        <w:t xml:space="preserve"> prints an error message. This will be confusing to naïve users. Add a test at the beginning of that script that prints the error message </w:t>
      </w:r>
    </w:p>
    <w:p w14:paraId="07149EAA" w14:textId="77777777" w:rsidR="00E13F36" w:rsidRDefault="00E13F36" w:rsidP="00E13F36">
      <w:pPr>
        <w:ind w:firstLine="720"/>
      </w:pPr>
      <w:r w:rsidRPr="00EC6AF1">
        <w:rPr>
          <w:i/>
        </w:rPr>
        <w:t>script_name</w:t>
      </w:r>
      <w:r>
        <w:t xml:space="preserve">: file </w:t>
      </w:r>
      <w:r w:rsidRPr="00EC6AF1">
        <w:rPr>
          <w:i/>
        </w:rPr>
        <w:t>file_name</w:t>
      </w:r>
      <w:r>
        <w:t xml:space="preserve"> cannot be read</w:t>
      </w:r>
    </w:p>
    <w:p w14:paraId="3D17A6DE" w14:textId="77777777" w:rsidR="00E13F36" w:rsidRDefault="00E13F36" w:rsidP="00E13F36">
      <w:r>
        <w:t xml:space="preserve">where </w:t>
      </w:r>
      <w:r w:rsidRPr="00EC6AF1">
        <w:rPr>
          <w:i/>
        </w:rPr>
        <w:t>script_name</w:t>
      </w:r>
      <w:r>
        <w:t xml:space="preserve"> is the name of the script and </w:t>
      </w:r>
      <w:r w:rsidRPr="00EC6AF1">
        <w:rPr>
          <w:i/>
        </w:rPr>
        <w:t>file_name</w:t>
      </w:r>
      <w:r>
        <w:t xml:space="preserve"> is the name of the file that the user gives.</w:t>
      </w:r>
    </w:p>
    <w:p w14:paraId="4F695496" w14:textId="17CFD9B8" w:rsidR="00E13F36" w:rsidRPr="00D07F43" w:rsidRDefault="00D07F43" w:rsidP="00E13F36">
      <w:pPr>
        <w:rPr>
          <w:color w:val="1481AB" w:themeColor="accent1" w:themeShade="BF"/>
        </w:rPr>
      </w:pPr>
      <w:r w:rsidRPr="00D07F43">
        <w:rPr>
          <w:color w:val="1481AB" w:themeColor="accent1" w:themeShade="BF"/>
        </w:rPr>
        <w:t>See the script lookforp1.sh in 0</w:t>
      </w:r>
      <w:r w:rsidR="00B66DF0">
        <w:rPr>
          <w:color w:val="1481AB" w:themeColor="accent1" w:themeShade="BF"/>
        </w:rPr>
        <w:t>9</w:t>
      </w:r>
      <w:r w:rsidRPr="00D07F43">
        <w:rPr>
          <w:color w:val="1481AB" w:themeColor="accent1" w:themeShade="BF"/>
        </w:rPr>
        <w:t>.S</w:t>
      </w:r>
      <w:r w:rsidR="00350047">
        <w:rPr>
          <w:color w:val="1481AB" w:themeColor="accent1" w:themeShade="BF"/>
        </w:rPr>
        <w:t>e</w:t>
      </w:r>
      <w:r w:rsidRPr="00D07F43">
        <w:rPr>
          <w:color w:val="1481AB" w:themeColor="accent1" w:themeShade="BF"/>
        </w:rPr>
        <w:t>S_Unit1_TheBasics_LabSolutionFiles.</w:t>
      </w:r>
    </w:p>
    <w:p w14:paraId="16DED257" w14:textId="77777777" w:rsidR="00E13F36" w:rsidRDefault="00E13F36" w:rsidP="00EC6AF1">
      <w:pPr>
        <w:pStyle w:val="Heading3"/>
      </w:pPr>
      <w:r>
        <w:t>Big Puzzler</w:t>
      </w:r>
    </w:p>
    <w:p w14:paraId="7D3810E5" w14:textId="77777777" w:rsidR="00EC6AF1" w:rsidRDefault="00EC6AF1" w:rsidP="00EC6AF1">
      <w:r>
        <w:t>This is for all you Linux experts. It demonstrates that there are several ways to write a script.</w:t>
      </w:r>
    </w:p>
    <w:p w14:paraId="6AED115B" w14:textId="77777777" w:rsidR="00EC6AF1" w:rsidRDefault="00EC6AF1" w:rsidP="00651DF0">
      <w:pPr>
        <w:pStyle w:val="ListParagraph"/>
        <w:numPr>
          <w:ilvl w:val="0"/>
          <w:numId w:val="11"/>
        </w:numPr>
        <w:spacing w:after="0"/>
      </w:pPr>
      <w:r>
        <w:t xml:space="preserve">Rewrite the script you wrote in Lab Exercise 4 using the program </w:t>
      </w:r>
      <w:r w:rsidRPr="00EC6AF1">
        <w:rPr>
          <w:i/>
        </w:rPr>
        <w:t>sed</w:t>
      </w:r>
      <w:r>
        <w:t xml:space="preserve"> rather than </w:t>
      </w:r>
      <w:r w:rsidRPr="00EC6AF1">
        <w:rPr>
          <w:i/>
        </w:rPr>
        <w:t>grep</w:t>
      </w:r>
      <w:r>
        <w:t>.</w:t>
      </w:r>
    </w:p>
    <w:p w14:paraId="23BFCD1E" w14:textId="4034DDB2" w:rsidR="00D07F43" w:rsidRDefault="00D07F43" w:rsidP="00651DF0">
      <w:pPr>
        <w:spacing w:after="0"/>
        <w:ind w:left="720"/>
        <w:rPr>
          <w:color w:val="1481AB" w:themeColor="accent1" w:themeShade="BF"/>
        </w:rPr>
      </w:pPr>
      <w:r w:rsidRPr="00D07F43">
        <w:rPr>
          <w:color w:val="1481AB" w:themeColor="accent1" w:themeShade="BF"/>
        </w:rPr>
        <w:t>See the script lookforp2.sh in 0</w:t>
      </w:r>
      <w:r w:rsidR="00B66DF0">
        <w:rPr>
          <w:color w:val="1481AB" w:themeColor="accent1" w:themeShade="BF"/>
        </w:rPr>
        <w:t>9</w:t>
      </w:r>
      <w:r w:rsidRPr="00D07F43">
        <w:rPr>
          <w:color w:val="1481AB" w:themeColor="accent1" w:themeShade="BF"/>
        </w:rPr>
        <w:t>.S</w:t>
      </w:r>
      <w:r w:rsidR="00350047">
        <w:rPr>
          <w:color w:val="1481AB" w:themeColor="accent1" w:themeShade="BF"/>
        </w:rPr>
        <w:t>e</w:t>
      </w:r>
      <w:r w:rsidRPr="00D07F43">
        <w:rPr>
          <w:color w:val="1481AB" w:themeColor="accent1" w:themeShade="BF"/>
        </w:rPr>
        <w:t>S_Unit1_TheBasics_LabSolutionFiles</w:t>
      </w:r>
      <w:r>
        <w:rPr>
          <w:color w:val="1481AB" w:themeColor="accent1" w:themeShade="BF"/>
        </w:rPr>
        <w:t>.</w:t>
      </w:r>
    </w:p>
    <w:p w14:paraId="4729D100" w14:textId="77777777" w:rsidR="004A6534" w:rsidRPr="00D07F43" w:rsidRDefault="004A6534" w:rsidP="00651DF0">
      <w:pPr>
        <w:spacing w:after="0"/>
        <w:ind w:left="720"/>
        <w:rPr>
          <w:color w:val="1481AB" w:themeColor="accent1" w:themeShade="BF"/>
        </w:rPr>
      </w:pPr>
    </w:p>
    <w:p w14:paraId="102CB186" w14:textId="77777777" w:rsidR="00E13F36" w:rsidRDefault="00EC6AF1" w:rsidP="00651DF0">
      <w:pPr>
        <w:pStyle w:val="ListParagraph"/>
        <w:numPr>
          <w:ilvl w:val="0"/>
          <w:numId w:val="11"/>
        </w:numPr>
        <w:spacing w:after="0"/>
      </w:pPr>
      <w:r>
        <w:t xml:space="preserve">Rewrite the script you wrote in Lab Exercise 4 using the program </w:t>
      </w:r>
      <w:r w:rsidRPr="00EC6AF1">
        <w:rPr>
          <w:i/>
        </w:rPr>
        <w:t>awk</w:t>
      </w:r>
      <w:r>
        <w:t xml:space="preserve"> rather than </w:t>
      </w:r>
      <w:r w:rsidRPr="00EC6AF1">
        <w:rPr>
          <w:i/>
        </w:rPr>
        <w:t>grep</w:t>
      </w:r>
      <w:r>
        <w:t>.</w:t>
      </w:r>
    </w:p>
    <w:p w14:paraId="5B81451A" w14:textId="628DBCBC" w:rsidR="00D73DE0" w:rsidRPr="001C23A4" w:rsidRDefault="00651DF0" w:rsidP="001C23A4">
      <w:pPr>
        <w:spacing w:after="0"/>
        <w:ind w:left="720"/>
        <w:rPr>
          <w:color w:val="1481AB" w:themeColor="accent1" w:themeShade="BF"/>
        </w:rPr>
      </w:pPr>
      <w:r w:rsidRPr="00651DF0">
        <w:rPr>
          <w:color w:val="1481AB" w:themeColor="accent1" w:themeShade="BF"/>
        </w:rPr>
        <w:t>See the script lookforp3.sh in 0</w:t>
      </w:r>
      <w:r w:rsidR="00B66DF0">
        <w:rPr>
          <w:color w:val="1481AB" w:themeColor="accent1" w:themeShade="BF"/>
        </w:rPr>
        <w:t>9</w:t>
      </w:r>
      <w:r w:rsidRPr="00651DF0">
        <w:rPr>
          <w:color w:val="1481AB" w:themeColor="accent1" w:themeShade="BF"/>
        </w:rPr>
        <w:t>.S</w:t>
      </w:r>
      <w:r w:rsidR="00350047">
        <w:rPr>
          <w:color w:val="1481AB" w:themeColor="accent1" w:themeShade="BF"/>
        </w:rPr>
        <w:t>e</w:t>
      </w:r>
      <w:r w:rsidRPr="00651DF0">
        <w:rPr>
          <w:color w:val="1481AB" w:themeColor="accent1" w:themeShade="BF"/>
        </w:rPr>
        <w:t>S_Unit1_TheBasics_LabSolutionFiles.</w:t>
      </w:r>
      <w:bookmarkStart w:id="2" w:name="_bookmark2"/>
      <w:bookmarkEnd w:id="2"/>
    </w:p>
    <w:sectPr w:rsidR="00D73DE0" w:rsidRPr="001C23A4"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F9A6E1" w14:textId="77777777" w:rsidR="00937ECB" w:rsidRDefault="00937ECB">
      <w:r>
        <w:separator/>
      </w:r>
    </w:p>
  </w:endnote>
  <w:endnote w:type="continuationSeparator" w:id="0">
    <w:p w14:paraId="6D167792" w14:textId="77777777" w:rsidR="00937ECB" w:rsidRDefault="00937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E7D08" w14:textId="0F68308C" w:rsidR="00A7799E" w:rsidRPr="00563F82" w:rsidRDefault="004A6534" w:rsidP="000A4BDE">
    <w:pPr>
      <w:pStyle w:val="Footer"/>
      <w:spacing w:before="0" w:after="0" w:line="240" w:lineRule="auto"/>
      <w:jc w:val="right"/>
      <w:rPr>
        <w:rFonts w:ascii="Calibri" w:hAnsi="Calibri"/>
        <w:sz w:val="24"/>
        <w:szCs w:val="24"/>
      </w:rPr>
    </w:pPr>
    <w:r>
      <w:rPr>
        <w:rFonts w:ascii="Calibri" w:hAnsi="Calibri"/>
        <w:sz w:val="24"/>
        <w:szCs w:val="24"/>
      </w:rPr>
      <w:pict w14:anchorId="7057A5D5">
        <v:rect id="_x0000_i1025" style="width:479pt;height:1pt" o:hralign="center" o:hrstd="t" o:hrnoshade="t" o:hr="t" fillcolor="#1cade4 [3204]" stroked="f"/>
      </w:pict>
    </w:r>
    <w:r w:rsidR="00A7799E" w:rsidRPr="00563F82">
      <w:rPr>
        <w:rFonts w:ascii="Calibri" w:hAnsi="Calibri"/>
        <w:sz w:val="24"/>
        <w:szCs w:val="24"/>
      </w:rPr>
      <w:tab/>
      <w:t xml:space="preserve"> Page | </w:t>
    </w:r>
    <w:r w:rsidR="00A7799E" w:rsidRPr="00563F82">
      <w:rPr>
        <w:rFonts w:ascii="Calibri" w:hAnsi="Calibri"/>
        <w:sz w:val="24"/>
        <w:szCs w:val="24"/>
      </w:rPr>
      <w:fldChar w:fldCharType="begin"/>
    </w:r>
    <w:r w:rsidR="00A7799E" w:rsidRPr="00563F82">
      <w:rPr>
        <w:rFonts w:ascii="Calibri" w:hAnsi="Calibri"/>
        <w:sz w:val="24"/>
        <w:szCs w:val="24"/>
      </w:rPr>
      <w:instrText xml:space="preserve"> PAGE   \* MERGEFORMAT </w:instrText>
    </w:r>
    <w:r w:rsidR="00A7799E" w:rsidRPr="00563F82">
      <w:rPr>
        <w:rFonts w:ascii="Calibri" w:hAnsi="Calibri"/>
        <w:sz w:val="24"/>
        <w:szCs w:val="24"/>
      </w:rPr>
      <w:fldChar w:fldCharType="separate"/>
    </w:r>
    <w:r>
      <w:rPr>
        <w:rFonts w:ascii="Calibri" w:hAnsi="Calibri"/>
        <w:noProof/>
        <w:sz w:val="24"/>
        <w:szCs w:val="24"/>
      </w:rPr>
      <w:t>4</w:t>
    </w:r>
    <w:r w:rsidR="00A7799E" w:rsidRPr="00563F82">
      <w:rPr>
        <w:rFonts w:ascii="Calibri" w:hAnsi="Calibri"/>
        <w:noProof/>
        <w:sz w:val="24"/>
        <w:szCs w:val="24"/>
      </w:rPr>
      <w:fldChar w:fldCharType="end"/>
    </w:r>
    <w:r w:rsidR="00A7799E" w:rsidRPr="00563F82">
      <w:rPr>
        <w:rFonts w:ascii="Calibri" w:hAnsi="Calibri"/>
        <w:sz w:val="24"/>
        <w:szCs w:val="24"/>
      </w:rPr>
      <w:t xml:space="preserve"> </w:t>
    </w:r>
  </w:p>
  <w:p w14:paraId="00BF7C91" w14:textId="77777777" w:rsidR="00EB5F36" w:rsidRPr="00A7799E" w:rsidRDefault="000A4BDE" w:rsidP="000A4BDE">
    <w:pPr>
      <w:pStyle w:val="Footer"/>
      <w:spacing w:before="0" w:after="0" w:line="240" w:lineRule="auto"/>
      <w:rPr>
        <w:rFonts w:ascii="Calibri" w:hAnsi="Calibri"/>
        <w:sz w:val="14"/>
      </w:rPr>
    </w:pPr>
    <w:r w:rsidRPr="00563F82">
      <w:rPr>
        <w:rFonts w:ascii="Calibri" w:hAnsi="Calibri"/>
        <w:noProof/>
        <w:sz w:val="24"/>
        <w:szCs w:val="24"/>
      </w:rPr>
      <w:drawing>
        <wp:inline distT="0" distB="0" distL="0" distR="0" wp14:anchorId="6D81C1D4" wp14:editId="787A754C">
          <wp:extent cx="677545" cy="238680"/>
          <wp:effectExtent l="0" t="0" r="0" b="9525"/>
          <wp:docPr id="53" name="Picture 53"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Pr="00563F82">
      <w:rPr>
        <w:rFonts w:ascii="Calibri" w:hAnsi="Calibri"/>
        <w:sz w:val="24"/>
        <w:szCs w:val="24"/>
      </w:rPr>
      <w:t xml:space="preserve">  This document is licensed with a </w:t>
    </w:r>
    <w:hyperlink r:id="rId2" w:history="1">
      <w:r w:rsidRPr="00563F82">
        <w:rPr>
          <w:rStyle w:val="Hyperlink"/>
          <w:rFonts w:ascii="Calibri" w:hAnsi="Calibri"/>
          <w:sz w:val="24"/>
          <w:szCs w:val="24"/>
        </w:rPr>
        <w:t>Creative Commons Attribution 4.0 International License</w:t>
      </w:r>
    </w:hyperlink>
    <w:r w:rsidRPr="00563F82">
      <w:rPr>
        <w:rStyle w:val="Hyperlink"/>
        <w:rFonts w:ascii="Calibri" w:hAnsi="Calibri"/>
        <w:sz w:val="24"/>
        <w:szCs w:val="24"/>
      </w:rPr>
      <w:t xml:space="preserve"> </w:t>
    </w:r>
    <w:r w:rsidR="00A7799E" w:rsidRPr="00563F82">
      <w:rPr>
        <w:rFonts w:ascii="Calibri" w:hAnsi="Calibri"/>
        <w:sz w:val="24"/>
        <w:szCs w:val="24"/>
      </w:rPr>
      <w:t xml:space="preserve">©2017 </w:t>
    </w:r>
    <w:hyperlink r:id="rId3" w:history="1">
      <w:r w:rsidR="00A7799E" w:rsidRPr="00563F82">
        <w:rPr>
          <w:rStyle w:val="Hyperlink"/>
          <w:rFonts w:ascii="Calibri" w:hAnsi="Calibri"/>
          <w:sz w:val="24"/>
          <w:szCs w:val="24"/>
        </w:rPr>
        <w:t>Catalyzing Computing and Cybersecurity in Community Colleges</w:t>
      </w:r>
    </w:hyperlink>
    <w:r w:rsidR="00A7799E" w:rsidRPr="00347B71">
      <w:rPr>
        <w:rFonts w:ascii="Calibri" w:hAnsi="Calibri"/>
        <w:sz w:val="14"/>
      </w:rPr>
      <w:t xml:space="preserve"> (C5)</w:t>
    </w:r>
    <w:r w:rsidR="00A7799E">
      <w:rPr>
        <w:rFonts w:ascii="Calibri" w:hAnsi="Calibri"/>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7A36D" w14:textId="295FCC8A" w:rsidR="00D40DB9" w:rsidRPr="00563F82" w:rsidRDefault="004A6534" w:rsidP="00D40DB9">
    <w:pPr>
      <w:pStyle w:val="Footer"/>
      <w:spacing w:before="0" w:after="0" w:line="240" w:lineRule="auto"/>
      <w:jc w:val="right"/>
      <w:rPr>
        <w:rFonts w:ascii="Calibri" w:hAnsi="Calibri"/>
        <w:sz w:val="24"/>
        <w:szCs w:val="24"/>
      </w:rPr>
    </w:pPr>
    <w:r>
      <w:rPr>
        <w:rFonts w:ascii="Calibri" w:hAnsi="Calibri"/>
        <w:sz w:val="24"/>
        <w:szCs w:val="24"/>
      </w:rPr>
      <w:pict w14:anchorId="29A3E8B6">
        <v:rect id="_x0000_i1026" style="width:479pt;height:1pt" o:hralign="center" o:hrstd="t" o:hrnoshade="t" o:hr="t" fillcolor="#1cade4 [3204]" stroked="f"/>
      </w:pict>
    </w:r>
    <w:r w:rsidR="00D40DB9" w:rsidRPr="00563F82">
      <w:rPr>
        <w:rFonts w:ascii="Calibri" w:hAnsi="Calibri"/>
        <w:sz w:val="24"/>
        <w:szCs w:val="24"/>
      </w:rPr>
      <w:tab/>
      <w:t xml:space="preserve"> Page | </w:t>
    </w:r>
    <w:r w:rsidR="00D40DB9" w:rsidRPr="00563F82">
      <w:rPr>
        <w:rFonts w:ascii="Calibri" w:hAnsi="Calibri"/>
        <w:sz w:val="24"/>
        <w:szCs w:val="24"/>
      </w:rPr>
      <w:fldChar w:fldCharType="begin"/>
    </w:r>
    <w:r w:rsidR="00D40DB9" w:rsidRPr="00563F82">
      <w:rPr>
        <w:rFonts w:ascii="Calibri" w:hAnsi="Calibri"/>
        <w:sz w:val="24"/>
        <w:szCs w:val="24"/>
      </w:rPr>
      <w:instrText xml:space="preserve"> PAGE   \* MERGEFORMAT </w:instrText>
    </w:r>
    <w:r w:rsidR="00D40DB9" w:rsidRPr="00563F82">
      <w:rPr>
        <w:rFonts w:ascii="Calibri" w:hAnsi="Calibri"/>
        <w:sz w:val="24"/>
        <w:szCs w:val="24"/>
      </w:rPr>
      <w:fldChar w:fldCharType="separate"/>
    </w:r>
    <w:r>
      <w:rPr>
        <w:rFonts w:ascii="Calibri" w:hAnsi="Calibri"/>
        <w:noProof/>
        <w:sz w:val="24"/>
        <w:szCs w:val="24"/>
      </w:rPr>
      <w:t>1</w:t>
    </w:r>
    <w:r w:rsidR="00D40DB9" w:rsidRPr="00563F82">
      <w:rPr>
        <w:rFonts w:ascii="Calibri" w:hAnsi="Calibri"/>
        <w:noProof/>
        <w:sz w:val="24"/>
        <w:szCs w:val="24"/>
      </w:rPr>
      <w:fldChar w:fldCharType="end"/>
    </w:r>
    <w:r w:rsidR="00D40DB9" w:rsidRPr="00563F82">
      <w:rPr>
        <w:rFonts w:ascii="Calibri" w:hAnsi="Calibri"/>
        <w:sz w:val="24"/>
        <w:szCs w:val="24"/>
      </w:rPr>
      <w:t xml:space="preserve"> </w:t>
    </w:r>
  </w:p>
  <w:p w14:paraId="54554C96" w14:textId="77777777" w:rsidR="00D40DB9" w:rsidRPr="00D40DB9" w:rsidRDefault="00D40DB9" w:rsidP="00D40DB9">
    <w:pPr>
      <w:pStyle w:val="Footer"/>
      <w:spacing w:before="0" w:after="0" w:line="240" w:lineRule="auto"/>
      <w:rPr>
        <w:rFonts w:ascii="Calibri" w:hAnsi="Calibri"/>
        <w:sz w:val="14"/>
      </w:rPr>
    </w:pPr>
    <w:r w:rsidRPr="00563F82">
      <w:rPr>
        <w:rFonts w:ascii="Calibri" w:hAnsi="Calibri"/>
        <w:noProof/>
        <w:sz w:val="24"/>
        <w:szCs w:val="24"/>
      </w:rPr>
      <w:drawing>
        <wp:inline distT="0" distB="0" distL="0" distR="0" wp14:anchorId="10234831" wp14:editId="1E4EC6FC">
          <wp:extent cx="677545" cy="238680"/>
          <wp:effectExtent l="0" t="0" r="0" b="9525"/>
          <wp:docPr id="1" name="Picture 1"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Pr="00563F82">
      <w:rPr>
        <w:rFonts w:ascii="Calibri" w:hAnsi="Calibri"/>
        <w:sz w:val="24"/>
        <w:szCs w:val="24"/>
      </w:rPr>
      <w:t xml:space="preserve">  This document is licensed with a </w:t>
    </w:r>
    <w:hyperlink r:id="rId2" w:history="1">
      <w:r w:rsidRPr="00563F82">
        <w:rPr>
          <w:rStyle w:val="Hyperlink"/>
          <w:rFonts w:ascii="Calibri" w:hAnsi="Calibri"/>
          <w:sz w:val="24"/>
          <w:szCs w:val="24"/>
        </w:rPr>
        <w:t>Creative Commons Attribution 4.0 International License</w:t>
      </w:r>
    </w:hyperlink>
    <w:r w:rsidRPr="00563F82">
      <w:rPr>
        <w:rStyle w:val="Hyperlink"/>
        <w:rFonts w:ascii="Calibri" w:hAnsi="Calibri"/>
        <w:sz w:val="24"/>
        <w:szCs w:val="24"/>
      </w:rPr>
      <w:t xml:space="preserve"> </w:t>
    </w:r>
    <w:r w:rsidRPr="00563F82">
      <w:rPr>
        <w:rFonts w:ascii="Calibri" w:hAnsi="Calibri"/>
        <w:sz w:val="24"/>
        <w:szCs w:val="24"/>
      </w:rPr>
      <w:t xml:space="preserve">©2017 </w:t>
    </w:r>
    <w:hyperlink r:id="rId3" w:history="1">
      <w:r w:rsidRPr="00563F82">
        <w:rPr>
          <w:rStyle w:val="Hyperlink"/>
          <w:rFonts w:ascii="Calibri" w:hAnsi="Calibri"/>
          <w:sz w:val="24"/>
          <w:szCs w:val="24"/>
        </w:rPr>
        <w:t>Catalyzing Computing and Cybersecurity in Community Colleges</w:t>
      </w:r>
    </w:hyperlink>
    <w:r w:rsidRPr="00347B71">
      <w:rPr>
        <w:rFonts w:ascii="Calibri" w:hAnsi="Calibri"/>
        <w:sz w:val="14"/>
      </w:rPr>
      <w:t xml:space="preserve"> (C5)</w:t>
    </w:r>
    <w:r>
      <w:rPr>
        <w:rFonts w:ascii="Calibri" w:hAnsi="Calibri"/>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D93ED7" w14:textId="77777777" w:rsidR="00937ECB" w:rsidRDefault="00937ECB">
      <w:r>
        <w:separator/>
      </w:r>
    </w:p>
  </w:footnote>
  <w:footnote w:type="continuationSeparator" w:id="0">
    <w:p w14:paraId="032AA312" w14:textId="77777777" w:rsidR="00937ECB" w:rsidRDefault="00937E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EA6E5" w14:textId="77777777" w:rsidR="0020324C" w:rsidRPr="0020324C" w:rsidRDefault="0020324C" w:rsidP="0020324C">
    <w:pPr>
      <w:pStyle w:val="Header"/>
      <w:tabs>
        <w:tab w:val="clear" w:pos="4680"/>
        <w:tab w:val="clear" w:pos="9360"/>
        <w:tab w:val="left" w:pos="6120"/>
      </w:tabs>
      <w:ind w:left="-720"/>
      <w:jc w:val="both"/>
    </w:pPr>
    <w:r>
      <w:rPr>
        <w:noProof/>
      </w:rPr>
      <w:drawing>
        <wp:inline distT="0" distB="0" distL="0" distR="0" wp14:anchorId="64A3D3B6" wp14:editId="7900903C">
          <wp:extent cx="876300" cy="876300"/>
          <wp:effectExtent l="0" t="0" r="0" b="0"/>
          <wp:docPr id="52" name="Picture 52" descr="National Science Foundation Logo" title="NS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Todd\AppData\Local\Microsoft\Windows\INetCache\Content.Word\NSF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r>
      <w:rPr>
        <w:noProof/>
      </w:rPr>
      <w:drawing>
        <wp:inline distT="0" distB="0" distL="0" distR="0" wp14:anchorId="52CC0AE8" wp14:editId="714A116B">
          <wp:extent cx="828675" cy="838200"/>
          <wp:effectExtent l="0" t="0" r="9525" b="0"/>
          <wp:docPr id="54" name="Picture 54" descr="C5 Logo - 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C5 Logo - decorativ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8675" cy="83820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F40C0"/>
    <w:multiLevelType w:val="hybridMultilevel"/>
    <w:tmpl w:val="0F9C38F4"/>
    <w:lvl w:ilvl="0" w:tplc="18EC5D5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06F9E"/>
    <w:multiLevelType w:val="hybridMultilevel"/>
    <w:tmpl w:val="5378889C"/>
    <w:lvl w:ilvl="0" w:tplc="655610D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36B8B"/>
    <w:multiLevelType w:val="hybridMultilevel"/>
    <w:tmpl w:val="17B042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B4642"/>
    <w:multiLevelType w:val="hybridMultilevel"/>
    <w:tmpl w:val="115EB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420419"/>
    <w:multiLevelType w:val="hybridMultilevel"/>
    <w:tmpl w:val="BD1A42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80DEB"/>
    <w:multiLevelType w:val="hybridMultilevel"/>
    <w:tmpl w:val="612A212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E024E"/>
    <w:multiLevelType w:val="hybridMultilevel"/>
    <w:tmpl w:val="2342FD3E"/>
    <w:lvl w:ilvl="0" w:tplc="F890646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6795D"/>
    <w:multiLevelType w:val="hybridMultilevel"/>
    <w:tmpl w:val="74C2C4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8"/>
  </w:num>
  <w:num w:numId="4">
    <w:abstractNumId w:val="6"/>
  </w:num>
  <w:num w:numId="5">
    <w:abstractNumId w:val="10"/>
  </w:num>
  <w:num w:numId="6">
    <w:abstractNumId w:val="9"/>
  </w:num>
  <w:num w:numId="7">
    <w:abstractNumId w:val="2"/>
  </w:num>
  <w:num w:numId="8">
    <w:abstractNumId w:val="0"/>
  </w:num>
  <w:num w:numId="9">
    <w:abstractNumId w:val="4"/>
  </w:num>
  <w:num w:numId="10">
    <w:abstractNumId w:val="11"/>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409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4"/>
    <w:rsid w:val="00006B32"/>
    <w:rsid w:val="00010706"/>
    <w:rsid w:val="000211A1"/>
    <w:rsid w:val="000A4BDE"/>
    <w:rsid w:val="000F2971"/>
    <w:rsid w:val="000F3AD6"/>
    <w:rsid w:val="001C23A4"/>
    <w:rsid w:val="001E1DF6"/>
    <w:rsid w:val="001E4426"/>
    <w:rsid w:val="001E68C2"/>
    <w:rsid w:val="0020324C"/>
    <w:rsid w:val="00213A7C"/>
    <w:rsid w:val="002C4B43"/>
    <w:rsid w:val="002E41EC"/>
    <w:rsid w:val="002E7E76"/>
    <w:rsid w:val="002F2CEF"/>
    <w:rsid w:val="00313533"/>
    <w:rsid w:val="0032640A"/>
    <w:rsid w:val="00347B71"/>
    <w:rsid w:val="00350047"/>
    <w:rsid w:val="003C4E7E"/>
    <w:rsid w:val="003C57A9"/>
    <w:rsid w:val="004A6534"/>
    <w:rsid w:val="0051152D"/>
    <w:rsid w:val="00545D68"/>
    <w:rsid w:val="00555F86"/>
    <w:rsid w:val="00563F82"/>
    <w:rsid w:val="005924F3"/>
    <w:rsid w:val="00613AB8"/>
    <w:rsid w:val="00651DF0"/>
    <w:rsid w:val="006C5280"/>
    <w:rsid w:val="006D3E1E"/>
    <w:rsid w:val="00714366"/>
    <w:rsid w:val="00751B0B"/>
    <w:rsid w:val="007B5098"/>
    <w:rsid w:val="008308D9"/>
    <w:rsid w:val="008C72D2"/>
    <w:rsid w:val="008C7E92"/>
    <w:rsid w:val="008D5430"/>
    <w:rsid w:val="0092482E"/>
    <w:rsid w:val="00937ECB"/>
    <w:rsid w:val="0095227A"/>
    <w:rsid w:val="009B1AE2"/>
    <w:rsid w:val="00A517CC"/>
    <w:rsid w:val="00A565F1"/>
    <w:rsid w:val="00A76C1E"/>
    <w:rsid w:val="00A7799E"/>
    <w:rsid w:val="00B10FD5"/>
    <w:rsid w:val="00B11EB6"/>
    <w:rsid w:val="00B66DF0"/>
    <w:rsid w:val="00B71E53"/>
    <w:rsid w:val="00BA6B8E"/>
    <w:rsid w:val="00BC3835"/>
    <w:rsid w:val="00BE6ED4"/>
    <w:rsid w:val="00C228D3"/>
    <w:rsid w:val="00C27DAD"/>
    <w:rsid w:val="00C76BCE"/>
    <w:rsid w:val="00CB1328"/>
    <w:rsid w:val="00CD551A"/>
    <w:rsid w:val="00D07D29"/>
    <w:rsid w:val="00D07F43"/>
    <w:rsid w:val="00D40DB9"/>
    <w:rsid w:val="00D73DE0"/>
    <w:rsid w:val="00DC0C38"/>
    <w:rsid w:val="00DF2652"/>
    <w:rsid w:val="00E13F36"/>
    <w:rsid w:val="00E314A3"/>
    <w:rsid w:val="00EB4C8E"/>
    <w:rsid w:val="00EB5F36"/>
    <w:rsid w:val="00EC6AF1"/>
    <w:rsid w:val="00ED65F5"/>
    <w:rsid w:val="00EE1317"/>
    <w:rsid w:val="00EE1FD8"/>
    <w:rsid w:val="00EE3134"/>
    <w:rsid w:val="00F65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049FD56B"/>
  <w15:docId w15:val="{E0B7232B-C5ED-4BDA-BD6E-7A74C62E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347B71"/>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jc w:val="center"/>
      <w:outlineLvl w:val="0"/>
    </w:pPr>
    <w:rPr>
      <w:rFonts w:asciiTheme="majorHAnsi" w:hAnsiTheme="majorHAnsi"/>
      <w:b/>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0F2971"/>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jc w:val="center"/>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347B71"/>
    <w:rPr>
      <w:rFonts w:asciiTheme="majorHAnsi" w:hAnsiTheme="majorHAnsi"/>
      <w:b/>
      <w:caps/>
      <w:color w:val="FFFFFF" w:themeColor="background1"/>
      <w:spacing w:val="15"/>
      <w:sz w:val="28"/>
      <w:szCs w:val="22"/>
      <w:shd w:val="clear" w:color="auto" w:fill="1CADE4" w:themeFill="accent1"/>
    </w:rPr>
  </w:style>
  <w:style w:type="character" w:customStyle="1" w:styleId="Heading2Char">
    <w:name w:val="Heading 2 Char"/>
    <w:basedOn w:val="DefaultParagraphFont"/>
    <w:link w:val="Heading2"/>
    <w:uiPriority w:val="9"/>
    <w:rsid w:val="000F2971"/>
    <w:rPr>
      <w:rFonts w:asciiTheme="majorHAnsi" w:hAnsiTheme="majorHAnsi"/>
      <w:b/>
      <w:caps/>
      <w:spacing w:val="15"/>
      <w:sz w:val="22"/>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A76C1E"/>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A76C1E"/>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E9125-E75F-40B0-9729-2411E3270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Template>
  <TotalTime>6</TotalTime>
  <Pages>4</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Christine Hosler</cp:lastModifiedBy>
  <cp:revision>6</cp:revision>
  <dcterms:created xsi:type="dcterms:W3CDTF">2017-12-29T20:58:00Z</dcterms:created>
  <dcterms:modified xsi:type="dcterms:W3CDTF">2018-06-08T21:46:00Z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